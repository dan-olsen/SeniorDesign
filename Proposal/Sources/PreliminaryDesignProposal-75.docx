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6C" w:rsidRDefault="005E4E7D">
      <w:pPr>
        <w:pStyle w:val="Text"/>
        <w:ind w:firstLine="0"/>
        <w:rPr>
          <w:sz w:val="2"/>
          <w:szCs w:val="18"/>
        </w:rPr>
      </w:pPr>
      <w:r>
        <w:rPr>
          <w:noProof/>
          <w:sz w:val="2"/>
        </w:rPr>
        <mc:AlternateContent>
          <mc:Choice Requires="wps">
            <w:drawing>
              <wp:anchor distT="0" distB="0" distL="0" distR="0" simplePos="0" relativeHeight="251621376" behindDoc="0" locked="0" layoutInCell="1" allowOverlap="1" wp14:anchorId="65C3D9FA" wp14:editId="258E3685">
                <wp:simplePos x="0" y="0"/>
                <wp:positionH relativeFrom="margin">
                  <wp:posOffset>3278505</wp:posOffset>
                </wp:positionH>
                <wp:positionV relativeFrom="line">
                  <wp:posOffset>1579245</wp:posOffset>
                </wp:positionV>
                <wp:extent cx="3117850" cy="1931035"/>
                <wp:effectExtent l="0" t="0" r="6350" b="12065"/>
                <wp:wrapSquare wrapText="bothSides"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17850" cy="1931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915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8"/>
                              <w:gridCol w:w="1004"/>
                              <w:gridCol w:w="1119"/>
                              <w:gridCol w:w="1554"/>
                            </w:tblGrid>
                            <w:tr w:rsidR="00354085" w:rsidTr="0009647B">
                              <w:trPr>
                                <w:trHeight w:val="222"/>
                              </w:trPr>
                              <w:tc>
                                <w:tcPr>
                                  <w:tcW w:w="1238" w:type="dxa"/>
                                  <w:vAlign w:val="center"/>
                                </w:tcPr>
                                <w:p w:rsidR="00A7089E" w:rsidRPr="005E4E7D" w:rsidRDefault="00A7089E" w:rsidP="00831F4F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:rsidR="00A7089E" w:rsidRPr="005E4E7D" w:rsidRDefault="001C5EDA" w:rsidP="00831F4F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B9 Creator</w:t>
                                  </w:r>
                                </w:p>
                              </w:tc>
                              <w:tc>
                                <w:tcPr>
                                  <w:tcW w:w="1119" w:type="dxa"/>
                                  <w:vAlign w:val="center"/>
                                </w:tcPr>
                                <w:p w:rsidR="00A7089E" w:rsidRPr="005E4E7D" w:rsidRDefault="001C5EDA" w:rsidP="00831F4F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MiiCraft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vAlign w:val="center"/>
                                </w:tcPr>
                                <w:p w:rsidR="00A7089E" w:rsidRPr="005E4E7D" w:rsidRDefault="001C5EDA" w:rsidP="00831F4F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Creation Workshop</w:t>
                                  </w:r>
                                </w:p>
                              </w:tc>
                            </w:tr>
                            <w:tr w:rsidR="00354085" w:rsidTr="0009647B">
                              <w:trPr>
                                <w:trHeight w:val="222"/>
                              </w:trPr>
                              <w:tc>
                                <w:tcPr>
                                  <w:tcW w:w="1238" w:type="dxa"/>
                                  <w:vAlign w:val="center"/>
                                </w:tcPr>
                                <w:p w:rsidR="00A7089E" w:rsidRPr="005E4E7D" w:rsidRDefault="001C5EDA" w:rsidP="00831F4F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:rsidR="00A7089E" w:rsidRPr="005E4E7D" w:rsidRDefault="00A7089E" w:rsidP="00831F4F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5E4E7D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C++</w:t>
                                  </w:r>
                                  <w:r w:rsidR="00A52F05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[4]</w:t>
                                  </w:r>
                                </w:p>
                              </w:tc>
                              <w:tc>
                                <w:tcPr>
                                  <w:tcW w:w="1119" w:type="dxa"/>
                                  <w:vAlign w:val="center"/>
                                </w:tcPr>
                                <w:p w:rsidR="00A7089E" w:rsidRPr="005E4E7D" w:rsidRDefault="001C5EDA" w:rsidP="00831F4F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Python</w:t>
                                  </w:r>
                                  <w:r w:rsidR="00A52F05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[7]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vAlign w:val="center"/>
                                </w:tcPr>
                                <w:p w:rsidR="00A7089E" w:rsidRPr="005E4E7D" w:rsidRDefault="001C5EDA" w:rsidP="00831F4F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C#</w:t>
                                  </w:r>
                                  <w:r w:rsidR="00A52F05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[10]</w:t>
                                  </w:r>
                                </w:p>
                              </w:tc>
                            </w:tr>
                            <w:tr w:rsidR="00374238" w:rsidTr="0009647B">
                              <w:trPr>
                                <w:trHeight w:val="222"/>
                              </w:trPr>
                              <w:tc>
                                <w:tcPr>
                                  <w:tcW w:w="1238" w:type="dxa"/>
                                  <w:vAlign w:val="center"/>
                                </w:tcPr>
                                <w:p w:rsidR="00374238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Cross-platform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✓</w:t>
                                  </w:r>
                                  <w:r w:rsidR="00227BD8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</w:t>
                                  </w:r>
                                  <w:r w:rsidR="00DC50C7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2]</w:t>
                                  </w:r>
                                </w:p>
                              </w:tc>
                              <w:tc>
                                <w:tcPr>
                                  <w:tcW w:w="1119" w:type="dxa"/>
                                  <w:vAlign w:val="center"/>
                                </w:tcPr>
                                <w:p w:rsidR="00374238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✗</w:t>
                                  </w:r>
                                  <w:r w:rsidR="00DC50C7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[6]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vAlign w:val="center"/>
                                </w:tcPr>
                                <w:p w:rsidR="00374238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✓</w:t>
                                  </w:r>
                                  <w:r w:rsidR="00DC50C7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[9]</w:t>
                                  </w:r>
                                </w:p>
                              </w:tc>
                            </w:tr>
                            <w:tr w:rsidR="00374238" w:rsidTr="0009647B">
                              <w:trPr>
                                <w:trHeight w:val="222"/>
                              </w:trPr>
                              <w:tc>
                                <w:tcPr>
                                  <w:tcW w:w="1238" w:type="dxa"/>
                                  <w:vAlign w:val="center"/>
                                </w:tcPr>
                                <w:p w:rsidR="00374238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Slicing Software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Custom</w:t>
                                  </w:r>
                                  <w:r w:rsidR="00DC50C7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[4]</w:t>
                                  </w:r>
                                </w:p>
                              </w:tc>
                              <w:tc>
                                <w:tcPr>
                                  <w:tcW w:w="1119" w:type="dxa"/>
                                  <w:vAlign w:val="center"/>
                                </w:tcPr>
                                <w:p w:rsidR="00374238" w:rsidRDefault="00863F29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Sk</w:t>
                                  </w:r>
                                  <w:r w:rsidR="00374238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einforge</w:t>
                                  </w:r>
                                  <w:r w:rsidR="00DC50C7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[7]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vAlign w:val="center"/>
                                </w:tcPr>
                                <w:p w:rsidR="00374238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Slic3r</w:t>
                                  </w:r>
                                  <w:r w:rsidR="00CF1EA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[10]</w:t>
                                  </w:r>
                                </w:p>
                              </w:tc>
                            </w:tr>
                            <w:tr w:rsidR="00374238" w:rsidTr="0009647B">
                              <w:trPr>
                                <w:trHeight w:val="222"/>
                              </w:trPr>
                              <w:tc>
                                <w:tcPr>
                                  <w:tcW w:w="1238" w:type="dxa"/>
                                  <w:vAlign w:val="center"/>
                                </w:tcPr>
                                <w:p w:rsidR="00374238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G-Code Support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:rsidR="00374238" w:rsidRPr="00354085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✗</w:t>
                                  </w:r>
                                  <w:r w:rsidR="00CF1EA0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[4]</w:t>
                                  </w:r>
                                </w:p>
                              </w:tc>
                              <w:tc>
                                <w:tcPr>
                                  <w:tcW w:w="1119" w:type="dxa"/>
                                  <w:vAlign w:val="center"/>
                                </w:tcPr>
                                <w:p w:rsidR="00374238" w:rsidRPr="00354085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✓</w:t>
                                  </w:r>
                                  <w:r w:rsidR="00CF1EA0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[7]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vAlign w:val="center"/>
                                </w:tcPr>
                                <w:p w:rsidR="00374238" w:rsidRPr="00354085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✓</w:t>
                                  </w:r>
                                  <w:r w:rsidR="00CF1EA0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[10]</w:t>
                                  </w:r>
                                </w:p>
                              </w:tc>
                            </w:tr>
                            <w:tr w:rsidR="00374238" w:rsidTr="0009647B">
                              <w:trPr>
                                <w:trHeight w:val="222"/>
                              </w:trPr>
                              <w:tc>
                                <w:tcPr>
                                  <w:tcW w:w="1238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CAD File Input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5E4E7D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STL</w:t>
                                  </w:r>
                                  <w:r w:rsidR="00CF1EA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[2]</w:t>
                                  </w:r>
                                </w:p>
                              </w:tc>
                              <w:tc>
                                <w:tcPr>
                                  <w:tcW w:w="1119" w:type="dxa"/>
                                  <w:vAlign w:val="center"/>
                                </w:tcPr>
                                <w:p w:rsidR="00374238" w:rsidRPr="005E4E7D" w:rsidRDefault="00374238" w:rsidP="00CF1EA0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5E4E7D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STL</w:t>
                                  </w:r>
                                  <w:r w:rsidR="00CF1EA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[6]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5E4E7D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STL,</w:t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OBJ, 3DS</w:t>
                                  </w:r>
                                  <w:r w:rsidR="00CF1EA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[9]</w:t>
                                  </w:r>
                                </w:p>
                              </w:tc>
                            </w:tr>
                            <w:tr w:rsidR="002103EE" w:rsidTr="0009647B">
                              <w:trPr>
                                <w:trHeight w:val="222"/>
                              </w:trPr>
                              <w:tc>
                                <w:tcPr>
                                  <w:tcW w:w="1238" w:type="dxa"/>
                                  <w:vAlign w:val="center"/>
                                </w:tcPr>
                                <w:p w:rsidR="002103EE" w:rsidRDefault="002103EE" w:rsidP="002103EE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Able to Add Supports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:rsidR="002103EE" w:rsidRPr="005E4E7D" w:rsidRDefault="002103EE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✓</w:t>
                                  </w:r>
                                  <w:r w:rsidR="00CF1EA0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[2]</w:t>
                                  </w:r>
                                </w:p>
                              </w:tc>
                              <w:tc>
                                <w:tcPr>
                                  <w:tcW w:w="1119" w:type="dxa"/>
                                  <w:vAlign w:val="center"/>
                                </w:tcPr>
                                <w:p w:rsidR="002103EE" w:rsidRPr="005E4E7D" w:rsidRDefault="00E87E31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✗</w:t>
                                  </w:r>
                                  <w:r w:rsidR="00CF1EA0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[6]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vAlign w:val="center"/>
                                </w:tcPr>
                                <w:p w:rsidR="002103EE" w:rsidRPr="005E4E7D" w:rsidRDefault="002103EE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✓</w:t>
                                  </w:r>
                                  <w:r w:rsidR="00CF1EA0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[9]</w:t>
                                  </w:r>
                                </w:p>
                              </w:tc>
                            </w:tr>
                            <w:tr w:rsidR="00374238" w:rsidTr="0009647B">
                              <w:trPr>
                                <w:trHeight w:val="222"/>
                              </w:trPr>
                              <w:tc>
                                <w:tcPr>
                                  <w:tcW w:w="1238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Image Output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5E4E7D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SLC</w:t>
                                  </w:r>
                                  <w:r w:rsidR="00CF1EA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[4]</w:t>
                                  </w:r>
                                </w:p>
                              </w:tc>
                              <w:tc>
                                <w:tcPr>
                                  <w:tcW w:w="1119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SVG</w:t>
                                  </w:r>
                                  <w:r w:rsidR="00CF1EA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[4]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5E4E7D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SVG</w:t>
                                  </w:r>
                                  <w:r w:rsidR="00CF1EA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[4]</w:t>
                                  </w:r>
                                </w:p>
                              </w:tc>
                            </w:tr>
                          </w:tbl>
                          <w:p w:rsidR="0009647B" w:rsidRDefault="0009647B" w:rsidP="009A50E5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36739" w:rsidRPr="009A50E5" w:rsidRDefault="007F749D" w:rsidP="009A50E5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r w:rsidR="00E36739" w:rsidRPr="009A50E5">
                              <w:rPr>
                                <w:sz w:val="16"/>
                                <w:szCs w:val="16"/>
                              </w:rPr>
                              <w:t xml:space="preserve"> 1.  </w:t>
                            </w:r>
                            <w:r w:rsidR="00BB58DA">
                              <w:rPr>
                                <w:sz w:val="16"/>
                                <w:szCs w:val="16"/>
                              </w:rPr>
                              <w:t>Comparison chart</w:t>
                            </w:r>
                            <w:r w:rsidR="00B83D46">
                              <w:rPr>
                                <w:sz w:val="16"/>
                                <w:szCs w:val="16"/>
                              </w:rPr>
                              <w:t xml:space="preserve"> of three open-source computer c</w:t>
                            </w:r>
                            <w:r w:rsidR="00546CAB">
                              <w:rPr>
                                <w:sz w:val="16"/>
                                <w:szCs w:val="16"/>
                              </w:rPr>
                              <w:t>ontrol software for DLP printer</w:t>
                            </w:r>
                            <w:r w:rsidR="00E36739" w:rsidRPr="009A50E5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000000" w:rsidRDefault="0079566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3D9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8.15pt;margin-top:124.35pt;width:245.5pt;height:152.05pt;z-index:251621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" filled="f" stroked="f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15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1238"/>
                        <w:gridCol w:w="1004"/>
                        <w:gridCol w:w="1119"/>
                        <w:gridCol w:w="1554"/>
                      </w:tblGrid>
                      <w:tr w:rsidR="00354085" w:rsidTr="0009647B">
                        <w:trPr>
                          <w:trHeight w:val="222"/>
                        </w:trPr>
                        <w:tc>
                          <w:tcPr>
                            <w:tcW w:w="1238" w:type="dxa"/>
                            <w:vAlign w:val="center"/>
                          </w:tcPr>
                          <w:p w:rsidR="00A7089E" w:rsidRPr="005E4E7D" w:rsidRDefault="00A7089E" w:rsidP="00831F4F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:rsidR="00A7089E" w:rsidRPr="005E4E7D" w:rsidRDefault="001C5EDA" w:rsidP="00831F4F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B9 Creator</w:t>
                            </w:r>
                          </w:p>
                        </w:tc>
                        <w:tc>
                          <w:tcPr>
                            <w:tcW w:w="1119" w:type="dxa"/>
                            <w:vAlign w:val="center"/>
                          </w:tcPr>
                          <w:p w:rsidR="00A7089E" w:rsidRPr="005E4E7D" w:rsidRDefault="001C5EDA" w:rsidP="00831F4F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MiiCraft</w:t>
                            </w:r>
                          </w:p>
                        </w:tc>
                        <w:tc>
                          <w:tcPr>
                            <w:tcW w:w="1554" w:type="dxa"/>
                            <w:vAlign w:val="center"/>
                          </w:tcPr>
                          <w:p w:rsidR="00A7089E" w:rsidRPr="005E4E7D" w:rsidRDefault="001C5EDA" w:rsidP="00831F4F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Creation Workshop</w:t>
                            </w:r>
                          </w:p>
                        </w:tc>
                      </w:tr>
                      <w:tr w:rsidR="00354085" w:rsidTr="0009647B">
                        <w:trPr>
                          <w:trHeight w:val="222"/>
                        </w:trPr>
                        <w:tc>
                          <w:tcPr>
                            <w:tcW w:w="1238" w:type="dxa"/>
                            <w:vAlign w:val="center"/>
                          </w:tcPr>
                          <w:p w:rsidR="00A7089E" w:rsidRPr="005E4E7D" w:rsidRDefault="001C5EDA" w:rsidP="00831F4F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Language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:rsidR="00A7089E" w:rsidRPr="005E4E7D" w:rsidRDefault="00A7089E" w:rsidP="00831F4F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5E4E7D">
                              <w:rPr>
                                <w:noProof/>
                                <w:sz w:val="16"/>
                                <w:szCs w:val="16"/>
                              </w:rPr>
                              <w:t>C++</w:t>
                            </w:r>
                            <w:r w:rsidR="00A52F05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[4]</w:t>
                            </w:r>
                          </w:p>
                        </w:tc>
                        <w:tc>
                          <w:tcPr>
                            <w:tcW w:w="1119" w:type="dxa"/>
                            <w:vAlign w:val="center"/>
                          </w:tcPr>
                          <w:p w:rsidR="00A7089E" w:rsidRPr="005E4E7D" w:rsidRDefault="001C5EDA" w:rsidP="00831F4F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Python</w:t>
                            </w:r>
                            <w:r w:rsidR="00A52F05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[7]</w:t>
                            </w:r>
                          </w:p>
                        </w:tc>
                        <w:tc>
                          <w:tcPr>
                            <w:tcW w:w="1554" w:type="dxa"/>
                            <w:vAlign w:val="center"/>
                          </w:tcPr>
                          <w:p w:rsidR="00A7089E" w:rsidRPr="005E4E7D" w:rsidRDefault="001C5EDA" w:rsidP="00831F4F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C#</w:t>
                            </w:r>
                            <w:r w:rsidR="00A52F05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[10]</w:t>
                            </w:r>
                          </w:p>
                        </w:tc>
                      </w:tr>
                      <w:tr w:rsidR="00374238" w:rsidTr="0009647B">
                        <w:trPr>
                          <w:trHeight w:val="222"/>
                        </w:trPr>
                        <w:tc>
                          <w:tcPr>
                            <w:tcW w:w="1238" w:type="dxa"/>
                            <w:vAlign w:val="center"/>
                          </w:tcPr>
                          <w:p w:rsidR="00374238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Cross-platform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✓</w:t>
                            </w:r>
                            <w:r w:rsidR="00227BD8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</w:t>
                            </w:r>
                            <w:r w:rsidR="00DC50C7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2]</w:t>
                            </w:r>
                          </w:p>
                        </w:tc>
                        <w:tc>
                          <w:tcPr>
                            <w:tcW w:w="1119" w:type="dxa"/>
                            <w:vAlign w:val="center"/>
                          </w:tcPr>
                          <w:p w:rsidR="00374238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✗</w:t>
                            </w:r>
                            <w:r w:rsidR="00DC50C7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[6]</w:t>
                            </w:r>
                          </w:p>
                        </w:tc>
                        <w:tc>
                          <w:tcPr>
                            <w:tcW w:w="1554" w:type="dxa"/>
                            <w:vAlign w:val="center"/>
                          </w:tcPr>
                          <w:p w:rsidR="00374238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✓</w:t>
                            </w:r>
                            <w:r w:rsidR="00DC50C7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[9]</w:t>
                            </w:r>
                          </w:p>
                        </w:tc>
                      </w:tr>
                      <w:tr w:rsidR="00374238" w:rsidTr="0009647B">
                        <w:trPr>
                          <w:trHeight w:val="222"/>
                        </w:trPr>
                        <w:tc>
                          <w:tcPr>
                            <w:tcW w:w="1238" w:type="dxa"/>
                            <w:vAlign w:val="center"/>
                          </w:tcPr>
                          <w:p w:rsidR="00374238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Slicing Software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Custom</w:t>
                            </w:r>
                            <w:r w:rsidR="00DC50C7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[4]</w:t>
                            </w:r>
                          </w:p>
                        </w:tc>
                        <w:tc>
                          <w:tcPr>
                            <w:tcW w:w="1119" w:type="dxa"/>
                            <w:vAlign w:val="center"/>
                          </w:tcPr>
                          <w:p w:rsidR="00374238" w:rsidRDefault="00863F29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Sk</w:t>
                            </w:r>
                            <w:r w:rsidR="00374238">
                              <w:rPr>
                                <w:noProof/>
                                <w:sz w:val="16"/>
                                <w:szCs w:val="16"/>
                              </w:rPr>
                              <w:t>einforge</w:t>
                            </w:r>
                            <w:r w:rsidR="00DC50C7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[7]</w:t>
                            </w:r>
                          </w:p>
                        </w:tc>
                        <w:tc>
                          <w:tcPr>
                            <w:tcW w:w="1554" w:type="dxa"/>
                            <w:vAlign w:val="center"/>
                          </w:tcPr>
                          <w:p w:rsidR="00374238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Slic3r</w:t>
                            </w:r>
                            <w:r w:rsidR="00CF1EA0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[10]</w:t>
                            </w:r>
                          </w:p>
                        </w:tc>
                      </w:tr>
                      <w:tr w:rsidR="00374238" w:rsidTr="0009647B">
                        <w:trPr>
                          <w:trHeight w:val="222"/>
                        </w:trPr>
                        <w:tc>
                          <w:tcPr>
                            <w:tcW w:w="1238" w:type="dxa"/>
                            <w:vAlign w:val="center"/>
                          </w:tcPr>
                          <w:p w:rsidR="00374238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G-Code Support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:rsidR="00374238" w:rsidRPr="00354085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✗</w:t>
                            </w:r>
                            <w:r w:rsidR="00CF1EA0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[4]</w:t>
                            </w:r>
                          </w:p>
                        </w:tc>
                        <w:tc>
                          <w:tcPr>
                            <w:tcW w:w="1119" w:type="dxa"/>
                            <w:vAlign w:val="center"/>
                          </w:tcPr>
                          <w:p w:rsidR="00374238" w:rsidRPr="00354085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✓</w:t>
                            </w:r>
                            <w:r w:rsidR="00CF1EA0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[7]</w:t>
                            </w:r>
                          </w:p>
                        </w:tc>
                        <w:tc>
                          <w:tcPr>
                            <w:tcW w:w="1554" w:type="dxa"/>
                            <w:vAlign w:val="center"/>
                          </w:tcPr>
                          <w:p w:rsidR="00374238" w:rsidRPr="00354085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✓</w:t>
                            </w:r>
                            <w:r w:rsidR="00CF1EA0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[10]</w:t>
                            </w:r>
                          </w:p>
                        </w:tc>
                      </w:tr>
                      <w:tr w:rsidR="00374238" w:rsidTr="0009647B">
                        <w:trPr>
                          <w:trHeight w:val="222"/>
                        </w:trPr>
                        <w:tc>
                          <w:tcPr>
                            <w:tcW w:w="1238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CAD File Input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5E4E7D">
                              <w:rPr>
                                <w:noProof/>
                                <w:sz w:val="16"/>
                                <w:szCs w:val="16"/>
                              </w:rPr>
                              <w:t>STL</w:t>
                            </w:r>
                            <w:r w:rsidR="00CF1EA0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[2]</w:t>
                            </w:r>
                          </w:p>
                        </w:tc>
                        <w:tc>
                          <w:tcPr>
                            <w:tcW w:w="1119" w:type="dxa"/>
                            <w:vAlign w:val="center"/>
                          </w:tcPr>
                          <w:p w:rsidR="00374238" w:rsidRPr="005E4E7D" w:rsidRDefault="00374238" w:rsidP="00CF1EA0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5E4E7D">
                              <w:rPr>
                                <w:noProof/>
                                <w:sz w:val="16"/>
                                <w:szCs w:val="16"/>
                              </w:rPr>
                              <w:t>STL</w:t>
                            </w:r>
                            <w:r w:rsidR="00CF1EA0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[6]</w:t>
                            </w:r>
                          </w:p>
                        </w:tc>
                        <w:tc>
                          <w:tcPr>
                            <w:tcW w:w="1554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5E4E7D">
                              <w:rPr>
                                <w:noProof/>
                                <w:sz w:val="16"/>
                                <w:szCs w:val="16"/>
                              </w:rPr>
                              <w:t>STL,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OBJ, 3DS</w:t>
                            </w:r>
                            <w:r w:rsidR="00CF1EA0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[9]</w:t>
                            </w:r>
                          </w:p>
                        </w:tc>
                      </w:tr>
                      <w:tr w:rsidR="002103EE" w:rsidTr="0009647B">
                        <w:trPr>
                          <w:trHeight w:val="222"/>
                        </w:trPr>
                        <w:tc>
                          <w:tcPr>
                            <w:tcW w:w="1238" w:type="dxa"/>
                            <w:vAlign w:val="center"/>
                          </w:tcPr>
                          <w:p w:rsidR="002103EE" w:rsidRDefault="002103EE" w:rsidP="002103EE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Able to Add Supports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:rsidR="002103EE" w:rsidRPr="005E4E7D" w:rsidRDefault="002103EE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✓</w:t>
                            </w:r>
                            <w:r w:rsidR="00CF1EA0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[2]</w:t>
                            </w:r>
                          </w:p>
                        </w:tc>
                        <w:tc>
                          <w:tcPr>
                            <w:tcW w:w="1119" w:type="dxa"/>
                            <w:vAlign w:val="center"/>
                          </w:tcPr>
                          <w:p w:rsidR="002103EE" w:rsidRPr="005E4E7D" w:rsidRDefault="00E87E31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✗</w:t>
                            </w:r>
                            <w:r w:rsidR="00CF1EA0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[6]</w:t>
                            </w:r>
                          </w:p>
                        </w:tc>
                        <w:tc>
                          <w:tcPr>
                            <w:tcW w:w="1554" w:type="dxa"/>
                            <w:vAlign w:val="center"/>
                          </w:tcPr>
                          <w:p w:rsidR="002103EE" w:rsidRPr="005E4E7D" w:rsidRDefault="002103EE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✓</w:t>
                            </w:r>
                            <w:r w:rsidR="00CF1EA0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[9]</w:t>
                            </w:r>
                          </w:p>
                        </w:tc>
                      </w:tr>
                      <w:tr w:rsidR="00374238" w:rsidTr="0009647B">
                        <w:trPr>
                          <w:trHeight w:val="222"/>
                        </w:trPr>
                        <w:tc>
                          <w:tcPr>
                            <w:tcW w:w="1238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Image Output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5E4E7D">
                              <w:rPr>
                                <w:noProof/>
                                <w:sz w:val="16"/>
                                <w:szCs w:val="16"/>
                              </w:rPr>
                              <w:t>SLC</w:t>
                            </w:r>
                            <w:r w:rsidR="00CF1EA0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[4]</w:t>
                            </w:r>
                          </w:p>
                        </w:tc>
                        <w:tc>
                          <w:tcPr>
                            <w:tcW w:w="1119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SVG</w:t>
                            </w:r>
                            <w:r w:rsidR="00CF1EA0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[4]</w:t>
                            </w:r>
                          </w:p>
                        </w:tc>
                        <w:tc>
                          <w:tcPr>
                            <w:tcW w:w="1554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5E4E7D">
                              <w:rPr>
                                <w:noProof/>
                                <w:sz w:val="16"/>
                                <w:szCs w:val="16"/>
                              </w:rPr>
                              <w:t>SVG</w:t>
                            </w:r>
                            <w:r w:rsidR="00CF1EA0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[4]</w:t>
                            </w:r>
                          </w:p>
                        </w:tc>
                      </w:tr>
                    </w:tbl>
                    <w:p w:rsidR="0009647B" w:rsidRDefault="0009647B" w:rsidP="009A50E5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:rsidR="00E36739" w:rsidRPr="009A50E5" w:rsidRDefault="007F749D" w:rsidP="009A50E5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Table</w:t>
                      </w:r>
                      <w:r w:rsidR="00E36739" w:rsidRPr="009A50E5">
                        <w:rPr>
                          <w:sz w:val="16"/>
                          <w:szCs w:val="16"/>
                        </w:rPr>
                        <w:t xml:space="preserve"> 1.  </w:t>
                      </w:r>
                      <w:r w:rsidR="00BB58DA">
                        <w:rPr>
                          <w:sz w:val="16"/>
                          <w:szCs w:val="16"/>
                        </w:rPr>
                        <w:t>Comparison chart</w:t>
                      </w:r>
                      <w:r w:rsidR="00B83D46">
                        <w:rPr>
                          <w:sz w:val="16"/>
                          <w:szCs w:val="16"/>
                        </w:rPr>
                        <w:t xml:space="preserve"> of three open-source computer c</w:t>
                      </w:r>
                      <w:r w:rsidR="00546CAB">
                        <w:rPr>
                          <w:sz w:val="16"/>
                          <w:szCs w:val="16"/>
                        </w:rPr>
                        <w:t>ontrol software for DLP printer</w:t>
                      </w:r>
                      <w:r w:rsidR="00E36739" w:rsidRPr="009A50E5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000000" w:rsidRDefault="0079566C"/>
                  </w:txbxContent>
                </v:textbox>
                <w10:wrap type="square" anchorx="margin" anchory="line"/>
              </v:shape>
            </w:pict>
          </mc:Fallback>
        </mc:AlternateContent>
      </w:r>
      <w:r w:rsidR="00E13F6C">
        <w:rPr>
          <w:sz w:val="2"/>
          <w:szCs w:val="18"/>
        </w:rPr>
        <w:footnoteReference w:customMarkFollows="1" w:id="1"/>
        <w:sym w:font="Symbol" w:char="F020"/>
      </w:r>
    </w:p>
    <w:p w:rsidR="00E13F6C" w:rsidRPr="009D5179" w:rsidRDefault="00A843D0" w:rsidP="00E13F6C">
      <w:pPr>
        <w:pStyle w:val="Title"/>
        <w:framePr w:wrap="notBeside"/>
        <w:rPr>
          <w:b w:val="0"/>
          <w:color w:val="FF0000"/>
          <w:sz w:val="48"/>
        </w:rPr>
      </w:pPr>
      <w:r w:rsidRPr="00A843D0">
        <w:rPr>
          <w:b w:val="0"/>
          <w:sz w:val="48"/>
        </w:rPr>
        <w:t xml:space="preserve">A Proposal for a Reference Design of a </w:t>
      </w:r>
      <w:proofErr w:type="spellStart"/>
      <w:r w:rsidRPr="00A843D0">
        <w:rPr>
          <w:b w:val="0"/>
          <w:sz w:val="48"/>
        </w:rPr>
        <w:t>Photoresin</w:t>
      </w:r>
      <w:proofErr w:type="spellEnd"/>
      <w:r w:rsidRPr="00A843D0">
        <w:rPr>
          <w:b w:val="0"/>
          <w:sz w:val="48"/>
        </w:rPr>
        <w:t xml:space="preserve"> Additive Manufacturing 3D Printer</w:t>
      </w:r>
    </w:p>
    <w:p w:rsidR="00E13F6C" w:rsidRPr="007C7F7E" w:rsidRDefault="0064608F" w:rsidP="001400FA">
      <w:pPr>
        <w:pStyle w:val="Authors"/>
        <w:framePr w:wrap="notBeside" w:x="1614"/>
        <w:rPr>
          <w:i/>
        </w:rPr>
      </w:pPr>
      <w:r>
        <w:t>Daniel M Olsen</w:t>
      </w:r>
    </w:p>
    <w:p w:rsidR="002A370F" w:rsidRPr="0097363C" w:rsidRDefault="00E13F6C" w:rsidP="002A370F">
      <w:pPr>
        <w:pStyle w:val="Abstract"/>
        <w:spacing w:before="0"/>
      </w:pPr>
      <w:r>
        <w:rPr>
          <w:i/>
          <w:iCs/>
        </w:rPr>
        <w:t>Abstract</w:t>
      </w:r>
      <w:r>
        <w:t>—</w:t>
      </w:r>
      <w:proofErr w:type="gramStart"/>
      <w:r w:rsidR="00CB5515">
        <w:t>With</w:t>
      </w:r>
      <w:proofErr w:type="gramEnd"/>
      <w:r w:rsidR="00CB5515">
        <w:t xml:space="preserve"> </w:t>
      </w:r>
      <w:r w:rsidR="00392329">
        <w:t xml:space="preserve">the recent rise of </w:t>
      </w:r>
      <w:r w:rsidR="009C176C">
        <w:t>digital light processing</w:t>
      </w:r>
      <w:r w:rsidR="00392329">
        <w:t xml:space="preserve"> printing</w:t>
      </w:r>
      <w:r w:rsidR="009C176C">
        <w:t xml:space="preserve"> i</w:t>
      </w:r>
      <w:r w:rsidR="00BA2C79">
        <w:t xml:space="preserve">n the hobbyist market there is a need for a more consolidated form of printer control software. Current implantations are very printer specific. One exception to this is the Creation Workshop by </w:t>
      </w:r>
      <w:r w:rsidR="00BA2C79" w:rsidRPr="00BA2C79">
        <w:t>Steve</w:t>
      </w:r>
      <w:r w:rsidR="00BA2C79">
        <w:t xml:space="preserve"> Hernandez. </w:t>
      </w:r>
    </w:p>
    <w:p w:rsidR="002A370F" w:rsidRPr="0097363C" w:rsidRDefault="002A370F" w:rsidP="002A370F">
      <w:pPr>
        <w:jc w:val="both"/>
        <w:rPr>
          <w:sz w:val="18"/>
          <w:szCs w:val="18"/>
        </w:rPr>
      </w:pPr>
    </w:p>
    <w:p w:rsidR="002A370F" w:rsidRPr="008858B0" w:rsidRDefault="002A370F" w:rsidP="002A370F">
      <w:pPr>
        <w:adjustRightInd w:val="0"/>
        <w:ind w:firstLine="202"/>
        <w:jc w:val="both"/>
        <w:rPr>
          <w:sz w:val="18"/>
          <w:szCs w:val="18"/>
        </w:rPr>
      </w:pPr>
      <w:r w:rsidRPr="0097363C">
        <w:rPr>
          <w:b/>
          <w:bCs/>
          <w:i/>
          <w:iCs/>
          <w:sz w:val="18"/>
          <w:szCs w:val="18"/>
        </w:rPr>
        <w:t>Index Terms</w:t>
      </w:r>
      <w:r w:rsidRPr="0097363C">
        <w:rPr>
          <w:b/>
          <w:bCs/>
          <w:sz w:val="18"/>
          <w:szCs w:val="18"/>
        </w:rPr>
        <w:t>—</w:t>
      </w:r>
      <w:r w:rsidR="009C176C">
        <w:rPr>
          <w:b/>
          <w:bCs/>
          <w:sz w:val="18"/>
          <w:szCs w:val="18"/>
        </w:rPr>
        <w:t>Three Dimensional Printing</w:t>
      </w:r>
      <w:r w:rsidR="00392329">
        <w:rPr>
          <w:b/>
          <w:bCs/>
          <w:sz w:val="18"/>
          <w:szCs w:val="18"/>
        </w:rPr>
        <w:t>, Digital Light Processing</w:t>
      </w:r>
      <w:r w:rsidR="009C176C">
        <w:rPr>
          <w:b/>
          <w:bCs/>
          <w:sz w:val="18"/>
          <w:szCs w:val="18"/>
        </w:rPr>
        <w:t>, Light-curing Resins</w:t>
      </w:r>
    </w:p>
    <w:p w:rsidR="00E13F6C" w:rsidRDefault="00E13F6C">
      <w:pPr>
        <w:pStyle w:val="Heading1"/>
      </w:pPr>
      <w:r>
        <w:t>I</w:t>
      </w:r>
      <w:r>
        <w:rPr>
          <w:sz w:val="16"/>
          <w:szCs w:val="16"/>
        </w:rPr>
        <w:t>NTRODUCTION</w:t>
      </w:r>
    </w:p>
    <w:p w:rsidR="00E13F6C" w:rsidRPr="002A55E1" w:rsidRDefault="004E21CB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b/>
          <w:smallCaps/>
          <w:position w:val="-3"/>
          <w:sz w:val="56"/>
          <w:szCs w:val="56"/>
        </w:rPr>
      </w:pPr>
      <w:r>
        <w:rPr>
          <w:b/>
          <w:position w:val="-3"/>
          <w:sz w:val="56"/>
          <w:szCs w:val="56"/>
        </w:rPr>
        <w:t>D</w:t>
      </w:r>
    </w:p>
    <w:p w:rsidR="000373A7" w:rsidRPr="00CB5515" w:rsidRDefault="004E21CB" w:rsidP="00831F4F">
      <w:pPr>
        <w:spacing w:line="252" w:lineRule="auto"/>
        <w:jc w:val="both"/>
      </w:pPr>
      <w:r>
        <w:t>IGITAL light processing fabrication or DLP printing</w:t>
      </w:r>
      <w:r w:rsidR="00831F4F">
        <w:t xml:space="preserve"> work</w:t>
      </w:r>
      <w:r w:rsidR="006E0E52">
        <w:t>s</w:t>
      </w:r>
      <w:r w:rsidR="00831F4F">
        <w:t xml:space="preserve"> by </w:t>
      </w:r>
      <w:r w:rsidR="00BA2C79">
        <w:t xml:space="preserve">using a DLP projector to display a </w:t>
      </w:r>
      <w:r w:rsidR="00BA2C79" w:rsidRPr="00BA2C79">
        <w:rPr>
          <w:i/>
        </w:rPr>
        <w:t>series of two-dimensional “slices”</w:t>
      </w:r>
      <w:r w:rsidR="00BA2C79">
        <w:t xml:space="preserve"> of a CAD representation of the object to be printed </w:t>
      </w:r>
      <w:r w:rsidR="00BA2C79" w:rsidRPr="00BA2C79">
        <w:rPr>
          <w:i/>
        </w:rPr>
        <w:t>on the  surface of a pool of light-curing resin</w:t>
      </w:r>
      <w:r w:rsidR="007B0F89">
        <w:rPr>
          <w:i/>
        </w:rPr>
        <w:t xml:space="preserve"> </w:t>
      </w:r>
      <w:r w:rsidR="007B0F89">
        <w:t>[1]</w:t>
      </w:r>
      <w:r w:rsidR="00BA2C79">
        <w:t xml:space="preserve">. </w:t>
      </w:r>
    </w:p>
    <w:p w:rsidR="000373A7" w:rsidRDefault="0064608F" w:rsidP="004C7C94">
      <w:pPr>
        <w:pStyle w:val="Heading1"/>
      </w:pPr>
      <w:r>
        <w:t>Discussion</w:t>
      </w:r>
      <w:r w:rsidR="004C7C94">
        <w:t xml:space="preserve"> </w:t>
      </w:r>
      <w:r w:rsidR="004C7C94" w:rsidRPr="004C7C94">
        <w:t>of Control Software</w:t>
      </w:r>
    </w:p>
    <w:p w:rsidR="00A7089E" w:rsidRDefault="00A7089E" w:rsidP="00A7089E">
      <w:pPr>
        <w:pStyle w:val="Heading2"/>
        <w:ind w:left="0"/>
        <w:rPr>
          <w:rFonts w:eastAsiaTheme="minorEastAsia"/>
        </w:rPr>
      </w:pPr>
      <w:r>
        <w:rPr>
          <w:rFonts w:eastAsiaTheme="minorEastAsia"/>
        </w:rPr>
        <w:t>B9 Creator</w:t>
      </w:r>
      <w:r w:rsidR="005B025D">
        <w:rPr>
          <w:rFonts w:eastAsiaTheme="minorEastAsia"/>
        </w:rPr>
        <w:t xml:space="preserve"> Software</w:t>
      </w:r>
    </w:p>
    <w:p w:rsidR="00A7089E" w:rsidRDefault="000373A7" w:rsidP="000373A7">
      <w:pPr>
        <w:ind w:firstLine="216"/>
        <w:contextualSpacing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The </w:t>
      </w:r>
      <w:r w:rsidR="005E4E7D">
        <w:rPr>
          <w:rFonts w:eastAsiaTheme="minorEastAsia"/>
          <w:szCs w:val="24"/>
        </w:rPr>
        <w:t>B9 Creator is a</w:t>
      </w:r>
      <w:r w:rsidR="00B83D46">
        <w:rPr>
          <w:rFonts w:eastAsiaTheme="minorEastAsia"/>
          <w:szCs w:val="24"/>
        </w:rPr>
        <w:t xml:space="preserve"> crowdsourced </w:t>
      </w:r>
      <w:r w:rsidR="005E4E7D">
        <w:rPr>
          <w:rFonts w:eastAsiaTheme="minorEastAsia"/>
          <w:szCs w:val="24"/>
        </w:rPr>
        <w:t xml:space="preserve">open-source DLP </w:t>
      </w:r>
      <w:r w:rsidR="00B83D46">
        <w:rPr>
          <w:rFonts w:eastAsiaTheme="minorEastAsia"/>
          <w:szCs w:val="24"/>
        </w:rPr>
        <w:t>printer</w:t>
      </w:r>
      <w:r w:rsidR="00546CAB">
        <w:rPr>
          <w:rFonts w:eastAsiaTheme="minorEastAsia"/>
          <w:szCs w:val="24"/>
        </w:rPr>
        <w:t xml:space="preserve"> [</w:t>
      </w:r>
      <w:r w:rsidR="008576AE">
        <w:rPr>
          <w:rFonts w:eastAsiaTheme="minorEastAsia"/>
          <w:szCs w:val="24"/>
        </w:rPr>
        <w:t>2</w:t>
      </w:r>
      <w:proofErr w:type="gramStart"/>
      <w:r w:rsidR="008576AE">
        <w:rPr>
          <w:rFonts w:eastAsiaTheme="minorEastAsia"/>
          <w:szCs w:val="24"/>
        </w:rPr>
        <w:t>]</w:t>
      </w:r>
      <w:r w:rsidR="000D549D">
        <w:rPr>
          <w:rFonts w:eastAsiaTheme="minorEastAsia"/>
          <w:szCs w:val="24"/>
        </w:rPr>
        <w:t>[</w:t>
      </w:r>
      <w:proofErr w:type="gramEnd"/>
      <w:r w:rsidR="000D549D">
        <w:rPr>
          <w:rFonts w:eastAsiaTheme="minorEastAsia"/>
          <w:szCs w:val="24"/>
        </w:rPr>
        <w:t>3]</w:t>
      </w:r>
      <w:r w:rsidR="00B83D46">
        <w:rPr>
          <w:rFonts w:eastAsiaTheme="minorEastAsia"/>
          <w:szCs w:val="24"/>
        </w:rPr>
        <w:t xml:space="preserve">. </w:t>
      </w:r>
      <w:r w:rsidR="00820FD9">
        <w:rPr>
          <w:rFonts w:eastAsiaTheme="minorEastAsia"/>
          <w:szCs w:val="24"/>
        </w:rPr>
        <w:t xml:space="preserve">The B9 Creator’s printer control software is written in C++, using the </w:t>
      </w:r>
      <w:proofErr w:type="spellStart"/>
      <w:r w:rsidR="00820FD9">
        <w:rPr>
          <w:rFonts w:eastAsiaTheme="minorEastAsia"/>
          <w:szCs w:val="24"/>
        </w:rPr>
        <w:t>Qt</w:t>
      </w:r>
      <w:proofErr w:type="spellEnd"/>
      <w:r w:rsidR="00820FD9">
        <w:rPr>
          <w:rFonts w:eastAsiaTheme="minorEastAsia"/>
          <w:szCs w:val="24"/>
        </w:rPr>
        <w:t xml:space="preserve"> library for the user inter</w:t>
      </w:r>
      <w:r w:rsidR="00AC3EBD">
        <w:rPr>
          <w:rFonts w:eastAsiaTheme="minorEastAsia"/>
          <w:szCs w:val="24"/>
        </w:rPr>
        <w:t>face</w:t>
      </w:r>
      <w:r w:rsidR="00F04197">
        <w:rPr>
          <w:rFonts w:eastAsiaTheme="minorEastAsia"/>
          <w:szCs w:val="24"/>
        </w:rPr>
        <w:t xml:space="preserve"> [</w:t>
      </w:r>
      <w:r w:rsidR="00665F75">
        <w:rPr>
          <w:rFonts w:eastAsiaTheme="minorEastAsia"/>
          <w:szCs w:val="24"/>
        </w:rPr>
        <w:t>4</w:t>
      </w:r>
      <w:r w:rsidR="00F04197">
        <w:rPr>
          <w:rFonts w:eastAsiaTheme="minorEastAsia"/>
          <w:szCs w:val="24"/>
        </w:rPr>
        <w:t>]</w:t>
      </w:r>
      <w:r w:rsidR="00AC3EBD">
        <w:rPr>
          <w:rFonts w:eastAsiaTheme="minorEastAsia"/>
          <w:szCs w:val="24"/>
        </w:rPr>
        <w:t>. It supports STL CAD files</w:t>
      </w:r>
      <w:r w:rsidR="00551833">
        <w:rPr>
          <w:rFonts w:eastAsiaTheme="minorEastAsia"/>
          <w:szCs w:val="24"/>
        </w:rPr>
        <w:t xml:space="preserve"> as the model input</w:t>
      </w:r>
      <w:r w:rsidR="00A6258D">
        <w:rPr>
          <w:rFonts w:eastAsiaTheme="minorEastAsia"/>
          <w:szCs w:val="24"/>
        </w:rPr>
        <w:t xml:space="preserve"> [2]</w:t>
      </w:r>
      <w:r w:rsidR="00AC3EBD">
        <w:rPr>
          <w:rFonts w:eastAsiaTheme="minorEastAsia"/>
          <w:szCs w:val="24"/>
        </w:rPr>
        <w:t>, the standard for 3D printing [</w:t>
      </w:r>
      <w:r w:rsidR="002746E5">
        <w:rPr>
          <w:rFonts w:eastAsiaTheme="minorEastAsia"/>
          <w:szCs w:val="24"/>
        </w:rPr>
        <w:t>5</w:t>
      </w:r>
      <w:r w:rsidR="00AC3EBD">
        <w:rPr>
          <w:rFonts w:eastAsiaTheme="minorEastAsia"/>
          <w:szCs w:val="24"/>
        </w:rPr>
        <w:t>].</w:t>
      </w:r>
      <w:r w:rsidR="00D60E12">
        <w:rPr>
          <w:rFonts w:eastAsiaTheme="minorEastAsia"/>
          <w:szCs w:val="24"/>
        </w:rPr>
        <w:t xml:space="preserve"> </w:t>
      </w:r>
      <w:r w:rsidR="00B539FE" w:rsidRPr="00BE2B19">
        <w:rPr>
          <w:rFonts w:eastAsiaTheme="minorEastAsia"/>
          <w:i/>
          <w:szCs w:val="24"/>
        </w:rPr>
        <w:t>Support structure can be manually</w:t>
      </w:r>
      <w:r w:rsidR="00B539FE">
        <w:rPr>
          <w:rFonts w:eastAsiaTheme="minorEastAsia"/>
          <w:szCs w:val="24"/>
        </w:rPr>
        <w:t xml:space="preserve"> </w:t>
      </w:r>
      <w:r w:rsidR="00BE2B19">
        <w:rPr>
          <w:rFonts w:eastAsiaTheme="minorEastAsia"/>
          <w:szCs w:val="24"/>
        </w:rPr>
        <w:t xml:space="preserve">added </w:t>
      </w:r>
      <w:r w:rsidR="00B539FE">
        <w:rPr>
          <w:rFonts w:eastAsiaTheme="minorEastAsia"/>
          <w:szCs w:val="24"/>
        </w:rPr>
        <w:t>after</w:t>
      </w:r>
      <w:r w:rsidR="00BE2B19">
        <w:rPr>
          <w:rFonts w:eastAsiaTheme="minorEastAsia"/>
          <w:szCs w:val="24"/>
        </w:rPr>
        <w:t xml:space="preserve"> the</w:t>
      </w:r>
      <w:r w:rsidR="00B539FE">
        <w:rPr>
          <w:rFonts w:eastAsiaTheme="minorEastAsia"/>
          <w:szCs w:val="24"/>
        </w:rPr>
        <w:t xml:space="preserve"> import of the STL file [</w:t>
      </w:r>
      <w:r w:rsidR="003B5145">
        <w:rPr>
          <w:rFonts w:eastAsiaTheme="minorEastAsia"/>
          <w:szCs w:val="24"/>
        </w:rPr>
        <w:t>2</w:t>
      </w:r>
      <w:r w:rsidR="00B539FE">
        <w:rPr>
          <w:rFonts w:eastAsiaTheme="minorEastAsia"/>
          <w:szCs w:val="24"/>
        </w:rPr>
        <w:t>].</w:t>
      </w:r>
      <w:r w:rsidR="00820FD9">
        <w:rPr>
          <w:rFonts w:eastAsiaTheme="minorEastAsia"/>
          <w:szCs w:val="24"/>
        </w:rPr>
        <w:t xml:space="preserve"> </w:t>
      </w:r>
      <w:r w:rsidR="00AA6198">
        <w:rPr>
          <w:rFonts w:eastAsiaTheme="minorEastAsia"/>
          <w:szCs w:val="24"/>
        </w:rPr>
        <w:t>The slicing of each individual layer is done by a custom implementation and outputs SLC files, SLC files are CAD slice files</w:t>
      </w:r>
      <w:r w:rsidR="00C630EC">
        <w:rPr>
          <w:rFonts w:eastAsiaTheme="minorEastAsia"/>
          <w:szCs w:val="24"/>
        </w:rPr>
        <w:t xml:space="preserve"> [</w:t>
      </w:r>
      <w:r w:rsidR="003B5145">
        <w:rPr>
          <w:rFonts w:eastAsiaTheme="minorEastAsia"/>
          <w:szCs w:val="24"/>
        </w:rPr>
        <w:t>4</w:t>
      </w:r>
      <w:r w:rsidR="00C630EC">
        <w:rPr>
          <w:rFonts w:eastAsiaTheme="minorEastAsia"/>
          <w:szCs w:val="24"/>
        </w:rPr>
        <w:t>]</w:t>
      </w:r>
      <w:r w:rsidR="00AA6198">
        <w:rPr>
          <w:rFonts w:eastAsiaTheme="minorEastAsia"/>
          <w:szCs w:val="24"/>
        </w:rPr>
        <w:t>. However, because it uses a custom implantation for slicing there is no standard G-code support.</w:t>
      </w:r>
    </w:p>
    <w:p w:rsidR="00A7089E" w:rsidRDefault="00A7089E" w:rsidP="00A7089E">
      <w:pPr>
        <w:pStyle w:val="Heading2"/>
        <w:ind w:left="0"/>
        <w:rPr>
          <w:rFonts w:eastAsiaTheme="minorEastAsia"/>
        </w:rPr>
      </w:pPr>
      <w:proofErr w:type="spellStart"/>
      <w:r>
        <w:rPr>
          <w:rFonts w:eastAsiaTheme="minorEastAsia"/>
        </w:rPr>
        <w:t>MiiCraft</w:t>
      </w:r>
      <w:proofErr w:type="spellEnd"/>
      <w:r w:rsidR="005B025D">
        <w:rPr>
          <w:rFonts w:eastAsiaTheme="minorEastAsia"/>
        </w:rPr>
        <w:t xml:space="preserve"> Suite</w:t>
      </w:r>
    </w:p>
    <w:p w:rsidR="00A7089E" w:rsidRPr="00A7089E" w:rsidRDefault="009946D4" w:rsidP="00A7089E">
      <w:pPr>
        <w:ind w:firstLine="216"/>
        <w:contextualSpacing/>
        <w:jc w:val="both"/>
        <w:rPr>
          <w:rFonts w:eastAsiaTheme="minorEastAsia"/>
          <w:szCs w:val="24"/>
        </w:rPr>
      </w:pPr>
      <w:r>
        <w:rPr>
          <w:noProof/>
          <w:sz w:val="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3646C4A" wp14:editId="2E9B1007">
                <wp:simplePos x="0" y="0"/>
                <wp:positionH relativeFrom="margin">
                  <wp:posOffset>3175</wp:posOffset>
                </wp:positionH>
                <wp:positionV relativeFrom="page">
                  <wp:posOffset>7101840</wp:posOffset>
                </wp:positionV>
                <wp:extent cx="3117850" cy="1795780"/>
                <wp:effectExtent l="0" t="0" r="6350" b="1397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17850" cy="179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52A" w:rsidRDefault="0024052A" w:rsidP="002405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C5B07C" wp14:editId="391053CC">
                                  <wp:extent cx="2245360" cy="1336675"/>
                                  <wp:effectExtent l="0" t="0" r="254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5360" cy="1336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052A" w:rsidRDefault="0024052A" w:rsidP="0024052A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4052A" w:rsidRPr="009A50E5" w:rsidRDefault="0024052A" w:rsidP="0024052A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Fig.</w:t>
                            </w:r>
                            <w:r w:rsidRPr="009A50E5">
                              <w:rPr>
                                <w:sz w:val="16"/>
                                <w:szCs w:val="16"/>
                              </w:rPr>
                              <w:t xml:space="preserve"> 1.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Overview </w:t>
                            </w:r>
                            <w:r w:rsidR="009C176C">
                              <w:rPr>
                                <w:sz w:val="16"/>
                                <w:szCs w:val="16"/>
                              </w:rPr>
                              <w:t xml:space="preserve">of operation of laser-based SLA printer (left) and projector-based DLP printer (right) </w:t>
                            </w:r>
                            <w:r w:rsidRPr="00F141EF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141EF">
                              <w:rPr>
                                <w:sz w:val="16"/>
                                <w:szCs w:val="16"/>
                              </w:rPr>
                              <w:instrText xml:space="preserve"> REF _Ref311984715 \r \h </w:instrText>
                            </w:r>
                            <w:r w:rsidRPr="00F141EF">
                              <w:rPr>
                                <w:sz w:val="16"/>
                                <w:szCs w:val="16"/>
                              </w:rPr>
                            </w:r>
                            <w:r w:rsidRPr="00F141EF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[1]</w:t>
                            </w:r>
                            <w:r w:rsidRPr="00F141EF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9A50E5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46C4A" id="_x0000_s1027" type="#_x0000_t202" style="position:absolute;left:0;text-align:left;margin-left:.25pt;margin-top:559.2pt;width:245.5pt;height:141.4pt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" filled="f" stroked="f" strokeweight=".5pt">
                <v:path arrowok="t"/>
                <v:textbox inset="0,0,0,0">
                  <w:txbxContent>
                    <w:p w:rsidR="0024052A" w:rsidRDefault="0024052A" w:rsidP="002405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C5B07C" wp14:editId="391053CC">
                            <wp:extent cx="2245360" cy="1336675"/>
                            <wp:effectExtent l="0" t="0" r="254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5360" cy="1336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052A" w:rsidRDefault="0024052A" w:rsidP="0024052A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:rsidR="0024052A" w:rsidRPr="009A50E5" w:rsidRDefault="0024052A" w:rsidP="0024052A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Fig.</w:t>
                      </w:r>
                      <w:r w:rsidRPr="009A50E5">
                        <w:rPr>
                          <w:sz w:val="16"/>
                          <w:szCs w:val="16"/>
                        </w:rPr>
                        <w:t xml:space="preserve"> 1.  </w:t>
                      </w:r>
                      <w:r>
                        <w:rPr>
                          <w:sz w:val="16"/>
                          <w:szCs w:val="16"/>
                        </w:rPr>
                        <w:t xml:space="preserve">Overview </w:t>
                      </w:r>
                      <w:r w:rsidR="009C176C">
                        <w:rPr>
                          <w:sz w:val="16"/>
                          <w:szCs w:val="16"/>
                        </w:rPr>
                        <w:t xml:space="preserve">of operation of laser-based SLA printer (left) and projector-based DLP printer (right) </w:t>
                      </w:r>
                      <w:r w:rsidRPr="00F141EF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F141EF">
                        <w:rPr>
                          <w:sz w:val="16"/>
                          <w:szCs w:val="16"/>
                        </w:rPr>
                        <w:instrText xml:space="preserve"> REF _Ref311984715 \r \h </w:instrText>
                      </w:r>
                      <w:r w:rsidRPr="00F141EF">
                        <w:rPr>
                          <w:sz w:val="16"/>
                          <w:szCs w:val="16"/>
                        </w:rPr>
                      </w:r>
                      <w:r w:rsidRPr="00F141EF"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[1]</w:t>
                      </w:r>
                      <w:r w:rsidRPr="00F141EF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9A50E5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20FD9">
        <w:rPr>
          <w:rFonts w:eastAsiaTheme="minorEastAsia"/>
          <w:szCs w:val="24"/>
        </w:rPr>
        <w:t xml:space="preserve">The </w:t>
      </w:r>
      <w:proofErr w:type="spellStart"/>
      <w:r w:rsidR="00820FD9">
        <w:rPr>
          <w:rFonts w:eastAsiaTheme="minorEastAsia"/>
          <w:szCs w:val="24"/>
        </w:rPr>
        <w:t>MiiCraft</w:t>
      </w:r>
      <w:proofErr w:type="spellEnd"/>
      <w:r w:rsidR="00820FD9">
        <w:rPr>
          <w:rFonts w:eastAsiaTheme="minorEastAsia"/>
          <w:szCs w:val="24"/>
        </w:rPr>
        <w:t xml:space="preserve"> printer is a DLP printer that has closed-source hardware however it has open source printer control software</w:t>
      </w:r>
      <w:r w:rsidR="00F04197">
        <w:rPr>
          <w:rFonts w:eastAsiaTheme="minorEastAsia"/>
          <w:szCs w:val="24"/>
        </w:rPr>
        <w:t xml:space="preserve"> [</w:t>
      </w:r>
      <w:r w:rsidR="003B5145">
        <w:rPr>
          <w:rFonts w:eastAsiaTheme="minorEastAsia"/>
          <w:szCs w:val="24"/>
        </w:rPr>
        <w:t>6</w:t>
      </w:r>
      <w:r w:rsidR="00F04197">
        <w:rPr>
          <w:rFonts w:eastAsiaTheme="minorEastAsia"/>
          <w:szCs w:val="24"/>
        </w:rPr>
        <w:t>]</w:t>
      </w:r>
      <w:r w:rsidR="00820FD9">
        <w:rPr>
          <w:rFonts w:eastAsiaTheme="minorEastAsia"/>
          <w:szCs w:val="24"/>
        </w:rPr>
        <w:t xml:space="preserve">. </w:t>
      </w:r>
      <w:r w:rsidR="00FA091F">
        <w:rPr>
          <w:rFonts w:eastAsiaTheme="minorEastAsia"/>
          <w:szCs w:val="24"/>
        </w:rPr>
        <w:t xml:space="preserve">The </w:t>
      </w:r>
      <w:proofErr w:type="spellStart"/>
      <w:r w:rsidR="00FA091F">
        <w:rPr>
          <w:rFonts w:eastAsiaTheme="minorEastAsia"/>
          <w:szCs w:val="24"/>
        </w:rPr>
        <w:t>MiiCrat’s</w:t>
      </w:r>
      <w:proofErr w:type="spellEnd"/>
      <w:r w:rsidR="00FA091F">
        <w:rPr>
          <w:rFonts w:eastAsiaTheme="minorEastAsia"/>
          <w:szCs w:val="24"/>
        </w:rPr>
        <w:t xml:space="preserve"> printer control software</w:t>
      </w:r>
      <w:bookmarkStart w:id="0" w:name="_GoBack"/>
      <w:bookmarkEnd w:id="0"/>
      <w:r w:rsidR="001A79DA">
        <w:rPr>
          <w:rFonts w:eastAsiaTheme="minorEastAsia"/>
          <w:szCs w:val="24"/>
        </w:rPr>
        <w:t xml:space="preserve">, or </w:t>
      </w:r>
      <w:proofErr w:type="spellStart"/>
      <w:r w:rsidR="001A79DA">
        <w:rPr>
          <w:rFonts w:eastAsiaTheme="minorEastAsia"/>
          <w:szCs w:val="24"/>
        </w:rPr>
        <w:t>MiiCraft</w:t>
      </w:r>
      <w:proofErr w:type="spellEnd"/>
      <w:r w:rsidR="001A79DA">
        <w:rPr>
          <w:rFonts w:eastAsiaTheme="minorEastAsia"/>
          <w:szCs w:val="24"/>
        </w:rPr>
        <w:t xml:space="preserve"> Suite as it has been dubbed,</w:t>
      </w:r>
      <w:r w:rsidR="00FA091F">
        <w:rPr>
          <w:rFonts w:eastAsiaTheme="minorEastAsia"/>
          <w:szCs w:val="24"/>
        </w:rPr>
        <w:t xml:space="preserve"> is written in Python</w:t>
      </w:r>
      <w:r w:rsidR="00863F29">
        <w:rPr>
          <w:rFonts w:eastAsiaTheme="minorEastAsia"/>
          <w:szCs w:val="24"/>
        </w:rPr>
        <w:t xml:space="preserve">, and uses </w:t>
      </w:r>
      <w:proofErr w:type="spellStart"/>
      <w:r w:rsidR="00F52522" w:rsidRPr="00F52522">
        <w:rPr>
          <w:rFonts w:eastAsiaTheme="minorEastAsia"/>
          <w:szCs w:val="24"/>
        </w:rPr>
        <w:t>Tkinter</w:t>
      </w:r>
      <w:proofErr w:type="spellEnd"/>
      <w:r w:rsidR="00F52522">
        <w:rPr>
          <w:rFonts w:eastAsiaTheme="minorEastAsia"/>
          <w:szCs w:val="24"/>
        </w:rPr>
        <w:t xml:space="preserve"> </w:t>
      </w:r>
      <w:r w:rsidR="00863F29">
        <w:rPr>
          <w:rFonts w:eastAsiaTheme="minorEastAsia"/>
          <w:szCs w:val="24"/>
        </w:rPr>
        <w:t>for the user interface</w:t>
      </w:r>
      <w:r w:rsidR="003B5145">
        <w:rPr>
          <w:rFonts w:eastAsiaTheme="minorEastAsia"/>
          <w:szCs w:val="24"/>
        </w:rPr>
        <w:t xml:space="preserve"> [7]</w:t>
      </w:r>
      <w:r w:rsidR="00FA091F">
        <w:rPr>
          <w:rFonts w:eastAsiaTheme="minorEastAsia"/>
          <w:szCs w:val="24"/>
        </w:rPr>
        <w:t xml:space="preserve">. </w:t>
      </w:r>
      <w:r w:rsidR="008609F8">
        <w:rPr>
          <w:rFonts w:eastAsiaTheme="minorEastAsia"/>
          <w:szCs w:val="24"/>
        </w:rPr>
        <w:t xml:space="preserve">Unlike the B9 Creator and the Creation Workshop the </w:t>
      </w:r>
      <w:proofErr w:type="spellStart"/>
      <w:r w:rsidR="008609F8">
        <w:rPr>
          <w:rFonts w:eastAsiaTheme="minorEastAsia"/>
          <w:szCs w:val="24"/>
        </w:rPr>
        <w:t>MiiCraft</w:t>
      </w:r>
      <w:proofErr w:type="spellEnd"/>
      <w:r w:rsidR="008609F8">
        <w:rPr>
          <w:rFonts w:eastAsiaTheme="minorEastAsia"/>
          <w:szCs w:val="24"/>
        </w:rPr>
        <w:t xml:space="preserve"> is not cross-platform and only supports Windows</w:t>
      </w:r>
      <w:r w:rsidR="003B5145">
        <w:rPr>
          <w:rFonts w:eastAsiaTheme="minorEastAsia"/>
          <w:szCs w:val="24"/>
        </w:rPr>
        <w:t xml:space="preserve"> [6]</w:t>
      </w:r>
      <w:r w:rsidR="008609F8">
        <w:rPr>
          <w:rFonts w:eastAsiaTheme="minorEastAsia"/>
          <w:szCs w:val="24"/>
        </w:rPr>
        <w:t xml:space="preserve">. </w:t>
      </w:r>
      <w:r w:rsidR="00FA091F">
        <w:rPr>
          <w:rFonts w:eastAsiaTheme="minorEastAsia"/>
          <w:szCs w:val="24"/>
        </w:rPr>
        <w:t xml:space="preserve">It supports STL CAD files as the model input. </w:t>
      </w:r>
      <w:r w:rsidR="00863F29">
        <w:rPr>
          <w:rFonts w:eastAsiaTheme="minorEastAsia"/>
          <w:szCs w:val="24"/>
        </w:rPr>
        <w:t xml:space="preserve">The software </w:t>
      </w:r>
      <w:r w:rsidR="00E87E31">
        <w:rPr>
          <w:rFonts w:eastAsiaTheme="minorEastAsia"/>
          <w:szCs w:val="24"/>
        </w:rPr>
        <w:t xml:space="preserve">does not have the ability </w:t>
      </w:r>
      <w:r w:rsidR="00863F29">
        <w:rPr>
          <w:rFonts w:eastAsiaTheme="minorEastAsia"/>
          <w:szCs w:val="24"/>
        </w:rPr>
        <w:t>to add supports to the model before printing</w:t>
      </w:r>
      <w:r w:rsidR="008609F8">
        <w:rPr>
          <w:rFonts w:eastAsiaTheme="minorEastAsia"/>
          <w:szCs w:val="24"/>
        </w:rPr>
        <w:t xml:space="preserve"> [</w:t>
      </w:r>
      <w:r w:rsidR="003B5145">
        <w:rPr>
          <w:rFonts w:eastAsiaTheme="minorEastAsia"/>
          <w:szCs w:val="24"/>
        </w:rPr>
        <w:t>6</w:t>
      </w:r>
      <w:r w:rsidR="008609F8">
        <w:rPr>
          <w:rFonts w:eastAsiaTheme="minorEastAsia"/>
          <w:szCs w:val="24"/>
        </w:rPr>
        <w:t>]</w:t>
      </w:r>
      <w:r w:rsidR="00863F29">
        <w:rPr>
          <w:rFonts w:eastAsiaTheme="minorEastAsia"/>
          <w:szCs w:val="24"/>
        </w:rPr>
        <w:t xml:space="preserve">. </w:t>
      </w:r>
      <w:proofErr w:type="spellStart"/>
      <w:r w:rsidR="00863F29">
        <w:rPr>
          <w:rFonts w:eastAsiaTheme="minorEastAsia"/>
          <w:szCs w:val="24"/>
        </w:rPr>
        <w:t>Skeinforge</w:t>
      </w:r>
      <w:proofErr w:type="spellEnd"/>
      <w:r w:rsidR="00863F29">
        <w:rPr>
          <w:rFonts w:eastAsiaTheme="minorEastAsia"/>
          <w:szCs w:val="24"/>
        </w:rPr>
        <w:t xml:space="preserve"> is the slicing</w:t>
      </w:r>
      <w:r w:rsidR="00021CA1">
        <w:rPr>
          <w:rFonts w:eastAsiaTheme="minorEastAsia"/>
          <w:szCs w:val="24"/>
        </w:rPr>
        <w:t xml:space="preserve"> software used by the </w:t>
      </w:r>
      <w:proofErr w:type="spellStart"/>
      <w:r w:rsidR="00021CA1">
        <w:rPr>
          <w:rFonts w:eastAsiaTheme="minorEastAsia"/>
          <w:szCs w:val="24"/>
        </w:rPr>
        <w:t>MiiCraft</w:t>
      </w:r>
      <w:proofErr w:type="spellEnd"/>
      <w:r w:rsidR="000C3E88">
        <w:rPr>
          <w:rFonts w:eastAsiaTheme="minorEastAsia"/>
          <w:szCs w:val="24"/>
        </w:rPr>
        <w:t xml:space="preserve"> [7]</w:t>
      </w:r>
      <w:r w:rsidR="00021CA1">
        <w:rPr>
          <w:rFonts w:eastAsiaTheme="minorEastAsia"/>
          <w:szCs w:val="24"/>
        </w:rPr>
        <w:t xml:space="preserve">, which </w:t>
      </w:r>
      <w:r w:rsidR="008B454A">
        <w:rPr>
          <w:rFonts w:eastAsiaTheme="minorEastAsia"/>
          <w:szCs w:val="24"/>
        </w:rPr>
        <w:t>supports</w:t>
      </w:r>
      <w:r w:rsidR="00021CA1">
        <w:rPr>
          <w:rFonts w:eastAsiaTheme="minorEastAsia"/>
          <w:szCs w:val="24"/>
        </w:rPr>
        <w:t xml:space="preserve"> the</w:t>
      </w:r>
      <w:r w:rsidR="008B454A">
        <w:rPr>
          <w:rFonts w:eastAsiaTheme="minorEastAsia"/>
          <w:szCs w:val="24"/>
        </w:rPr>
        <w:t xml:space="preserve"> </w:t>
      </w:r>
      <w:r w:rsidR="002E08CE">
        <w:rPr>
          <w:rFonts w:eastAsiaTheme="minorEastAsia"/>
          <w:szCs w:val="24"/>
        </w:rPr>
        <w:t xml:space="preserve">output </w:t>
      </w:r>
      <w:r w:rsidR="00021CA1">
        <w:rPr>
          <w:rFonts w:eastAsiaTheme="minorEastAsia"/>
          <w:szCs w:val="24"/>
        </w:rPr>
        <w:t xml:space="preserve">of </w:t>
      </w:r>
      <w:r w:rsidR="002E08CE">
        <w:rPr>
          <w:rFonts w:eastAsiaTheme="minorEastAsia"/>
          <w:szCs w:val="24"/>
        </w:rPr>
        <w:t>each layer as a scalable vector graphics (SVG) file</w:t>
      </w:r>
      <w:r w:rsidR="00021CA1">
        <w:rPr>
          <w:rFonts w:eastAsiaTheme="minorEastAsia"/>
          <w:szCs w:val="24"/>
        </w:rPr>
        <w:t xml:space="preserve"> </w:t>
      </w:r>
      <w:r w:rsidR="00482851">
        <w:rPr>
          <w:rFonts w:eastAsiaTheme="minorEastAsia"/>
          <w:szCs w:val="24"/>
        </w:rPr>
        <w:t xml:space="preserve">through its </w:t>
      </w:r>
      <w:proofErr w:type="spellStart"/>
      <w:r w:rsidR="00482851">
        <w:rPr>
          <w:rFonts w:eastAsiaTheme="minorEastAsia"/>
          <w:szCs w:val="24"/>
        </w:rPr>
        <w:t>Vectorwrite</w:t>
      </w:r>
      <w:proofErr w:type="spellEnd"/>
      <w:r w:rsidR="00482851">
        <w:rPr>
          <w:rFonts w:eastAsiaTheme="minorEastAsia"/>
          <w:szCs w:val="24"/>
        </w:rPr>
        <w:t xml:space="preserve"> plugin </w:t>
      </w:r>
      <w:r w:rsidR="00021CA1">
        <w:rPr>
          <w:rFonts w:eastAsiaTheme="minorEastAsia"/>
          <w:szCs w:val="24"/>
        </w:rPr>
        <w:t>[</w:t>
      </w:r>
      <w:r w:rsidR="003B5145">
        <w:rPr>
          <w:rFonts w:eastAsiaTheme="minorEastAsia"/>
          <w:szCs w:val="24"/>
        </w:rPr>
        <w:t>8</w:t>
      </w:r>
      <w:r w:rsidR="00021CA1">
        <w:rPr>
          <w:rFonts w:eastAsiaTheme="minorEastAsia"/>
          <w:szCs w:val="24"/>
        </w:rPr>
        <w:t>]</w:t>
      </w:r>
      <w:r w:rsidR="002E08CE">
        <w:rPr>
          <w:rFonts w:eastAsiaTheme="minorEastAsia"/>
          <w:szCs w:val="24"/>
        </w:rPr>
        <w:t>.</w:t>
      </w:r>
      <w:r w:rsidR="00863F29">
        <w:rPr>
          <w:rFonts w:eastAsiaTheme="minorEastAsia"/>
          <w:szCs w:val="24"/>
        </w:rPr>
        <w:t xml:space="preserve"> </w:t>
      </w:r>
    </w:p>
    <w:p w:rsidR="000373A7" w:rsidRDefault="00A7089E" w:rsidP="00A7089E">
      <w:pPr>
        <w:pStyle w:val="Heading2"/>
        <w:ind w:left="0"/>
        <w:rPr>
          <w:rFonts w:eastAsiaTheme="minorEastAsia"/>
        </w:rPr>
      </w:pPr>
      <w:r>
        <w:rPr>
          <w:rFonts w:eastAsiaTheme="minorEastAsia"/>
        </w:rPr>
        <w:t>Creation Workshop</w:t>
      </w:r>
    </w:p>
    <w:p w:rsidR="00644B1A" w:rsidRPr="00A7089E" w:rsidRDefault="00A7089E" w:rsidP="00644B1A">
      <w:pPr>
        <w:ind w:firstLine="216"/>
        <w:contextualSpacing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The </w:t>
      </w:r>
      <w:r w:rsidR="00F04197">
        <w:rPr>
          <w:rFonts w:eastAsiaTheme="minorEastAsia"/>
          <w:szCs w:val="24"/>
        </w:rPr>
        <w:t xml:space="preserve">Creation Workshop </w:t>
      </w:r>
      <w:r w:rsidR="00AA6198">
        <w:rPr>
          <w:rFonts w:eastAsiaTheme="minorEastAsia"/>
          <w:szCs w:val="24"/>
        </w:rPr>
        <w:t>is an attempt to provide printer control software for any DLP printer</w:t>
      </w:r>
      <w:r w:rsidR="006168A0">
        <w:rPr>
          <w:rFonts w:eastAsiaTheme="minorEastAsia"/>
          <w:szCs w:val="24"/>
        </w:rPr>
        <w:t>, however it also supports FDM printers</w:t>
      </w:r>
      <w:r w:rsidR="00AA6198">
        <w:rPr>
          <w:rFonts w:eastAsiaTheme="minorEastAsia"/>
          <w:szCs w:val="24"/>
        </w:rPr>
        <w:t xml:space="preserve"> [</w:t>
      </w:r>
      <w:r w:rsidR="007F3A5D">
        <w:rPr>
          <w:rFonts w:eastAsiaTheme="minorEastAsia"/>
          <w:szCs w:val="24"/>
        </w:rPr>
        <w:t>9</w:t>
      </w:r>
      <w:r w:rsidR="00AA6198">
        <w:rPr>
          <w:rFonts w:eastAsiaTheme="minorEastAsia"/>
          <w:szCs w:val="24"/>
        </w:rPr>
        <w:t xml:space="preserve">]. </w:t>
      </w:r>
      <w:r w:rsidR="00863F29">
        <w:rPr>
          <w:rFonts w:eastAsiaTheme="minorEastAsia"/>
          <w:szCs w:val="24"/>
        </w:rPr>
        <w:t xml:space="preserve">It is written in C#, using </w:t>
      </w:r>
      <w:proofErr w:type="spellStart"/>
      <w:r w:rsidR="00AB076D">
        <w:rPr>
          <w:rFonts w:eastAsiaTheme="minorEastAsia"/>
          <w:szCs w:val="24"/>
        </w:rPr>
        <w:t>OpenTK</w:t>
      </w:r>
      <w:proofErr w:type="spellEnd"/>
      <w:r w:rsidR="00923066">
        <w:rPr>
          <w:rFonts w:eastAsiaTheme="minorEastAsia"/>
          <w:szCs w:val="24"/>
        </w:rPr>
        <w:t>,</w:t>
      </w:r>
      <w:r w:rsidR="00D93A80">
        <w:rPr>
          <w:rFonts w:eastAsiaTheme="minorEastAsia"/>
          <w:szCs w:val="24"/>
        </w:rPr>
        <w:t xml:space="preserve"> which is a C# wrapper for OpenGL,</w:t>
      </w:r>
      <w:r w:rsidR="00863F29">
        <w:rPr>
          <w:rFonts w:eastAsiaTheme="minorEastAsia"/>
          <w:szCs w:val="24"/>
        </w:rPr>
        <w:t xml:space="preserve"> for the user interface</w:t>
      </w:r>
      <w:r w:rsidR="00D93A80">
        <w:rPr>
          <w:rFonts w:eastAsiaTheme="minorEastAsia"/>
          <w:szCs w:val="24"/>
        </w:rPr>
        <w:t xml:space="preserve"> [</w:t>
      </w:r>
      <w:r w:rsidR="007F3A5D">
        <w:rPr>
          <w:rFonts w:eastAsiaTheme="minorEastAsia"/>
          <w:szCs w:val="24"/>
        </w:rPr>
        <w:t>10</w:t>
      </w:r>
      <w:proofErr w:type="gramStart"/>
      <w:r w:rsidR="00D93A80">
        <w:rPr>
          <w:rFonts w:eastAsiaTheme="minorEastAsia"/>
          <w:szCs w:val="24"/>
        </w:rPr>
        <w:t>][</w:t>
      </w:r>
      <w:proofErr w:type="gramEnd"/>
      <w:r w:rsidR="007F3A5D">
        <w:rPr>
          <w:rFonts w:eastAsiaTheme="minorEastAsia"/>
          <w:szCs w:val="24"/>
        </w:rPr>
        <w:t>11</w:t>
      </w:r>
      <w:r w:rsidR="00D93A80">
        <w:rPr>
          <w:rFonts w:eastAsiaTheme="minorEastAsia"/>
          <w:szCs w:val="24"/>
        </w:rPr>
        <w:t>]</w:t>
      </w:r>
      <w:r w:rsidR="00863F29">
        <w:rPr>
          <w:rFonts w:eastAsiaTheme="minorEastAsia"/>
          <w:szCs w:val="24"/>
        </w:rPr>
        <w:t>.</w:t>
      </w:r>
      <w:r w:rsidR="009A3DDE">
        <w:rPr>
          <w:rFonts w:eastAsiaTheme="minorEastAsia"/>
          <w:szCs w:val="24"/>
        </w:rPr>
        <w:t xml:space="preserve"> </w:t>
      </w:r>
      <w:r w:rsidR="006168A0">
        <w:rPr>
          <w:rFonts w:eastAsiaTheme="minorEastAsia"/>
          <w:szCs w:val="24"/>
        </w:rPr>
        <w:t xml:space="preserve">Unlike the B9 Creator and the </w:t>
      </w:r>
      <w:proofErr w:type="spellStart"/>
      <w:r w:rsidR="006168A0">
        <w:rPr>
          <w:rFonts w:eastAsiaTheme="minorEastAsia"/>
          <w:szCs w:val="24"/>
        </w:rPr>
        <w:t>MiiCraft</w:t>
      </w:r>
      <w:proofErr w:type="spellEnd"/>
      <w:r w:rsidR="006168A0">
        <w:rPr>
          <w:rFonts w:eastAsiaTheme="minorEastAsia"/>
          <w:szCs w:val="24"/>
        </w:rPr>
        <w:t xml:space="preserve"> the Creation Workshop does not only support STL CAD files for the model import, it also supports OBJ and 3DS files [</w:t>
      </w:r>
      <w:r w:rsidR="007F3A5D">
        <w:rPr>
          <w:rFonts w:eastAsiaTheme="minorEastAsia"/>
          <w:szCs w:val="24"/>
        </w:rPr>
        <w:t>9</w:t>
      </w:r>
      <w:r w:rsidR="006168A0">
        <w:rPr>
          <w:rFonts w:eastAsiaTheme="minorEastAsia"/>
          <w:szCs w:val="24"/>
        </w:rPr>
        <w:t>].</w:t>
      </w:r>
      <w:r w:rsidR="002103EE">
        <w:rPr>
          <w:rFonts w:eastAsiaTheme="minorEastAsia"/>
          <w:szCs w:val="24"/>
        </w:rPr>
        <w:t xml:space="preserve"> </w:t>
      </w:r>
      <w:r w:rsidR="00F20948">
        <w:rPr>
          <w:rFonts w:eastAsiaTheme="minorEastAsia"/>
          <w:szCs w:val="24"/>
        </w:rPr>
        <w:t xml:space="preserve">The software does allow supports to be added after the CAD file is imported. </w:t>
      </w:r>
      <w:r w:rsidR="000C3E88">
        <w:rPr>
          <w:rFonts w:eastAsiaTheme="minorEastAsia"/>
          <w:szCs w:val="24"/>
        </w:rPr>
        <w:t xml:space="preserve">The Creation Workshop uses Slic3r for the slicing software [10], which is written in </w:t>
      </w:r>
      <w:r w:rsidR="00F969C7">
        <w:rPr>
          <w:rFonts w:eastAsiaTheme="minorEastAsia"/>
          <w:szCs w:val="24"/>
        </w:rPr>
        <w:t>Perl</w:t>
      </w:r>
      <w:r w:rsidR="000C3E88">
        <w:rPr>
          <w:rFonts w:eastAsiaTheme="minorEastAsia"/>
          <w:szCs w:val="24"/>
        </w:rPr>
        <w:t xml:space="preserve"> and supports outputting the layers as SVG files [12]. </w:t>
      </w:r>
      <w:r w:rsidR="00064CE2">
        <w:rPr>
          <w:rFonts w:eastAsiaTheme="minorEastAsia"/>
          <w:szCs w:val="24"/>
        </w:rPr>
        <w:t xml:space="preserve">The Creation Workshop </w:t>
      </w:r>
      <w:r w:rsidR="000C3E88">
        <w:rPr>
          <w:rFonts w:eastAsiaTheme="minorEastAsia"/>
          <w:szCs w:val="24"/>
        </w:rPr>
        <w:t>also supports G-code for DLP printers [</w:t>
      </w:r>
      <w:r w:rsidR="00064CE2">
        <w:rPr>
          <w:rFonts w:eastAsiaTheme="minorEastAsia"/>
          <w:szCs w:val="24"/>
        </w:rPr>
        <w:t>9</w:t>
      </w:r>
      <w:r w:rsidR="000C3E88">
        <w:rPr>
          <w:rFonts w:eastAsiaTheme="minorEastAsia"/>
          <w:szCs w:val="24"/>
        </w:rPr>
        <w:t xml:space="preserve">]. </w:t>
      </w:r>
    </w:p>
    <w:p w:rsidR="00BB58DA" w:rsidRDefault="00BB58DA" w:rsidP="00BB58DA">
      <w:pPr>
        <w:pStyle w:val="Heading1"/>
      </w:pPr>
      <w:r>
        <w:t>Conclusion</w:t>
      </w:r>
    </w:p>
    <w:p w:rsidR="00BB58DA" w:rsidRDefault="00BB58DA" w:rsidP="00BB58DA">
      <w:pPr>
        <w:ind w:firstLine="360"/>
        <w:jc w:val="both"/>
      </w:pPr>
      <w:r>
        <w:t xml:space="preserve">The Creation Workshop printer control software is the most powerful and open printer control software on the market for DLP printers.  </w:t>
      </w:r>
      <w:r w:rsidR="00D61346">
        <w:t xml:space="preserve">The biggest reason for this is that it uses Slic3r as its slicing engine, which is </w:t>
      </w:r>
      <w:r w:rsidR="00D61346" w:rsidRPr="00D61346">
        <w:rPr>
          <w:i/>
        </w:rPr>
        <w:t>the most popular slicing engine</w:t>
      </w:r>
      <w:r w:rsidR="00D61346">
        <w:t xml:space="preserve"> [13]</w:t>
      </w:r>
      <w:r w:rsidR="00D61346" w:rsidRPr="00D61346">
        <w:t>.</w:t>
      </w:r>
      <w:r w:rsidR="00487261">
        <w:t xml:space="preserve"> </w:t>
      </w:r>
    </w:p>
    <w:p w:rsidR="00A61EF0" w:rsidRDefault="00A61EF0" w:rsidP="00792073">
      <w:pPr>
        <w:pStyle w:val="Heading1"/>
        <w:numPr>
          <w:ilvl w:val="0"/>
          <w:numId w:val="0"/>
        </w:numPr>
      </w:pPr>
      <w:r>
        <w:lastRenderedPageBreak/>
        <w:t>Acknowledgment</w:t>
      </w:r>
    </w:p>
    <w:p w:rsidR="00A61EF0" w:rsidRDefault="00A61EF0" w:rsidP="00DF2748">
      <w:pPr>
        <w:pStyle w:val="Heading1"/>
        <w:numPr>
          <w:ilvl w:val="0"/>
          <w:numId w:val="0"/>
        </w:numPr>
      </w:pPr>
      <w:r>
        <w:t>References</w:t>
      </w:r>
    </w:p>
    <w:p w:rsidR="00546CAB" w:rsidRDefault="00A30A5F" w:rsidP="00A30A5F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482851">
        <w:rPr>
          <w:sz w:val="16"/>
          <w:szCs w:val="16"/>
        </w:rPr>
        <w:t xml:space="preserve">A. Ta, E. Chu and A. </w:t>
      </w:r>
      <w:proofErr w:type="spellStart"/>
      <w:r w:rsidRPr="00482851">
        <w:rPr>
          <w:sz w:val="16"/>
          <w:szCs w:val="16"/>
        </w:rPr>
        <w:t>Kaziunas</w:t>
      </w:r>
      <w:proofErr w:type="spellEnd"/>
      <w:r w:rsidRPr="00482851">
        <w:rPr>
          <w:sz w:val="16"/>
          <w:szCs w:val="16"/>
        </w:rPr>
        <w:t xml:space="preserve"> France, "Liquid Dreams," Make: Ultimate Guide to 3D Printing, p. 91.</w:t>
      </w:r>
    </w:p>
    <w:p w:rsidR="00546CAB" w:rsidRDefault="00546CAB" w:rsidP="00546CAB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482851">
        <w:rPr>
          <w:sz w:val="16"/>
          <w:szCs w:val="16"/>
        </w:rPr>
        <w:t xml:space="preserve">E. Chu, "B9 Creator," Make: Ultimate Guide to 3D Printing, p. 93. </w:t>
      </w:r>
    </w:p>
    <w:p w:rsidR="000D549D" w:rsidRPr="00482851" w:rsidRDefault="000D549D" w:rsidP="000D549D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482851">
        <w:rPr>
          <w:sz w:val="16"/>
          <w:szCs w:val="16"/>
        </w:rPr>
        <w:t>"B9 Creator," B9 Creations LLC, 2013. [Online]. Available: http://b9creator.com/. [Accessed 27 February 2014].</w:t>
      </w:r>
    </w:p>
    <w:p w:rsidR="00A6258D" w:rsidRPr="00482851" w:rsidRDefault="00A6258D" w:rsidP="00A6258D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482851">
        <w:rPr>
          <w:sz w:val="16"/>
          <w:szCs w:val="16"/>
        </w:rPr>
        <w:t xml:space="preserve">B9 Creations LLC, "B9 Creator GitHub," GitHub </w:t>
      </w:r>
      <w:proofErr w:type="spellStart"/>
      <w:r w:rsidRPr="00482851">
        <w:rPr>
          <w:sz w:val="16"/>
          <w:szCs w:val="16"/>
        </w:rPr>
        <w:t>Inc</w:t>
      </w:r>
      <w:proofErr w:type="spellEnd"/>
      <w:r w:rsidRPr="00482851">
        <w:rPr>
          <w:sz w:val="16"/>
          <w:szCs w:val="16"/>
        </w:rPr>
        <w:t>, 2014. [Online]. Available: https://github.com/B9Creations/B9Creator. [Accessed 27 February 2014].</w:t>
      </w:r>
    </w:p>
    <w:p w:rsidR="00A30A5F" w:rsidRPr="00482851" w:rsidRDefault="00546CAB" w:rsidP="00A30A5F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>
        <w:rPr>
          <w:noProof/>
        </w:rPr>
        <w:t xml:space="preserve">S. Ragan, "Software for 3D Printing," </w:t>
      </w:r>
      <w:r>
        <w:rPr>
          <w:i/>
          <w:iCs/>
          <w:noProof/>
        </w:rPr>
        <w:t xml:space="preserve">Make: Ultimate Guide to 3D Printing, </w:t>
      </w:r>
      <w:r>
        <w:rPr>
          <w:noProof/>
        </w:rPr>
        <w:t xml:space="preserve">pp. 34-35. </w:t>
      </w:r>
      <w:r w:rsidR="00A30A5F" w:rsidRPr="00482851">
        <w:rPr>
          <w:sz w:val="16"/>
          <w:szCs w:val="16"/>
        </w:rPr>
        <w:t xml:space="preserve"> </w:t>
      </w:r>
    </w:p>
    <w:p w:rsidR="00482851" w:rsidRPr="00482851" w:rsidRDefault="00482851" w:rsidP="00482851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482851">
        <w:rPr>
          <w:sz w:val="16"/>
          <w:szCs w:val="16"/>
        </w:rPr>
        <w:t xml:space="preserve">Rays Optics </w:t>
      </w:r>
      <w:proofErr w:type="spellStart"/>
      <w:r w:rsidRPr="00482851">
        <w:rPr>
          <w:sz w:val="16"/>
          <w:szCs w:val="16"/>
        </w:rPr>
        <w:t>Inc</w:t>
      </w:r>
      <w:proofErr w:type="spellEnd"/>
      <w:r w:rsidRPr="00482851">
        <w:rPr>
          <w:sz w:val="16"/>
          <w:szCs w:val="16"/>
        </w:rPr>
        <w:t>, "</w:t>
      </w:r>
      <w:proofErr w:type="spellStart"/>
      <w:r w:rsidRPr="00482851">
        <w:rPr>
          <w:sz w:val="16"/>
          <w:szCs w:val="16"/>
        </w:rPr>
        <w:t>MiiCraft</w:t>
      </w:r>
      <w:proofErr w:type="spellEnd"/>
      <w:r w:rsidRPr="00482851">
        <w:rPr>
          <w:sz w:val="16"/>
          <w:szCs w:val="16"/>
        </w:rPr>
        <w:t xml:space="preserve"> User Guide," 2012. [Online]. Available: http://www.miicraft.com/web/assets/2012/11/MiiCraft-3D-printer-User-Guide.pdf. [Accessed 27 </w:t>
      </w:r>
      <w:proofErr w:type="spellStart"/>
      <w:r w:rsidRPr="00482851">
        <w:rPr>
          <w:sz w:val="16"/>
          <w:szCs w:val="16"/>
        </w:rPr>
        <w:t>Febuary</w:t>
      </w:r>
      <w:proofErr w:type="spellEnd"/>
      <w:r w:rsidRPr="00482851">
        <w:rPr>
          <w:sz w:val="16"/>
          <w:szCs w:val="16"/>
        </w:rPr>
        <w:t xml:space="preserve"> 2014].</w:t>
      </w:r>
    </w:p>
    <w:p w:rsidR="00482851" w:rsidRPr="00482851" w:rsidRDefault="00482851" w:rsidP="00482851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proofErr w:type="spellStart"/>
      <w:r w:rsidRPr="00482851">
        <w:rPr>
          <w:sz w:val="16"/>
          <w:szCs w:val="16"/>
        </w:rPr>
        <w:t>MiiCraft</w:t>
      </w:r>
      <w:proofErr w:type="spellEnd"/>
      <w:r w:rsidRPr="00482851">
        <w:rPr>
          <w:sz w:val="16"/>
          <w:szCs w:val="16"/>
        </w:rPr>
        <w:t>, "</w:t>
      </w:r>
      <w:proofErr w:type="spellStart"/>
      <w:r w:rsidRPr="00482851">
        <w:rPr>
          <w:sz w:val="16"/>
          <w:szCs w:val="16"/>
        </w:rPr>
        <w:t>MiiCraft</w:t>
      </w:r>
      <w:proofErr w:type="spellEnd"/>
      <w:r w:rsidRPr="00482851">
        <w:rPr>
          <w:sz w:val="16"/>
          <w:szCs w:val="16"/>
        </w:rPr>
        <w:t xml:space="preserve"> Suite GitHub," GitHub </w:t>
      </w:r>
      <w:proofErr w:type="spellStart"/>
      <w:r w:rsidRPr="00482851">
        <w:rPr>
          <w:sz w:val="16"/>
          <w:szCs w:val="16"/>
        </w:rPr>
        <w:t>Inc</w:t>
      </w:r>
      <w:proofErr w:type="spellEnd"/>
      <w:r w:rsidRPr="00482851">
        <w:rPr>
          <w:sz w:val="16"/>
          <w:szCs w:val="16"/>
        </w:rPr>
        <w:t xml:space="preserve">, 2014. [Online]. Available: https://github.com/miicraft/MiiCraftSuite. [Accessed 27 </w:t>
      </w:r>
      <w:r w:rsidR="007A34C4" w:rsidRPr="00482851">
        <w:rPr>
          <w:sz w:val="16"/>
          <w:szCs w:val="16"/>
        </w:rPr>
        <w:t>February</w:t>
      </w:r>
      <w:r w:rsidRPr="00482851">
        <w:rPr>
          <w:sz w:val="16"/>
          <w:szCs w:val="16"/>
        </w:rPr>
        <w:t xml:space="preserve"> 2014].</w:t>
      </w:r>
    </w:p>
    <w:p w:rsidR="00482851" w:rsidRPr="00482851" w:rsidRDefault="00482851" w:rsidP="00482851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proofErr w:type="spellStart"/>
      <w:r w:rsidRPr="00482851">
        <w:rPr>
          <w:sz w:val="16"/>
          <w:szCs w:val="16"/>
        </w:rPr>
        <w:t>Fabmetheus</w:t>
      </w:r>
      <w:proofErr w:type="spellEnd"/>
      <w:r w:rsidRPr="00482851">
        <w:rPr>
          <w:sz w:val="16"/>
          <w:szCs w:val="16"/>
        </w:rPr>
        <w:t>, "</w:t>
      </w:r>
      <w:proofErr w:type="spellStart"/>
      <w:r w:rsidRPr="00482851">
        <w:rPr>
          <w:sz w:val="16"/>
          <w:szCs w:val="16"/>
        </w:rPr>
        <w:t>Skeinforge</w:t>
      </w:r>
      <w:proofErr w:type="spellEnd"/>
      <w:r w:rsidRPr="00482851">
        <w:rPr>
          <w:sz w:val="16"/>
          <w:szCs w:val="16"/>
        </w:rPr>
        <w:t xml:space="preserve"> </w:t>
      </w:r>
      <w:proofErr w:type="spellStart"/>
      <w:r w:rsidRPr="00482851">
        <w:rPr>
          <w:sz w:val="16"/>
          <w:szCs w:val="16"/>
        </w:rPr>
        <w:t>Vectorwrite</w:t>
      </w:r>
      <w:proofErr w:type="spellEnd"/>
      <w:r w:rsidRPr="00482851">
        <w:rPr>
          <w:sz w:val="16"/>
          <w:szCs w:val="16"/>
        </w:rPr>
        <w:t xml:space="preserve">," </w:t>
      </w:r>
      <w:proofErr w:type="spellStart"/>
      <w:r w:rsidRPr="00482851">
        <w:rPr>
          <w:sz w:val="16"/>
          <w:szCs w:val="16"/>
        </w:rPr>
        <w:t>Demozendium</w:t>
      </w:r>
      <w:proofErr w:type="spellEnd"/>
      <w:r w:rsidRPr="00482851">
        <w:rPr>
          <w:sz w:val="16"/>
          <w:szCs w:val="16"/>
        </w:rPr>
        <w:t xml:space="preserve">, 17 July 2012. [Online]. Available: http://fabmetheus.crsndoo.com/wiki/index.php/Skeinforge_Vectorwrite. [Accessed 27 </w:t>
      </w:r>
      <w:r w:rsidR="007A34C4" w:rsidRPr="00482851">
        <w:rPr>
          <w:sz w:val="16"/>
          <w:szCs w:val="16"/>
        </w:rPr>
        <w:t>February</w:t>
      </w:r>
      <w:r w:rsidRPr="00482851">
        <w:rPr>
          <w:sz w:val="16"/>
          <w:szCs w:val="16"/>
        </w:rPr>
        <w:t xml:space="preserve"> 2014].</w:t>
      </w:r>
    </w:p>
    <w:p w:rsidR="00482851" w:rsidRDefault="00482851" w:rsidP="00482851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482851">
        <w:rPr>
          <w:sz w:val="16"/>
          <w:szCs w:val="16"/>
        </w:rPr>
        <w:t xml:space="preserve">S. Hernandez, "Creation Workshop - SLA / FDM Slicer and Controller," </w:t>
      </w:r>
      <w:proofErr w:type="spellStart"/>
      <w:r w:rsidRPr="00482851">
        <w:rPr>
          <w:sz w:val="16"/>
          <w:szCs w:val="16"/>
        </w:rPr>
        <w:t>Makerbot</w:t>
      </w:r>
      <w:proofErr w:type="spellEnd"/>
      <w:r w:rsidRPr="00482851">
        <w:rPr>
          <w:sz w:val="16"/>
          <w:szCs w:val="16"/>
        </w:rPr>
        <w:t xml:space="preserve"> Industries LLC, 8 January 2013. [Online]. Available: https://www.thingiverse.com/thing:40778. [Accessed 27 </w:t>
      </w:r>
      <w:r w:rsidR="007A34C4" w:rsidRPr="00482851">
        <w:rPr>
          <w:sz w:val="16"/>
          <w:szCs w:val="16"/>
        </w:rPr>
        <w:t>February</w:t>
      </w:r>
      <w:r w:rsidRPr="00482851">
        <w:rPr>
          <w:sz w:val="16"/>
          <w:szCs w:val="16"/>
        </w:rPr>
        <w:t xml:space="preserve"> 2014].</w:t>
      </w:r>
    </w:p>
    <w:p w:rsidR="00A30A5F" w:rsidRPr="00A30A5F" w:rsidRDefault="00A30A5F" w:rsidP="00A30A5F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A30A5F">
        <w:rPr>
          <w:sz w:val="16"/>
          <w:szCs w:val="16"/>
        </w:rPr>
        <w:t xml:space="preserve">S. Hernandez, "Creation Workshop </w:t>
      </w:r>
      <w:proofErr w:type="spellStart"/>
      <w:r w:rsidRPr="00A30A5F">
        <w:rPr>
          <w:sz w:val="16"/>
          <w:szCs w:val="16"/>
        </w:rPr>
        <w:t>GitHUb</w:t>
      </w:r>
      <w:proofErr w:type="spellEnd"/>
      <w:r w:rsidRPr="00A30A5F">
        <w:rPr>
          <w:sz w:val="16"/>
          <w:szCs w:val="16"/>
        </w:rPr>
        <w:t xml:space="preserve">," GitHub </w:t>
      </w:r>
      <w:proofErr w:type="spellStart"/>
      <w:r w:rsidRPr="00A30A5F">
        <w:rPr>
          <w:sz w:val="16"/>
          <w:szCs w:val="16"/>
        </w:rPr>
        <w:t>Inc</w:t>
      </w:r>
      <w:proofErr w:type="spellEnd"/>
      <w:r w:rsidRPr="00A30A5F">
        <w:rPr>
          <w:sz w:val="16"/>
          <w:szCs w:val="16"/>
        </w:rPr>
        <w:t>, 2014. [Online]. Available: https://github.com/Pacmanfan/UVDLPSlicerController. [Accessed 27 February 2014].</w:t>
      </w:r>
    </w:p>
    <w:p w:rsidR="00A30A5F" w:rsidRDefault="00A30A5F" w:rsidP="00A30A5F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482851">
        <w:rPr>
          <w:sz w:val="16"/>
          <w:szCs w:val="16"/>
        </w:rPr>
        <w:t xml:space="preserve">S. </w:t>
      </w:r>
      <w:proofErr w:type="spellStart"/>
      <w:r w:rsidRPr="00482851">
        <w:rPr>
          <w:sz w:val="16"/>
          <w:szCs w:val="16"/>
        </w:rPr>
        <w:t>Apostolopoulos</w:t>
      </w:r>
      <w:proofErr w:type="spellEnd"/>
      <w:r w:rsidRPr="00482851">
        <w:rPr>
          <w:sz w:val="16"/>
          <w:szCs w:val="16"/>
        </w:rPr>
        <w:t>, "</w:t>
      </w:r>
      <w:proofErr w:type="spellStart"/>
      <w:r w:rsidRPr="00482851">
        <w:rPr>
          <w:sz w:val="16"/>
          <w:szCs w:val="16"/>
        </w:rPr>
        <w:t>OpenTK</w:t>
      </w:r>
      <w:proofErr w:type="spellEnd"/>
      <w:r w:rsidRPr="00482851">
        <w:rPr>
          <w:sz w:val="16"/>
          <w:szCs w:val="16"/>
        </w:rPr>
        <w:t xml:space="preserve">," </w:t>
      </w:r>
      <w:proofErr w:type="spellStart"/>
      <w:r w:rsidRPr="00482851">
        <w:rPr>
          <w:sz w:val="16"/>
          <w:szCs w:val="16"/>
        </w:rPr>
        <w:t>Stefanos</w:t>
      </w:r>
      <w:proofErr w:type="spellEnd"/>
      <w:r w:rsidRPr="00482851">
        <w:rPr>
          <w:sz w:val="16"/>
          <w:szCs w:val="16"/>
        </w:rPr>
        <w:t xml:space="preserve"> A. Icons, 2013. [Online]. Available: http://www.opentk.com/. [Accessed 27 February 2014].</w:t>
      </w:r>
    </w:p>
    <w:p w:rsidR="00603A74" w:rsidRDefault="00603A74" w:rsidP="00603A74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603A74">
        <w:rPr>
          <w:sz w:val="16"/>
          <w:szCs w:val="16"/>
        </w:rPr>
        <w:t xml:space="preserve">A. </w:t>
      </w:r>
      <w:proofErr w:type="spellStart"/>
      <w:r w:rsidRPr="00603A74">
        <w:rPr>
          <w:sz w:val="16"/>
          <w:szCs w:val="16"/>
        </w:rPr>
        <w:t>Ranellucci</w:t>
      </w:r>
      <w:proofErr w:type="spellEnd"/>
      <w:r w:rsidRPr="00603A74">
        <w:rPr>
          <w:sz w:val="16"/>
          <w:szCs w:val="16"/>
        </w:rPr>
        <w:t xml:space="preserve">, "Slic3r Manual," GitHub </w:t>
      </w:r>
      <w:proofErr w:type="spellStart"/>
      <w:r w:rsidRPr="00603A74">
        <w:rPr>
          <w:sz w:val="16"/>
          <w:szCs w:val="16"/>
        </w:rPr>
        <w:t>Inc</w:t>
      </w:r>
      <w:proofErr w:type="spellEnd"/>
      <w:r w:rsidRPr="00603A74">
        <w:rPr>
          <w:sz w:val="16"/>
          <w:szCs w:val="16"/>
        </w:rPr>
        <w:t xml:space="preserve">, 2014. [Online]. Available: https://github.com/alexrj/Slic3r-Manual. [Accessed 27 </w:t>
      </w:r>
      <w:proofErr w:type="spellStart"/>
      <w:r w:rsidRPr="00603A74">
        <w:rPr>
          <w:sz w:val="16"/>
          <w:szCs w:val="16"/>
        </w:rPr>
        <w:t>Febuary</w:t>
      </w:r>
      <w:proofErr w:type="spellEnd"/>
      <w:r w:rsidRPr="00603A74">
        <w:rPr>
          <w:sz w:val="16"/>
          <w:szCs w:val="16"/>
        </w:rPr>
        <w:t xml:space="preserve"> 2014].</w:t>
      </w:r>
    </w:p>
    <w:p w:rsidR="00487261" w:rsidRPr="00482851" w:rsidRDefault="00487261" w:rsidP="00487261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487261">
        <w:rPr>
          <w:sz w:val="16"/>
          <w:szCs w:val="16"/>
        </w:rPr>
        <w:t xml:space="preserve">J. </w:t>
      </w:r>
      <w:proofErr w:type="spellStart"/>
      <w:r w:rsidRPr="00487261">
        <w:rPr>
          <w:sz w:val="16"/>
          <w:szCs w:val="16"/>
        </w:rPr>
        <w:t>Abella</w:t>
      </w:r>
      <w:proofErr w:type="spellEnd"/>
      <w:r w:rsidRPr="00487261">
        <w:rPr>
          <w:sz w:val="16"/>
          <w:szCs w:val="16"/>
        </w:rPr>
        <w:t>, "Slicing and Control Software: Where it's going and where it's been," Make: Ultimate Guide to 3D Printing, p. 90.</w:t>
      </w:r>
    </w:p>
    <w:p w:rsidR="00DE0222" w:rsidRPr="00A61EF0" w:rsidRDefault="00DE0222"/>
    <w:sectPr w:rsidR="00DE0222" w:rsidRPr="00A61EF0" w:rsidSect="007A0016">
      <w:headerReference w:type="default" r:id="rId9"/>
      <w:pgSz w:w="12240" w:h="15840" w:code="1"/>
      <w:pgMar w:top="1080" w:right="1080" w:bottom="1080" w:left="1080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66C" w:rsidRDefault="0079566C">
      <w:r>
        <w:separator/>
      </w:r>
    </w:p>
  </w:endnote>
  <w:endnote w:type="continuationSeparator" w:id="0">
    <w:p w:rsidR="0079566C" w:rsidRDefault="0079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66C" w:rsidRDefault="0079566C"/>
  </w:footnote>
  <w:footnote w:type="continuationSeparator" w:id="0">
    <w:p w:rsidR="0079566C" w:rsidRDefault="0079566C">
      <w:r>
        <w:continuationSeparator/>
      </w:r>
    </w:p>
  </w:footnote>
  <w:footnote w:id="1">
    <w:p w:rsidR="00E36739" w:rsidRPr="00200D26" w:rsidRDefault="00E36739" w:rsidP="004A2791">
      <w:pPr>
        <w:pStyle w:val="FootnoteText"/>
      </w:pPr>
    </w:p>
    <w:p w:rsidR="00E36739" w:rsidRDefault="00E36739" w:rsidP="004A279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739" w:rsidRDefault="00E36739">
    <w:pPr>
      <w:framePr w:wrap="auto" w:vAnchor="text" w:hAnchor="margin" w:xAlign="right" w:y="1"/>
    </w:pPr>
  </w:p>
  <w:p w:rsidR="00E36739" w:rsidRDefault="00E36739" w:rsidP="00E13F6C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0000001"/>
    <w:multiLevelType w:val="multilevel"/>
    <w:tmpl w:val="00000001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2">
    <w:nsid w:val="036A18E7"/>
    <w:multiLevelType w:val="hybridMultilevel"/>
    <w:tmpl w:val="08F84C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>
    <w:nsid w:val="46C8203F"/>
    <w:multiLevelType w:val="hybridMultilevel"/>
    <w:tmpl w:val="80FA6646"/>
    <w:lvl w:ilvl="0" w:tplc="1B389764">
      <w:start w:val="1"/>
      <w:numFmt w:val="decimal"/>
      <w:lvlText w:val="[%1]"/>
      <w:lvlJc w:val="right"/>
      <w:pPr>
        <w:tabs>
          <w:tab w:val="num" w:pos="360"/>
        </w:tabs>
        <w:ind w:left="360" w:hanging="144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494B00AA"/>
    <w:multiLevelType w:val="hybridMultilevel"/>
    <w:tmpl w:val="71C4F5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5D764AEE"/>
    <w:multiLevelType w:val="hybridMultilevel"/>
    <w:tmpl w:val="A77CECFE"/>
    <w:lvl w:ilvl="0" w:tplc="2886E604">
      <w:start w:val="1"/>
      <w:numFmt w:val="decimal"/>
      <w:lvlText w:val="[%1]"/>
      <w:lvlJc w:val="left"/>
      <w:pPr>
        <w:tabs>
          <w:tab w:val="num" w:pos="216"/>
        </w:tabs>
        <w:ind w:left="216" w:hanging="216"/>
      </w:pPr>
      <w:rPr>
        <w:rFonts w:hint="default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008"/>
        </w:tabs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8"/>
        </w:tabs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8"/>
        </w:tabs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68"/>
        </w:tabs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8"/>
        </w:tabs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28"/>
        </w:tabs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8"/>
        </w:tabs>
        <w:ind w:left="6048" w:hanging="180"/>
      </w:pPr>
    </w:lvl>
  </w:abstractNum>
  <w:abstractNum w:abstractNumId="15">
    <w:nsid w:val="6DC3293B"/>
    <w:multiLevelType w:val="singleLevel"/>
    <w:tmpl w:val="A1EA2CB2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</w:abstractNum>
  <w:abstractNum w:abstractNumId="16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7">
    <w:nsid w:val="7D2B3758"/>
    <w:multiLevelType w:val="hybridMultilevel"/>
    <w:tmpl w:val="80FA6646"/>
    <w:lvl w:ilvl="0" w:tplc="1B389764">
      <w:start w:val="1"/>
      <w:numFmt w:val="decimal"/>
      <w:lvlText w:val="[%1]"/>
      <w:lvlJc w:val="right"/>
      <w:pPr>
        <w:tabs>
          <w:tab w:val="num" w:pos="360"/>
        </w:tabs>
        <w:ind w:left="360" w:hanging="144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0"/>
  </w:num>
  <w:num w:numId="7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7"/>
  </w:num>
  <w:num w:numId="13">
    <w:abstractNumId w:val="3"/>
  </w:num>
  <w:num w:numId="14">
    <w:abstractNumId w:val="13"/>
  </w:num>
  <w:num w:numId="15">
    <w:abstractNumId w:val="12"/>
  </w:num>
  <w:num w:numId="16">
    <w:abstractNumId w:val="16"/>
  </w:num>
  <w:num w:numId="17">
    <w:abstractNumId w:val="5"/>
  </w:num>
  <w:num w:numId="18">
    <w:abstractNumId w:val="4"/>
  </w:num>
  <w:num w:numId="19">
    <w:abstractNumId w:val="15"/>
  </w:num>
  <w:num w:numId="20">
    <w:abstractNumId w:val="8"/>
  </w:num>
  <w:num w:numId="21">
    <w:abstractNumId w:val="14"/>
  </w:num>
  <w:num w:numId="22">
    <w:abstractNumId w:val="17"/>
  </w:num>
  <w:num w:numId="23">
    <w:abstractNumId w:val="9"/>
  </w:num>
  <w:num w:numId="24">
    <w:abstractNumId w:val="1"/>
  </w:num>
  <w:num w:numId="25">
    <w:abstractNumId w:val="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52"/>
    <w:rsid w:val="000027D6"/>
    <w:rsid w:val="000028DF"/>
    <w:rsid w:val="00002AFD"/>
    <w:rsid w:val="00004492"/>
    <w:rsid w:val="00005A8D"/>
    <w:rsid w:val="00015DDB"/>
    <w:rsid w:val="000201F2"/>
    <w:rsid w:val="00021CA1"/>
    <w:rsid w:val="00024D81"/>
    <w:rsid w:val="000267CB"/>
    <w:rsid w:val="000269D7"/>
    <w:rsid w:val="00026FBC"/>
    <w:rsid w:val="0002747E"/>
    <w:rsid w:val="00036261"/>
    <w:rsid w:val="000373A7"/>
    <w:rsid w:val="00041576"/>
    <w:rsid w:val="00042A10"/>
    <w:rsid w:val="00044CB1"/>
    <w:rsid w:val="0005378D"/>
    <w:rsid w:val="000576C5"/>
    <w:rsid w:val="000647B3"/>
    <w:rsid w:val="00064CE2"/>
    <w:rsid w:val="00071F74"/>
    <w:rsid w:val="0007411D"/>
    <w:rsid w:val="00077BE4"/>
    <w:rsid w:val="0008097D"/>
    <w:rsid w:val="00081460"/>
    <w:rsid w:val="00081746"/>
    <w:rsid w:val="000826EE"/>
    <w:rsid w:val="000828BE"/>
    <w:rsid w:val="0008531B"/>
    <w:rsid w:val="0008585F"/>
    <w:rsid w:val="00086860"/>
    <w:rsid w:val="00086A49"/>
    <w:rsid w:val="000912D8"/>
    <w:rsid w:val="000918AB"/>
    <w:rsid w:val="0009323E"/>
    <w:rsid w:val="000932CF"/>
    <w:rsid w:val="0009647B"/>
    <w:rsid w:val="000968A8"/>
    <w:rsid w:val="00097891"/>
    <w:rsid w:val="000A2279"/>
    <w:rsid w:val="000A2394"/>
    <w:rsid w:val="000A25A3"/>
    <w:rsid w:val="000A4694"/>
    <w:rsid w:val="000A6EDA"/>
    <w:rsid w:val="000B303E"/>
    <w:rsid w:val="000B3556"/>
    <w:rsid w:val="000B4421"/>
    <w:rsid w:val="000B5681"/>
    <w:rsid w:val="000C1A9C"/>
    <w:rsid w:val="000C3E88"/>
    <w:rsid w:val="000C738E"/>
    <w:rsid w:val="000D00B0"/>
    <w:rsid w:val="000D1767"/>
    <w:rsid w:val="000D549D"/>
    <w:rsid w:val="000D71EB"/>
    <w:rsid w:val="000E077F"/>
    <w:rsid w:val="000E3FAF"/>
    <w:rsid w:val="000F5E19"/>
    <w:rsid w:val="001009FD"/>
    <w:rsid w:val="001115AB"/>
    <w:rsid w:val="00115C20"/>
    <w:rsid w:val="001169FC"/>
    <w:rsid w:val="00120EC3"/>
    <w:rsid w:val="001220EC"/>
    <w:rsid w:val="00122C72"/>
    <w:rsid w:val="00125CAD"/>
    <w:rsid w:val="00130F41"/>
    <w:rsid w:val="00133F94"/>
    <w:rsid w:val="0013694B"/>
    <w:rsid w:val="001373E0"/>
    <w:rsid w:val="001400FA"/>
    <w:rsid w:val="00141187"/>
    <w:rsid w:val="00144C90"/>
    <w:rsid w:val="0014579C"/>
    <w:rsid w:val="0015017A"/>
    <w:rsid w:val="00155874"/>
    <w:rsid w:val="0015668E"/>
    <w:rsid w:val="0016036C"/>
    <w:rsid w:val="00160A57"/>
    <w:rsid w:val="00167354"/>
    <w:rsid w:val="00172EB2"/>
    <w:rsid w:val="00177E14"/>
    <w:rsid w:val="00184B34"/>
    <w:rsid w:val="00187810"/>
    <w:rsid w:val="00187F7D"/>
    <w:rsid w:val="00194C5F"/>
    <w:rsid w:val="001952E4"/>
    <w:rsid w:val="00197E44"/>
    <w:rsid w:val="001A4023"/>
    <w:rsid w:val="001A6236"/>
    <w:rsid w:val="001A79DA"/>
    <w:rsid w:val="001B2961"/>
    <w:rsid w:val="001B3D42"/>
    <w:rsid w:val="001C3EA3"/>
    <w:rsid w:val="001C5EDA"/>
    <w:rsid w:val="001D0BD1"/>
    <w:rsid w:val="001D0F0D"/>
    <w:rsid w:val="001D2E0A"/>
    <w:rsid w:val="001D3A9D"/>
    <w:rsid w:val="001D4BD1"/>
    <w:rsid w:val="001D6740"/>
    <w:rsid w:val="001E0419"/>
    <w:rsid w:val="001E3EFB"/>
    <w:rsid w:val="001E580A"/>
    <w:rsid w:val="001F62D4"/>
    <w:rsid w:val="001F7328"/>
    <w:rsid w:val="001F7994"/>
    <w:rsid w:val="00200D26"/>
    <w:rsid w:val="00202094"/>
    <w:rsid w:val="0020426C"/>
    <w:rsid w:val="0020640B"/>
    <w:rsid w:val="00207C7D"/>
    <w:rsid w:val="002103EE"/>
    <w:rsid w:val="00210F8E"/>
    <w:rsid w:val="00212840"/>
    <w:rsid w:val="00216F2D"/>
    <w:rsid w:val="0022252E"/>
    <w:rsid w:val="00223E8B"/>
    <w:rsid w:val="002270B9"/>
    <w:rsid w:val="00227BD8"/>
    <w:rsid w:val="0023364E"/>
    <w:rsid w:val="0024052A"/>
    <w:rsid w:val="0025183D"/>
    <w:rsid w:val="0025379A"/>
    <w:rsid w:val="00253E14"/>
    <w:rsid w:val="002637AF"/>
    <w:rsid w:val="002639D3"/>
    <w:rsid w:val="00270491"/>
    <w:rsid w:val="00271A01"/>
    <w:rsid w:val="00271C79"/>
    <w:rsid w:val="002746E5"/>
    <w:rsid w:val="00283DB2"/>
    <w:rsid w:val="002846D3"/>
    <w:rsid w:val="00295258"/>
    <w:rsid w:val="002A370F"/>
    <w:rsid w:val="002A3F95"/>
    <w:rsid w:val="002A55E1"/>
    <w:rsid w:val="002B24DD"/>
    <w:rsid w:val="002B3E01"/>
    <w:rsid w:val="002B41BB"/>
    <w:rsid w:val="002B4287"/>
    <w:rsid w:val="002B4E37"/>
    <w:rsid w:val="002C0994"/>
    <w:rsid w:val="002C0D08"/>
    <w:rsid w:val="002C5515"/>
    <w:rsid w:val="002C652F"/>
    <w:rsid w:val="002C6918"/>
    <w:rsid w:val="002C7565"/>
    <w:rsid w:val="002D0B3C"/>
    <w:rsid w:val="002E08CE"/>
    <w:rsid w:val="002E2CFE"/>
    <w:rsid w:val="002E6493"/>
    <w:rsid w:val="002F25BF"/>
    <w:rsid w:val="00300A25"/>
    <w:rsid w:val="00302E62"/>
    <w:rsid w:val="00303C9C"/>
    <w:rsid w:val="00306A63"/>
    <w:rsid w:val="00307007"/>
    <w:rsid w:val="00307A9E"/>
    <w:rsid w:val="00313725"/>
    <w:rsid w:val="00323DEE"/>
    <w:rsid w:val="003255BD"/>
    <w:rsid w:val="00325A42"/>
    <w:rsid w:val="00325D7B"/>
    <w:rsid w:val="00327E47"/>
    <w:rsid w:val="00327F56"/>
    <w:rsid w:val="00331838"/>
    <w:rsid w:val="00333A5F"/>
    <w:rsid w:val="00341F87"/>
    <w:rsid w:val="00342377"/>
    <w:rsid w:val="003429C4"/>
    <w:rsid w:val="00343036"/>
    <w:rsid w:val="00343969"/>
    <w:rsid w:val="00344E33"/>
    <w:rsid w:val="00347AF3"/>
    <w:rsid w:val="00347F8C"/>
    <w:rsid w:val="0035028C"/>
    <w:rsid w:val="00350FF5"/>
    <w:rsid w:val="00352635"/>
    <w:rsid w:val="003527EE"/>
    <w:rsid w:val="00353312"/>
    <w:rsid w:val="00354085"/>
    <w:rsid w:val="00355EFE"/>
    <w:rsid w:val="00357615"/>
    <w:rsid w:val="00363BD8"/>
    <w:rsid w:val="00370D92"/>
    <w:rsid w:val="00371407"/>
    <w:rsid w:val="00371DFD"/>
    <w:rsid w:val="00374238"/>
    <w:rsid w:val="00377B36"/>
    <w:rsid w:val="00377C04"/>
    <w:rsid w:val="00385F37"/>
    <w:rsid w:val="003861E0"/>
    <w:rsid w:val="003866DB"/>
    <w:rsid w:val="00386E06"/>
    <w:rsid w:val="00391B43"/>
    <w:rsid w:val="00392329"/>
    <w:rsid w:val="00394592"/>
    <w:rsid w:val="0039759F"/>
    <w:rsid w:val="003A2513"/>
    <w:rsid w:val="003A2A02"/>
    <w:rsid w:val="003A62D8"/>
    <w:rsid w:val="003B020F"/>
    <w:rsid w:val="003B1994"/>
    <w:rsid w:val="003B42C0"/>
    <w:rsid w:val="003B5145"/>
    <w:rsid w:val="003B7F7E"/>
    <w:rsid w:val="003C3436"/>
    <w:rsid w:val="003C4655"/>
    <w:rsid w:val="003C4A7B"/>
    <w:rsid w:val="003C51D9"/>
    <w:rsid w:val="003C7D1F"/>
    <w:rsid w:val="003D230A"/>
    <w:rsid w:val="003D490B"/>
    <w:rsid w:val="003D4B85"/>
    <w:rsid w:val="003D5D83"/>
    <w:rsid w:val="003E42F5"/>
    <w:rsid w:val="003F06F2"/>
    <w:rsid w:val="003F09B5"/>
    <w:rsid w:val="003F2119"/>
    <w:rsid w:val="003F49F6"/>
    <w:rsid w:val="003F6839"/>
    <w:rsid w:val="004013BE"/>
    <w:rsid w:val="00401ABE"/>
    <w:rsid w:val="00401C1D"/>
    <w:rsid w:val="00402308"/>
    <w:rsid w:val="004033CE"/>
    <w:rsid w:val="004051D6"/>
    <w:rsid w:val="004052B5"/>
    <w:rsid w:val="00406A8C"/>
    <w:rsid w:val="00407188"/>
    <w:rsid w:val="0041533C"/>
    <w:rsid w:val="00421962"/>
    <w:rsid w:val="0042372C"/>
    <w:rsid w:val="00424573"/>
    <w:rsid w:val="004278F8"/>
    <w:rsid w:val="00427DAC"/>
    <w:rsid w:val="00430980"/>
    <w:rsid w:val="00431224"/>
    <w:rsid w:val="00433F11"/>
    <w:rsid w:val="00436BA8"/>
    <w:rsid w:val="00437769"/>
    <w:rsid w:val="004420CB"/>
    <w:rsid w:val="00445478"/>
    <w:rsid w:val="00451DD9"/>
    <w:rsid w:val="0045262E"/>
    <w:rsid w:val="00452D4C"/>
    <w:rsid w:val="00452DD6"/>
    <w:rsid w:val="00463941"/>
    <w:rsid w:val="00464819"/>
    <w:rsid w:val="00482851"/>
    <w:rsid w:val="00483F32"/>
    <w:rsid w:val="004850E1"/>
    <w:rsid w:val="00487261"/>
    <w:rsid w:val="00490E1C"/>
    <w:rsid w:val="00491004"/>
    <w:rsid w:val="00491A7E"/>
    <w:rsid w:val="00491AE7"/>
    <w:rsid w:val="004A1CC3"/>
    <w:rsid w:val="004A2791"/>
    <w:rsid w:val="004C096E"/>
    <w:rsid w:val="004C1BD6"/>
    <w:rsid w:val="004C2965"/>
    <w:rsid w:val="004C7C94"/>
    <w:rsid w:val="004D0C52"/>
    <w:rsid w:val="004E03A6"/>
    <w:rsid w:val="004E0CE3"/>
    <w:rsid w:val="004E1D4D"/>
    <w:rsid w:val="004E2041"/>
    <w:rsid w:val="004E21CB"/>
    <w:rsid w:val="004E381C"/>
    <w:rsid w:val="004E67F7"/>
    <w:rsid w:val="004F09A8"/>
    <w:rsid w:val="004F374B"/>
    <w:rsid w:val="004F7825"/>
    <w:rsid w:val="00500741"/>
    <w:rsid w:val="00500C9C"/>
    <w:rsid w:val="005051FB"/>
    <w:rsid w:val="005201DC"/>
    <w:rsid w:val="00525D8F"/>
    <w:rsid w:val="00531A0A"/>
    <w:rsid w:val="00535FCB"/>
    <w:rsid w:val="00541F7B"/>
    <w:rsid w:val="00541F86"/>
    <w:rsid w:val="0054275A"/>
    <w:rsid w:val="00543215"/>
    <w:rsid w:val="00543CCF"/>
    <w:rsid w:val="005442D4"/>
    <w:rsid w:val="00546CAB"/>
    <w:rsid w:val="00551833"/>
    <w:rsid w:val="00561004"/>
    <w:rsid w:val="005641F2"/>
    <w:rsid w:val="005674CC"/>
    <w:rsid w:val="00570D17"/>
    <w:rsid w:val="00571FA7"/>
    <w:rsid w:val="00576F8D"/>
    <w:rsid w:val="005860F7"/>
    <w:rsid w:val="005874C3"/>
    <w:rsid w:val="0059079A"/>
    <w:rsid w:val="00593742"/>
    <w:rsid w:val="00595216"/>
    <w:rsid w:val="005959EA"/>
    <w:rsid w:val="00597F53"/>
    <w:rsid w:val="005A03C6"/>
    <w:rsid w:val="005A0F25"/>
    <w:rsid w:val="005A4432"/>
    <w:rsid w:val="005A4FF1"/>
    <w:rsid w:val="005A507E"/>
    <w:rsid w:val="005B025D"/>
    <w:rsid w:val="005B5F3C"/>
    <w:rsid w:val="005B69A4"/>
    <w:rsid w:val="005B734F"/>
    <w:rsid w:val="005B7B7B"/>
    <w:rsid w:val="005C11C3"/>
    <w:rsid w:val="005D028A"/>
    <w:rsid w:val="005D12CF"/>
    <w:rsid w:val="005D2E51"/>
    <w:rsid w:val="005D3108"/>
    <w:rsid w:val="005D5E85"/>
    <w:rsid w:val="005E4768"/>
    <w:rsid w:val="005E4E7D"/>
    <w:rsid w:val="005F006C"/>
    <w:rsid w:val="005F49AF"/>
    <w:rsid w:val="005F4E50"/>
    <w:rsid w:val="005F5158"/>
    <w:rsid w:val="00603A74"/>
    <w:rsid w:val="00604028"/>
    <w:rsid w:val="00613619"/>
    <w:rsid w:val="006149C3"/>
    <w:rsid w:val="006168A0"/>
    <w:rsid w:val="00621283"/>
    <w:rsid w:val="00621894"/>
    <w:rsid w:val="006224B1"/>
    <w:rsid w:val="0062272D"/>
    <w:rsid w:val="00622955"/>
    <w:rsid w:val="00623B85"/>
    <w:rsid w:val="00624C97"/>
    <w:rsid w:val="00635BC4"/>
    <w:rsid w:val="00636509"/>
    <w:rsid w:val="006402F1"/>
    <w:rsid w:val="00644B1A"/>
    <w:rsid w:val="0064608F"/>
    <w:rsid w:val="006479B2"/>
    <w:rsid w:val="00647C50"/>
    <w:rsid w:val="0065180E"/>
    <w:rsid w:val="006537A5"/>
    <w:rsid w:val="00655685"/>
    <w:rsid w:val="00663313"/>
    <w:rsid w:val="00665F75"/>
    <w:rsid w:val="006748FB"/>
    <w:rsid w:val="00675ED3"/>
    <w:rsid w:val="00680E9A"/>
    <w:rsid w:val="006827E4"/>
    <w:rsid w:val="00695905"/>
    <w:rsid w:val="00696D05"/>
    <w:rsid w:val="006A547F"/>
    <w:rsid w:val="006B1E58"/>
    <w:rsid w:val="006B317D"/>
    <w:rsid w:val="006B6D62"/>
    <w:rsid w:val="006B7540"/>
    <w:rsid w:val="006C0EE4"/>
    <w:rsid w:val="006C5293"/>
    <w:rsid w:val="006D070B"/>
    <w:rsid w:val="006D566D"/>
    <w:rsid w:val="006D70BB"/>
    <w:rsid w:val="006E0E52"/>
    <w:rsid w:val="006E6314"/>
    <w:rsid w:val="006F011B"/>
    <w:rsid w:val="006F19C1"/>
    <w:rsid w:val="006F2D61"/>
    <w:rsid w:val="006F32DB"/>
    <w:rsid w:val="006F5E1A"/>
    <w:rsid w:val="006F646F"/>
    <w:rsid w:val="006F6E1B"/>
    <w:rsid w:val="00707A86"/>
    <w:rsid w:val="007102CC"/>
    <w:rsid w:val="00714D84"/>
    <w:rsid w:val="00715A81"/>
    <w:rsid w:val="007167C3"/>
    <w:rsid w:val="00717F49"/>
    <w:rsid w:val="00720636"/>
    <w:rsid w:val="007212F9"/>
    <w:rsid w:val="007214A7"/>
    <w:rsid w:val="00721F08"/>
    <w:rsid w:val="00724253"/>
    <w:rsid w:val="007265CE"/>
    <w:rsid w:val="00727B4A"/>
    <w:rsid w:val="00732FA9"/>
    <w:rsid w:val="00736482"/>
    <w:rsid w:val="00737BD4"/>
    <w:rsid w:val="00751A39"/>
    <w:rsid w:val="00752E13"/>
    <w:rsid w:val="0075649A"/>
    <w:rsid w:val="007572A0"/>
    <w:rsid w:val="007626DA"/>
    <w:rsid w:val="00764642"/>
    <w:rsid w:val="007716AB"/>
    <w:rsid w:val="00771E7B"/>
    <w:rsid w:val="00773FAB"/>
    <w:rsid w:val="0077749C"/>
    <w:rsid w:val="00781B85"/>
    <w:rsid w:val="007823D7"/>
    <w:rsid w:val="00785996"/>
    <w:rsid w:val="00787351"/>
    <w:rsid w:val="00787B48"/>
    <w:rsid w:val="007918B1"/>
    <w:rsid w:val="00792073"/>
    <w:rsid w:val="00793255"/>
    <w:rsid w:val="00794A66"/>
    <w:rsid w:val="00794E49"/>
    <w:rsid w:val="0079528A"/>
    <w:rsid w:val="0079566C"/>
    <w:rsid w:val="0079604C"/>
    <w:rsid w:val="007A0016"/>
    <w:rsid w:val="007A17C6"/>
    <w:rsid w:val="007A34C4"/>
    <w:rsid w:val="007B0F89"/>
    <w:rsid w:val="007B40E5"/>
    <w:rsid w:val="007B431C"/>
    <w:rsid w:val="007B4621"/>
    <w:rsid w:val="007B4FA6"/>
    <w:rsid w:val="007C7F7E"/>
    <w:rsid w:val="007D1BE2"/>
    <w:rsid w:val="007D58A3"/>
    <w:rsid w:val="007D6C2F"/>
    <w:rsid w:val="007E0042"/>
    <w:rsid w:val="007E2ECE"/>
    <w:rsid w:val="007E4025"/>
    <w:rsid w:val="007E502B"/>
    <w:rsid w:val="007E5E1F"/>
    <w:rsid w:val="007E7A35"/>
    <w:rsid w:val="007F2078"/>
    <w:rsid w:val="007F288D"/>
    <w:rsid w:val="007F3A5D"/>
    <w:rsid w:val="007F6708"/>
    <w:rsid w:val="007F749D"/>
    <w:rsid w:val="00800395"/>
    <w:rsid w:val="0080046D"/>
    <w:rsid w:val="0080117B"/>
    <w:rsid w:val="00801C90"/>
    <w:rsid w:val="00812BB8"/>
    <w:rsid w:val="00820FD9"/>
    <w:rsid w:val="00823568"/>
    <w:rsid w:val="00826607"/>
    <w:rsid w:val="00826984"/>
    <w:rsid w:val="00831E42"/>
    <w:rsid w:val="00831F4F"/>
    <w:rsid w:val="008325FD"/>
    <w:rsid w:val="008408A8"/>
    <w:rsid w:val="0084138C"/>
    <w:rsid w:val="008445AC"/>
    <w:rsid w:val="00846AFF"/>
    <w:rsid w:val="008576AE"/>
    <w:rsid w:val="008603E5"/>
    <w:rsid w:val="008609F8"/>
    <w:rsid w:val="00861720"/>
    <w:rsid w:val="0086343B"/>
    <w:rsid w:val="00863F29"/>
    <w:rsid w:val="00865D84"/>
    <w:rsid w:val="0086713A"/>
    <w:rsid w:val="00882486"/>
    <w:rsid w:val="00883668"/>
    <w:rsid w:val="008858B0"/>
    <w:rsid w:val="00890620"/>
    <w:rsid w:val="00890813"/>
    <w:rsid w:val="00890AB0"/>
    <w:rsid w:val="0089150D"/>
    <w:rsid w:val="0089158A"/>
    <w:rsid w:val="0089235C"/>
    <w:rsid w:val="00893F91"/>
    <w:rsid w:val="008941B8"/>
    <w:rsid w:val="00896CF3"/>
    <w:rsid w:val="008A153B"/>
    <w:rsid w:val="008A5D42"/>
    <w:rsid w:val="008A65F2"/>
    <w:rsid w:val="008A6746"/>
    <w:rsid w:val="008B28DB"/>
    <w:rsid w:val="008B33FD"/>
    <w:rsid w:val="008B454A"/>
    <w:rsid w:val="008C00AD"/>
    <w:rsid w:val="008C152C"/>
    <w:rsid w:val="008C1568"/>
    <w:rsid w:val="008C22A6"/>
    <w:rsid w:val="008C36E2"/>
    <w:rsid w:val="008D1468"/>
    <w:rsid w:val="008D6E29"/>
    <w:rsid w:val="008E3A2F"/>
    <w:rsid w:val="008E53D1"/>
    <w:rsid w:val="008E57FF"/>
    <w:rsid w:val="008F16F4"/>
    <w:rsid w:val="008F3A2D"/>
    <w:rsid w:val="008F46F9"/>
    <w:rsid w:val="0090406D"/>
    <w:rsid w:val="00916921"/>
    <w:rsid w:val="00916BB5"/>
    <w:rsid w:val="00920E57"/>
    <w:rsid w:val="0092176F"/>
    <w:rsid w:val="009219A6"/>
    <w:rsid w:val="00923066"/>
    <w:rsid w:val="00930094"/>
    <w:rsid w:val="009364E5"/>
    <w:rsid w:val="00942308"/>
    <w:rsid w:val="00944BE0"/>
    <w:rsid w:val="00950474"/>
    <w:rsid w:val="009515AA"/>
    <w:rsid w:val="00954098"/>
    <w:rsid w:val="00961E60"/>
    <w:rsid w:val="009628DA"/>
    <w:rsid w:val="00966166"/>
    <w:rsid w:val="009662F2"/>
    <w:rsid w:val="00966754"/>
    <w:rsid w:val="00970324"/>
    <w:rsid w:val="00970C1D"/>
    <w:rsid w:val="00971FCB"/>
    <w:rsid w:val="0097363C"/>
    <w:rsid w:val="009743F2"/>
    <w:rsid w:val="0097538D"/>
    <w:rsid w:val="009759FE"/>
    <w:rsid w:val="00977036"/>
    <w:rsid w:val="00982804"/>
    <w:rsid w:val="00984636"/>
    <w:rsid w:val="009870D8"/>
    <w:rsid w:val="00991222"/>
    <w:rsid w:val="00991662"/>
    <w:rsid w:val="009946D4"/>
    <w:rsid w:val="00994CD9"/>
    <w:rsid w:val="009A3DDE"/>
    <w:rsid w:val="009A50E5"/>
    <w:rsid w:val="009A6661"/>
    <w:rsid w:val="009B00B2"/>
    <w:rsid w:val="009B0C6F"/>
    <w:rsid w:val="009B3D1C"/>
    <w:rsid w:val="009B6182"/>
    <w:rsid w:val="009B65B6"/>
    <w:rsid w:val="009B726F"/>
    <w:rsid w:val="009C12DE"/>
    <w:rsid w:val="009C176C"/>
    <w:rsid w:val="009C66A8"/>
    <w:rsid w:val="009C7AA5"/>
    <w:rsid w:val="009D3678"/>
    <w:rsid w:val="009D5179"/>
    <w:rsid w:val="009E0142"/>
    <w:rsid w:val="009E5FA6"/>
    <w:rsid w:val="009E7EF0"/>
    <w:rsid w:val="009F2FE4"/>
    <w:rsid w:val="009F5140"/>
    <w:rsid w:val="009F7942"/>
    <w:rsid w:val="00A00934"/>
    <w:rsid w:val="00A00E9C"/>
    <w:rsid w:val="00A015E0"/>
    <w:rsid w:val="00A01D03"/>
    <w:rsid w:val="00A03B1C"/>
    <w:rsid w:val="00A044A5"/>
    <w:rsid w:val="00A04C54"/>
    <w:rsid w:val="00A05268"/>
    <w:rsid w:val="00A064AF"/>
    <w:rsid w:val="00A07E05"/>
    <w:rsid w:val="00A1055C"/>
    <w:rsid w:val="00A1714D"/>
    <w:rsid w:val="00A20939"/>
    <w:rsid w:val="00A24519"/>
    <w:rsid w:val="00A305EE"/>
    <w:rsid w:val="00A30A5F"/>
    <w:rsid w:val="00A32CC0"/>
    <w:rsid w:val="00A336C2"/>
    <w:rsid w:val="00A3461B"/>
    <w:rsid w:val="00A37681"/>
    <w:rsid w:val="00A41DF9"/>
    <w:rsid w:val="00A420B6"/>
    <w:rsid w:val="00A437CD"/>
    <w:rsid w:val="00A4426E"/>
    <w:rsid w:val="00A44348"/>
    <w:rsid w:val="00A44F0F"/>
    <w:rsid w:val="00A478A4"/>
    <w:rsid w:val="00A50A62"/>
    <w:rsid w:val="00A524AD"/>
    <w:rsid w:val="00A52F05"/>
    <w:rsid w:val="00A5433C"/>
    <w:rsid w:val="00A54391"/>
    <w:rsid w:val="00A5489A"/>
    <w:rsid w:val="00A567A3"/>
    <w:rsid w:val="00A60798"/>
    <w:rsid w:val="00A61EF0"/>
    <w:rsid w:val="00A6258D"/>
    <w:rsid w:val="00A62770"/>
    <w:rsid w:val="00A62842"/>
    <w:rsid w:val="00A670B7"/>
    <w:rsid w:val="00A676FF"/>
    <w:rsid w:val="00A7089E"/>
    <w:rsid w:val="00A73306"/>
    <w:rsid w:val="00A746DB"/>
    <w:rsid w:val="00A748E6"/>
    <w:rsid w:val="00A7596A"/>
    <w:rsid w:val="00A819BF"/>
    <w:rsid w:val="00A83E7D"/>
    <w:rsid w:val="00A843D0"/>
    <w:rsid w:val="00A869E9"/>
    <w:rsid w:val="00A9199C"/>
    <w:rsid w:val="00A94B5C"/>
    <w:rsid w:val="00A954CB"/>
    <w:rsid w:val="00AA0646"/>
    <w:rsid w:val="00AA23E7"/>
    <w:rsid w:val="00AA2B91"/>
    <w:rsid w:val="00AA477B"/>
    <w:rsid w:val="00AA5A0B"/>
    <w:rsid w:val="00AA6198"/>
    <w:rsid w:val="00AA7105"/>
    <w:rsid w:val="00AB076D"/>
    <w:rsid w:val="00AB1F6F"/>
    <w:rsid w:val="00AB67E9"/>
    <w:rsid w:val="00AC1526"/>
    <w:rsid w:val="00AC3EBD"/>
    <w:rsid w:val="00AC5492"/>
    <w:rsid w:val="00AC7A59"/>
    <w:rsid w:val="00AD09EE"/>
    <w:rsid w:val="00AD18EE"/>
    <w:rsid w:val="00AD4229"/>
    <w:rsid w:val="00AD5983"/>
    <w:rsid w:val="00AD7774"/>
    <w:rsid w:val="00AD7E17"/>
    <w:rsid w:val="00AE3077"/>
    <w:rsid w:val="00AF3611"/>
    <w:rsid w:val="00AF59AE"/>
    <w:rsid w:val="00B0026F"/>
    <w:rsid w:val="00B01755"/>
    <w:rsid w:val="00B03E5C"/>
    <w:rsid w:val="00B065FD"/>
    <w:rsid w:val="00B10FE2"/>
    <w:rsid w:val="00B126B8"/>
    <w:rsid w:val="00B13283"/>
    <w:rsid w:val="00B13F09"/>
    <w:rsid w:val="00B14941"/>
    <w:rsid w:val="00B152D1"/>
    <w:rsid w:val="00B2164C"/>
    <w:rsid w:val="00B22BBC"/>
    <w:rsid w:val="00B32E2F"/>
    <w:rsid w:val="00B342E0"/>
    <w:rsid w:val="00B34D3F"/>
    <w:rsid w:val="00B34EC0"/>
    <w:rsid w:val="00B400F7"/>
    <w:rsid w:val="00B539FE"/>
    <w:rsid w:val="00B556D9"/>
    <w:rsid w:val="00B621F7"/>
    <w:rsid w:val="00B628F1"/>
    <w:rsid w:val="00B63C8B"/>
    <w:rsid w:val="00B64FD5"/>
    <w:rsid w:val="00B7135B"/>
    <w:rsid w:val="00B71EB7"/>
    <w:rsid w:val="00B723BF"/>
    <w:rsid w:val="00B74D6B"/>
    <w:rsid w:val="00B77D99"/>
    <w:rsid w:val="00B809DF"/>
    <w:rsid w:val="00B8168F"/>
    <w:rsid w:val="00B839AE"/>
    <w:rsid w:val="00B83D46"/>
    <w:rsid w:val="00B901D2"/>
    <w:rsid w:val="00B923A5"/>
    <w:rsid w:val="00B93D39"/>
    <w:rsid w:val="00B96D6B"/>
    <w:rsid w:val="00BA2C79"/>
    <w:rsid w:val="00BA4F1B"/>
    <w:rsid w:val="00BA6F86"/>
    <w:rsid w:val="00BB55D1"/>
    <w:rsid w:val="00BB58DA"/>
    <w:rsid w:val="00BC5E91"/>
    <w:rsid w:val="00BC6196"/>
    <w:rsid w:val="00BC6CA2"/>
    <w:rsid w:val="00BD0603"/>
    <w:rsid w:val="00BD456D"/>
    <w:rsid w:val="00BD4A8C"/>
    <w:rsid w:val="00BE221A"/>
    <w:rsid w:val="00BE2B19"/>
    <w:rsid w:val="00BE338C"/>
    <w:rsid w:val="00BE5CA7"/>
    <w:rsid w:val="00BE6447"/>
    <w:rsid w:val="00BE72AC"/>
    <w:rsid w:val="00BE790A"/>
    <w:rsid w:val="00BF4D68"/>
    <w:rsid w:val="00BF7AE4"/>
    <w:rsid w:val="00C007BC"/>
    <w:rsid w:val="00C023C5"/>
    <w:rsid w:val="00C062F6"/>
    <w:rsid w:val="00C07163"/>
    <w:rsid w:val="00C1003A"/>
    <w:rsid w:val="00C12BE1"/>
    <w:rsid w:val="00C245F7"/>
    <w:rsid w:val="00C249B0"/>
    <w:rsid w:val="00C259E1"/>
    <w:rsid w:val="00C26BF0"/>
    <w:rsid w:val="00C36557"/>
    <w:rsid w:val="00C3687D"/>
    <w:rsid w:val="00C379B0"/>
    <w:rsid w:val="00C408B8"/>
    <w:rsid w:val="00C42671"/>
    <w:rsid w:val="00C50D28"/>
    <w:rsid w:val="00C51155"/>
    <w:rsid w:val="00C53F22"/>
    <w:rsid w:val="00C630EC"/>
    <w:rsid w:val="00C666B0"/>
    <w:rsid w:val="00C66DF9"/>
    <w:rsid w:val="00C73F3C"/>
    <w:rsid w:val="00C77FD8"/>
    <w:rsid w:val="00C805BF"/>
    <w:rsid w:val="00C80C47"/>
    <w:rsid w:val="00C815F0"/>
    <w:rsid w:val="00C84FE7"/>
    <w:rsid w:val="00C946CF"/>
    <w:rsid w:val="00C979CE"/>
    <w:rsid w:val="00CA6642"/>
    <w:rsid w:val="00CA7DFF"/>
    <w:rsid w:val="00CB5515"/>
    <w:rsid w:val="00CB5B32"/>
    <w:rsid w:val="00CC2FC1"/>
    <w:rsid w:val="00CC584A"/>
    <w:rsid w:val="00CC73E6"/>
    <w:rsid w:val="00CD049B"/>
    <w:rsid w:val="00CD0984"/>
    <w:rsid w:val="00CD0B7E"/>
    <w:rsid w:val="00CD1238"/>
    <w:rsid w:val="00CD2BFE"/>
    <w:rsid w:val="00CD3B4E"/>
    <w:rsid w:val="00CD51C4"/>
    <w:rsid w:val="00CD730E"/>
    <w:rsid w:val="00CD7335"/>
    <w:rsid w:val="00CD74C4"/>
    <w:rsid w:val="00CF086A"/>
    <w:rsid w:val="00CF17A6"/>
    <w:rsid w:val="00CF1EA0"/>
    <w:rsid w:val="00CF374C"/>
    <w:rsid w:val="00CF544A"/>
    <w:rsid w:val="00CF5CD4"/>
    <w:rsid w:val="00D01AF7"/>
    <w:rsid w:val="00D057BE"/>
    <w:rsid w:val="00D13128"/>
    <w:rsid w:val="00D141EF"/>
    <w:rsid w:val="00D14683"/>
    <w:rsid w:val="00D15183"/>
    <w:rsid w:val="00D2099A"/>
    <w:rsid w:val="00D20E5D"/>
    <w:rsid w:val="00D255E4"/>
    <w:rsid w:val="00D33909"/>
    <w:rsid w:val="00D34E82"/>
    <w:rsid w:val="00D35DC3"/>
    <w:rsid w:val="00D55770"/>
    <w:rsid w:val="00D57F4A"/>
    <w:rsid w:val="00D57F80"/>
    <w:rsid w:val="00D60E12"/>
    <w:rsid w:val="00D61346"/>
    <w:rsid w:val="00D6401D"/>
    <w:rsid w:val="00D64675"/>
    <w:rsid w:val="00D73FD5"/>
    <w:rsid w:val="00D7462A"/>
    <w:rsid w:val="00D773B0"/>
    <w:rsid w:val="00D81DF3"/>
    <w:rsid w:val="00D85A21"/>
    <w:rsid w:val="00D90C3B"/>
    <w:rsid w:val="00D910B8"/>
    <w:rsid w:val="00D917A7"/>
    <w:rsid w:val="00D93276"/>
    <w:rsid w:val="00D93A80"/>
    <w:rsid w:val="00D9490C"/>
    <w:rsid w:val="00DA02D4"/>
    <w:rsid w:val="00DA19F6"/>
    <w:rsid w:val="00DA1C00"/>
    <w:rsid w:val="00DA62F6"/>
    <w:rsid w:val="00DA7CF0"/>
    <w:rsid w:val="00DB38AE"/>
    <w:rsid w:val="00DB39B2"/>
    <w:rsid w:val="00DB427D"/>
    <w:rsid w:val="00DC022F"/>
    <w:rsid w:val="00DC383B"/>
    <w:rsid w:val="00DC3AB8"/>
    <w:rsid w:val="00DC4C48"/>
    <w:rsid w:val="00DC50C7"/>
    <w:rsid w:val="00DC5473"/>
    <w:rsid w:val="00DC711F"/>
    <w:rsid w:val="00DD37B0"/>
    <w:rsid w:val="00DD4305"/>
    <w:rsid w:val="00DD57C3"/>
    <w:rsid w:val="00DD6DA8"/>
    <w:rsid w:val="00DD7825"/>
    <w:rsid w:val="00DE0222"/>
    <w:rsid w:val="00DE0599"/>
    <w:rsid w:val="00DE2826"/>
    <w:rsid w:val="00DE282F"/>
    <w:rsid w:val="00DF1F0F"/>
    <w:rsid w:val="00DF2748"/>
    <w:rsid w:val="00DF67D5"/>
    <w:rsid w:val="00DF72ED"/>
    <w:rsid w:val="00E00A98"/>
    <w:rsid w:val="00E0190F"/>
    <w:rsid w:val="00E12609"/>
    <w:rsid w:val="00E12ABB"/>
    <w:rsid w:val="00E13F6C"/>
    <w:rsid w:val="00E14681"/>
    <w:rsid w:val="00E23A20"/>
    <w:rsid w:val="00E262C1"/>
    <w:rsid w:val="00E27228"/>
    <w:rsid w:val="00E276DA"/>
    <w:rsid w:val="00E309D2"/>
    <w:rsid w:val="00E320D0"/>
    <w:rsid w:val="00E35E56"/>
    <w:rsid w:val="00E36739"/>
    <w:rsid w:val="00E378C9"/>
    <w:rsid w:val="00E379D2"/>
    <w:rsid w:val="00E47067"/>
    <w:rsid w:val="00E52B32"/>
    <w:rsid w:val="00E55B83"/>
    <w:rsid w:val="00E561B7"/>
    <w:rsid w:val="00E6180C"/>
    <w:rsid w:val="00E6330F"/>
    <w:rsid w:val="00E654A9"/>
    <w:rsid w:val="00E70130"/>
    <w:rsid w:val="00E7055F"/>
    <w:rsid w:val="00E74767"/>
    <w:rsid w:val="00E74A6C"/>
    <w:rsid w:val="00E75F75"/>
    <w:rsid w:val="00E80CAE"/>
    <w:rsid w:val="00E825A2"/>
    <w:rsid w:val="00E83DCE"/>
    <w:rsid w:val="00E85D10"/>
    <w:rsid w:val="00E87E31"/>
    <w:rsid w:val="00E92D2D"/>
    <w:rsid w:val="00E94D01"/>
    <w:rsid w:val="00E95F77"/>
    <w:rsid w:val="00EA0184"/>
    <w:rsid w:val="00EA0E56"/>
    <w:rsid w:val="00EA525E"/>
    <w:rsid w:val="00EB2EBF"/>
    <w:rsid w:val="00EB52AA"/>
    <w:rsid w:val="00EC4BA8"/>
    <w:rsid w:val="00EC5646"/>
    <w:rsid w:val="00EC576D"/>
    <w:rsid w:val="00EC70FD"/>
    <w:rsid w:val="00EC74D6"/>
    <w:rsid w:val="00ED0A90"/>
    <w:rsid w:val="00ED4A09"/>
    <w:rsid w:val="00ED60C9"/>
    <w:rsid w:val="00EE0A2D"/>
    <w:rsid w:val="00EE245B"/>
    <w:rsid w:val="00EE54F8"/>
    <w:rsid w:val="00EF30F0"/>
    <w:rsid w:val="00EF3F64"/>
    <w:rsid w:val="00F02F7D"/>
    <w:rsid w:val="00F04197"/>
    <w:rsid w:val="00F04487"/>
    <w:rsid w:val="00F04A15"/>
    <w:rsid w:val="00F141CE"/>
    <w:rsid w:val="00F141EF"/>
    <w:rsid w:val="00F156A3"/>
    <w:rsid w:val="00F16833"/>
    <w:rsid w:val="00F1766B"/>
    <w:rsid w:val="00F20948"/>
    <w:rsid w:val="00F26BEC"/>
    <w:rsid w:val="00F306D0"/>
    <w:rsid w:val="00F32C6A"/>
    <w:rsid w:val="00F41616"/>
    <w:rsid w:val="00F41756"/>
    <w:rsid w:val="00F50879"/>
    <w:rsid w:val="00F52522"/>
    <w:rsid w:val="00F56350"/>
    <w:rsid w:val="00F5716D"/>
    <w:rsid w:val="00F713A0"/>
    <w:rsid w:val="00F71F93"/>
    <w:rsid w:val="00F72820"/>
    <w:rsid w:val="00F72F23"/>
    <w:rsid w:val="00F7569D"/>
    <w:rsid w:val="00F77F3A"/>
    <w:rsid w:val="00F80E29"/>
    <w:rsid w:val="00F82452"/>
    <w:rsid w:val="00F82DED"/>
    <w:rsid w:val="00F87A2E"/>
    <w:rsid w:val="00F9035D"/>
    <w:rsid w:val="00F92BA2"/>
    <w:rsid w:val="00F95A28"/>
    <w:rsid w:val="00F960E9"/>
    <w:rsid w:val="00F9695D"/>
    <w:rsid w:val="00F969C7"/>
    <w:rsid w:val="00FA091F"/>
    <w:rsid w:val="00FA2D30"/>
    <w:rsid w:val="00FA5B23"/>
    <w:rsid w:val="00FA6AE4"/>
    <w:rsid w:val="00FA76D9"/>
    <w:rsid w:val="00FB38F9"/>
    <w:rsid w:val="00FB7B11"/>
    <w:rsid w:val="00FC57B5"/>
    <w:rsid w:val="00FC5A87"/>
    <w:rsid w:val="00FC7A40"/>
    <w:rsid w:val="00FD0987"/>
    <w:rsid w:val="00FD23FB"/>
    <w:rsid w:val="00FD25FF"/>
    <w:rsid w:val="00FD4EE7"/>
    <w:rsid w:val="00FE060E"/>
    <w:rsid w:val="00FE0EC6"/>
    <w:rsid w:val="00FE2E20"/>
    <w:rsid w:val="00FE5BFD"/>
    <w:rsid w:val="00FF3199"/>
    <w:rsid w:val="00FF44E3"/>
    <w:rsid w:val="00FF473F"/>
    <w:rsid w:val="00F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BFFF6D8-4319-4C3C-9ABB-08ED5F6E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016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7A0016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rsid w:val="007A0016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7A0016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7A0016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7A0016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7A0016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7A0016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7A0016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7A0016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7A0016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7A0016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sid w:val="007A0016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rsid w:val="007A0016"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FootnoteText">
    <w:name w:val="footnote text"/>
    <w:basedOn w:val="Normal"/>
    <w:semiHidden/>
    <w:rsid w:val="007A0016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7A0016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7A0016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7A0016"/>
    <w:rPr>
      <w:vertAlign w:val="superscript"/>
    </w:rPr>
  </w:style>
  <w:style w:type="paragraph" w:styleId="Footer">
    <w:name w:val="footer"/>
    <w:basedOn w:val="Normal"/>
    <w:rsid w:val="007A0016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7A0016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7A0016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7A0016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rsid w:val="007A0016"/>
    <w:pPr>
      <w:numPr>
        <w:numId w:val="0"/>
      </w:numPr>
    </w:pPr>
  </w:style>
  <w:style w:type="paragraph" w:styleId="Header">
    <w:name w:val="header"/>
    <w:basedOn w:val="Normal"/>
    <w:rsid w:val="007A0016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7A0016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basedOn w:val="DefaultParagraphFont"/>
    <w:rsid w:val="007A0016"/>
    <w:rPr>
      <w:color w:val="0000FF"/>
      <w:u w:val="single"/>
    </w:rPr>
  </w:style>
  <w:style w:type="character" w:styleId="FollowedHyperlink">
    <w:name w:val="FollowedHyperlink"/>
    <w:basedOn w:val="DefaultParagraphFont"/>
    <w:rsid w:val="007A0016"/>
    <w:rPr>
      <w:color w:val="800080"/>
      <w:u w:val="single"/>
    </w:rPr>
  </w:style>
  <w:style w:type="paragraph" w:styleId="BodyTextIndent">
    <w:name w:val="Body Text Indent"/>
    <w:basedOn w:val="Normal"/>
    <w:rsid w:val="007A0016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rsid w:val="007A0016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rsid w:val="007A0016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rsid w:val="007A0016"/>
    <w:pPr>
      <w:ind w:firstLine="230"/>
      <w:jc w:val="both"/>
    </w:pPr>
    <w:rPr>
      <w:rFonts w:ascii="Times" w:hAnsi="Times"/>
      <w:color w:val="000000"/>
    </w:rPr>
  </w:style>
  <w:style w:type="paragraph" w:customStyle="1" w:styleId="table-figure-caption">
    <w:name w:val="table-figure-caption"/>
    <w:basedOn w:val="body-text"/>
    <w:rsid w:val="007A0016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FootnoteText"/>
    <w:rsid w:val="007A0016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Heading2"/>
    <w:rsid w:val="007A0016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BalloonText">
    <w:name w:val="Balloon Text"/>
    <w:basedOn w:val="Normal"/>
    <w:link w:val="BalloonTextChar"/>
    <w:rsid w:val="00342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29C4"/>
    <w:rPr>
      <w:rFonts w:ascii="Tahoma" w:hAnsi="Tahoma" w:cs="Tahoma"/>
      <w:sz w:val="16"/>
      <w:szCs w:val="16"/>
    </w:rPr>
  </w:style>
  <w:style w:type="paragraph" w:customStyle="1" w:styleId="Affiliation">
    <w:name w:val="Affiliation"/>
    <w:rsid w:val="00AA7105"/>
    <w:pPr>
      <w:jc w:val="center"/>
    </w:pPr>
    <w:rPr>
      <w:rFonts w:eastAsia="Batang"/>
    </w:rPr>
  </w:style>
  <w:style w:type="paragraph" w:customStyle="1" w:styleId="Keywords">
    <w:name w:val="Keywords"/>
    <w:basedOn w:val="Normal"/>
    <w:rsid w:val="00BC6196"/>
    <w:pPr>
      <w:autoSpaceDE/>
      <w:autoSpaceDN/>
      <w:spacing w:after="120"/>
      <w:ind w:left="288" w:right="288"/>
    </w:pPr>
    <w:rPr>
      <w:b/>
    </w:rPr>
  </w:style>
  <w:style w:type="table" w:styleId="TableGrid">
    <w:name w:val="Table Grid"/>
    <w:basedOn w:val="TableNormal"/>
    <w:rsid w:val="00BC61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A07E0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">
    <w:name w:val="Reference"/>
    <w:basedOn w:val="Normal"/>
    <w:rsid w:val="00A07E05"/>
    <w:pPr>
      <w:autoSpaceDE/>
      <w:autoSpaceDN/>
      <w:ind w:left="274" w:hanging="274"/>
      <w:jc w:val="both"/>
    </w:pPr>
    <w:rPr>
      <w:sz w:val="18"/>
    </w:rPr>
  </w:style>
  <w:style w:type="paragraph" w:styleId="ListParagraph">
    <w:name w:val="List Paragraph"/>
    <w:basedOn w:val="Normal"/>
    <w:uiPriority w:val="34"/>
    <w:qFormat/>
    <w:rsid w:val="003D4B85"/>
    <w:pPr>
      <w:ind w:left="720"/>
      <w:contextualSpacing/>
    </w:pPr>
  </w:style>
  <w:style w:type="paragraph" w:customStyle="1" w:styleId="NanotechMainText">
    <w:name w:val="Nanotech Main Text"/>
    <w:basedOn w:val="Normal"/>
    <w:rsid w:val="0062272D"/>
    <w:pPr>
      <w:autoSpaceDE/>
      <w:autoSpaceDN/>
      <w:ind w:firstLine="284"/>
      <w:jc w:val="both"/>
    </w:pPr>
  </w:style>
  <w:style w:type="character" w:styleId="PlaceholderText">
    <w:name w:val="Placeholder Text"/>
    <w:basedOn w:val="DefaultParagraphFont"/>
    <w:uiPriority w:val="99"/>
    <w:semiHidden/>
    <w:rsid w:val="00FF4D66"/>
    <w:rPr>
      <w:color w:val="808080"/>
    </w:rPr>
  </w:style>
  <w:style w:type="table" w:styleId="TableElegant">
    <w:name w:val="Table Elegant"/>
    <w:basedOn w:val="TableNormal"/>
    <w:rsid w:val="00DC383B"/>
    <w:pPr>
      <w:autoSpaceDE w:val="0"/>
      <w:autoSpaceDN w:val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nhideWhenUsed/>
    <w:rsid w:val="004C096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C096E"/>
  </w:style>
  <w:style w:type="character" w:customStyle="1" w:styleId="unicode">
    <w:name w:val="unicode"/>
    <w:basedOn w:val="DefaultParagraphFont"/>
    <w:rsid w:val="0035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ikh\My%20Documents\DATA\RESEARCH\MyPapers\2010_IEEE_NMDC\ieeeconf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5B0C70-1481-480E-8C33-ED5708B4F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ieeeconf_letter.dot</Template>
  <TotalTime>383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4817</CharactersWithSpaces>
  <SharedDoc>false</SharedDoc>
  <HLinks>
    <vt:vector size="60" baseType="variant">
      <vt:variant>
        <vt:i4>1441798</vt:i4>
      </vt:variant>
      <vt:variant>
        <vt:i4>33</vt:i4>
      </vt:variant>
      <vt:variant>
        <vt:i4>0</vt:i4>
      </vt:variant>
      <vt:variant>
        <vt:i4>5</vt:i4>
      </vt:variant>
      <vt:variant>
        <vt:lpwstr>http://www.halcyon.com/pub/journals/</vt:lpwstr>
      </vt:variant>
      <vt:variant>
        <vt:lpwstr/>
      </vt:variant>
      <vt:variant>
        <vt:i4>6160457</vt:i4>
      </vt:variant>
      <vt:variant>
        <vt:i4>30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27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24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6357111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http://www.ieee.org/organizations/pubs/transactions/information.htm</vt:lpwstr>
      </vt:variant>
      <vt:variant>
        <vt:lpwstr/>
      </vt:variant>
      <vt:variant>
        <vt:i4>6225991</vt:i4>
      </vt:variant>
      <vt:variant>
        <vt:i4>12</vt:i4>
      </vt:variant>
      <vt:variant>
        <vt:i4>0</vt:i4>
      </vt:variant>
      <vt:variant>
        <vt:i4>5</vt:i4>
      </vt:variant>
      <vt:variant>
        <vt:lpwstr>http://support.microsoft.com/support/</vt:lpwstr>
      </vt:variant>
      <vt:variant>
        <vt:lpwstr/>
      </vt:variant>
      <vt:variant>
        <vt:i4>3866730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6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6357111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http://www.ieee.org/organizations/pubs/transactions/information.htm</vt:lpwstr>
      </vt:variant>
      <vt:variant>
        <vt:lpwstr/>
      </vt:variant>
      <vt:variant>
        <vt:i4>3276859</vt:i4>
      </vt:variant>
      <vt:variant>
        <vt:i4>0</vt:i4>
      </vt:variant>
      <vt:variant>
        <vt:i4>0</vt:i4>
      </vt:variant>
      <vt:variant>
        <vt:i4>5</vt:i4>
      </vt:variant>
      <vt:variant>
        <vt:lpwstr>http://www.paperplaza.net/support/support.html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Shaikh Ahmed</dc:creator>
  <cp:lastModifiedBy>Daniel M Olsen</cp:lastModifiedBy>
  <cp:revision>83</cp:revision>
  <cp:lastPrinted>2013-07-28T22:03:00Z</cp:lastPrinted>
  <dcterms:created xsi:type="dcterms:W3CDTF">2013-07-28T22:02:00Z</dcterms:created>
  <dcterms:modified xsi:type="dcterms:W3CDTF">2014-04-15T21:51:00Z</dcterms:modified>
</cp:coreProperties>
</file>