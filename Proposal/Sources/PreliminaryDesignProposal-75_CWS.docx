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F6C" w:rsidRDefault="00E13F6C">
      <w:pPr>
        <w:pStyle w:val="Text"/>
        <w:ind w:firstLine="0"/>
        <w:rPr>
          <w:sz w:val="2"/>
          <w:szCs w:val="18"/>
        </w:rPr>
      </w:pPr>
      <w:r>
        <w:rPr>
          <w:sz w:val="2"/>
          <w:szCs w:val="18"/>
        </w:rPr>
        <w:footnoteReference w:customMarkFollows="1" w:id="1"/>
        <w:sym w:font="Symbol" w:char="F020"/>
      </w:r>
    </w:p>
    <w:p w:rsidR="000373A7" w:rsidRDefault="0055162D" w:rsidP="004C7C94">
      <w:pPr>
        <w:pStyle w:val="Heading1"/>
      </w:pPr>
      <w:r w:rsidRPr="0055162D">
        <w:rPr>
          <w:noProof/>
          <w:sz w:val="2"/>
        </w:rPr>
        <w:pict>
          <v:shapetype id="_x0000_t202" coordsize="21600,21600" o:spt="202" path="m,l,21600r21600,l21600,xe">
            <v:stroke joinstyle="miter"/>
            <v:path gradientshapeok="t" o:connecttype="rect"/>
          </v:shapetype>
          <v:shape id="Text Box 3" o:spid="_x0000_s1026" type="#_x0000_t202" style="position:absolute;left:0;text-align:left;margin-left:260.5pt;margin-top:7.9pt;width:245.5pt;height:249.55pt;z-index:251661824;visibility:visible;mso-wrap-distance-left:0;mso-wrap-distance-right:0;mso-position-horizontal-relative:margin;mso-position-vertical-relative:lin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" filled="f" stroked="f" strokeweight=".5pt">
            <v:path arrowok="t"/>
            <v:textbox style="mso-next-textbox:#Text Box 3" inset="0,0,0,0">
              <w:txbxContent>
                <w:p w:rsidR="00B872DE" w:rsidRPr="00B872DE" w:rsidRDefault="00B872DE">
                  <w:pPr>
                    <w:rPr>
                      <w:sz w:val="12"/>
                    </w:rPr>
                  </w:pPr>
                </w:p>
                <w:p w:rsidR="00B27ECE" w:rsidRDefault="008D2B59" w:rsidP="00B872DE">
                  <w:r w:rsidRPr="008D2B59">
                    <w:drawing>
                      <wp:inline distT="0" distB="0" distL="0" distR="0">
                        <wp:extent cx="3105807" cy="3167599"/>
                        <wp:effectExtent l="0" t="0" r="0" b="0"/>
                        <wp:docPr id="3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A"/>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8960" cy="3161030"/>
                                </a:xfrm>
                                <a:prstGeom prst="rect">
                                  <a:avLst/>
                                </a:prstGeom>
                                <a:noFill/>
                                <a:ln>
                                  <a:noFill/>
                                </a:ln>
                              </pic:spPr>
                            </pic:pic>
                          </a:graphicData>
                        </a:graphic>
                      </wp:inline>
                    </w:drawing>
                  </w:r>
                </w:p>
              </w:txbxContent>
            </v:textbox>
            <w10:wrap type="square" anchorx="margin"/>
          </v:shape>
        </w:pict>
      </w:r>
      <w:r w:rsidR="0064608F">
        <w:t>Discussion</w:t>
      </w:r>
      <w:r w:rsidR="004C7C94">
        <w:t xml:space="preserve"> </w:t>
      </w:r>
      <w:r w:rsidR="004C7C94" w:rsidRPr="004C7C94">
        <w:t xml:space="preserve">of </w:t>
      </w:r>
      <w:r w:rsidR="008D2B59">
        <w:t>Stepper Motors and their use in 3D Printing</w:t>
      </w:r>
    </w:p>
    <w:p w:rsidR="008D2B59" w:rsidRPr="008D2B59" w:rsidRDefault="008D2B59" w:rsidP="008D2B59">
      <w:pPr>
        <w:ind w:firstLine="216"/>
        <w:contextualSpacing/>
        <w:jc w:val="both"/>
        <w:rPr>
          <w:rFonts w:eastAsiaTheme="minorEastAsia"/>
          <w:szCs w:val="24"/>
        </w:rPr>
      </w:pPr>
      <w:r>
        <w:rPr>
          <w:rFonts w:eastAsiaTheme="minorEastAsia"/>
          <w:szCs w:val="24"/>
        </w:rPr>
        <w:t xml:space="preserve">A </w:t>
      </w:r>
      <w:r w:rsidRPr="008D2B59">
        <w:rPr>
          <w:rFonts w:eastAsiaTheme="minorEastAsia"/>
          <w:szCs w:val="24"/>
        </w:rPr>
        <w:t>stepper motor (or step motor) is a brushless electric m</w:t>
      </w:r>
      <w:r w:rsidRPr="008D2B59">
        <w:rPr>
          <w:rFonts w:eastAsiaTheme="minorEastAsia"/>
          <w:szCs w:val="24"/>
        </w:rPr>
        <w:t>o</w:t>
      </w:r>
      <w:r w:rsidRPr="008D2B59">
        <w:rPr>
          <w:rFonts w:eastAsiaTheme="minorEastAsia"/>
          <w:szCs w:val="24"/>
        </w:rPr>
        <w:t>tor commonly used manufacturing and robotics. “The rotary motion of a stepper motor can be converted to linear motion using a lead screw/worm gear drive system [Om</w:t>
      </w:r>
      <w:r w:rsidRPr="008D2B59">
        <w:rPr>
          <w:rFonts w:eastAsiaTheme="minorEastAsia"/>
          <w:szCs w:val="24"/>
        </w:rPr>
        <w:t>e</w:t>
      </w:r>
      <w:r w:rsidRPr="008D2B59">
        <w:rPr>
          <w:rFonts w:eastAsiaTheme="minorEastAsia"/>
          <w:szCs w:val="24"/>
        </w:rPr>
        <w:t>ga].” This linear motion (whether it be one, two, or three degrees of freedom) is what allows the printers to “print” in 3-Space. What makes a step motor ideal for man</w:t>
      </w:r>
      <w:r w:rsidRPr="008D2B59">
        <w:rPr>
          <w:rFonts w:eastAsiaTheme="minorEastAsia"/>
          <w:szCs w:val="24"/>
        </w:rPr>
        <w:t>u</w:t>
      </w:r>
      <w:r w:rsidRPr="008D2B59">
        <w:rPr>
          <w:rFonts w:eastAsiaTheme="minorEastAsia"/>
          <w:szCs w:val="24"/>
        </w:rPr>
        <w:t>facturing processes such as 3D Printing is the motors ability to rotate a set di</w:t>
      </w:r>
      <w:r w:rsidRPr="008D2B59">
        <w:rPr>
          <w:rFonts w:eastAsiaTheme="minorEastAsia"/>
          <w:szCs w:val="24"/>
        </w:rPr>
        <w:t>s</w:t>
      </w:r>
      <w:r w:rsidRPr="008D2B59">
        <w:rPr>
          <w:rFonts w:eastAsiaTheme="minorEastAsia"/>
          <w:szCs w:val="24"/>
        </w:rPr>
        <w:t>tance and then hold that position with great accuracy (this corresponds to precision in a given axis). They acco</w:t>
      </w:r>
      <w:r w:rsidRPr="008D2B59">
        <w:rPr>
          <w:rFonts w:eastAsiaTheme="minorEastAsia"/>
          <w:szCs w:val="24"/>
        </w:rPr>
        <w:t>m</w:t>
      </w:r>
      <w:r w:rsidRPr="008D2B59">
        <w:rPr>
          <w:rFonts w:eastAsiaTheme="minorEastAsia"/>
          <w:szCs w:val="24"/>
        </w:rPr>
        <w:t>plish this rotation by sending a pulse to a toothed electr</w:t>
      </w:r>
      <w:r w:rsidRPr="008D2B59">
        <w:rPr>
          <w:rFonts w:eastAsiaTheme="minorEastAsia"/>
          <w:szCs w:val="24"/>
        </w:rPr>
        <w:t>o</w:t>
      </w:r>
      <w:r w:rsidRPr="008D2B59">
        <w:rPr>
          <w:rFonts w:eastAsiaTheme="minorEastAsia"/>
          <w:szCs w:val="24"/>
        </w:rPr>
        <w:t>magnetic stator, which will turn a gear-shaped rotor until it aligns with the corresponding teeth on the electromagnet. This set rot</w:t>
      </w:r>
      <w:r w:rsidRPr="008D2B59">
        <w:rPr>
          <w:rFonts w:eastAsiaTheme="minorEastAsia"/>
          <w:szCs w:val="24"/>
        </w:rPr>
        <w:t>a</w:t>
      </w:r>
      <w:r w:rsidRPr="008D2B59">
        <w:rPr>
          <w:rFonts w:eastAsiaTheme="minorEastAsia"/>
          <w:szCs w:val="24"/>
        </w:rPr>
        <w:t xml:space="preserve">tion from a single pulse is known as a ‘step’. </w:t>
      </w:r>
    </w:p>
    <w:p w:rsidR="008D2B59" w:rsidRPr="008D2B59" w:rsidRDefault="008D2B59" w:rsidP="008D2B59"/>
    <w:p w:rsidR="008D2B59" w:rsidRPr="00E43F01" w:rsidRDefault="008D2B59" w:rsidP="008D2B59">
      <w:pPr>
        <w:pStyle w:val="Heading2"/>
      </w:pPr>
      <w:r>
        <w:t>Motor Design Characteristics</w:t>
      </w:r>
    </w:p>
    <w:p w:rsidR="008D2B59" w:rsidRDefault="00371680" w:rsidP="008D2B59">
      <w:pPr>
        <w:ind w:firstLine="360"/>
        <w:jc w:val="both"/>
      </w:pPr>
      <w:r w:rsidRPr="008D2B59">
        <w:rPr>
          <w:rFonts w:eastAsiaTheme="minorEastAsia"/>
          <w:szCs w:val="24"/>
        </w:rPr>
        <w:pict>
          <v:shape id="Text Box 1" o:spid="_x0000_s1029" type="#_x0000_t202" style="position:absolute;left:0;text-align:left;margin-left:258.85pt;margin-top:31.5pt;width:244.8pt;height:20.35pt;z-index:25167513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" stroked="f">
            <v:textbox style="mso-next-textbox:#Text Box 1;mso-fit-shape-to-text:t" inset="0,0,0,0">
              <w:txbxContent>
                <w:p w:rsidR="008D2B59" w:rsidRPr="00144B35" w:rsidRDefault="008D2B59" w:rsidP="008D2B59">
                  <w:pPr>
                    <w:pStyle w:val="Caption"/>
                    <w:rPr>
                      <w:noProof/>
                      <w:sz w:val="20"/>
                      <w:szCs w:val="20"/>
                    </w:rPr>
                  </w:pPr>
                  <w:r>
                    <w:t xml:space="preserve">Fig. </w:t>
                  </w:r>
                  <w:fldSimple w:instr=" SEQ Figure \* ARABIC ">
                    <w:r>
                      <w:rPr>
                        <w:noProof/>
                      </w:rPr>
                      <w:t>1</w:t>
                    </w:r>
                  </w:fldSimple>
                  <w:r>
                    <w:t>. Bipolar Step Motor Diagram [</w:t>
                  </w:r>
                  <w:r w:rsidRPr="00E84C97">
                    <w:rPr>
                      <w:color w:val="FF0000"/>
                    </w:rPr>
                    <w:t>Omega</w:t>
                  </w:r>
                  <w:r>
                    <w:t>]</w:t>
                  </w:r>
                </w:p>
              </w:txbxContent>
            </v:textbox>
            <w10:wrap type="topAndBottom" anchorx="margin"/>
          </v:shape>
        </w:pict>
      </w:r>
      <w:r w:rsidR="008D2B59">
        <w:t xml:space="preserve">Stepper motors for consumer 3D manufacturing can be separated into two major categories: bipolar and </w:t>
      </w:r>
      <w:proofErr w:type="spellStart"/>
      <w:r w:rsidR="008D2B59">
        <w:t>unipolar</w:t>
      </w:r>
      <w:proofErr w:type="spellEnd"/>
      <w:r w:rsidR="008D2B59">
        <w:t xml:space="preserve">. These categories refer to the internal winding configuration of the motors. </w:t>
      </w:r>
    </w:p>
    <w:p w:rsidR="008D2B59" w:rsidRDefault="008D2B59" w:rsidP="008D2B59">
      <w:pPr>
        <w:ind w:firstLine="360"/>
        <w:jc w:val="both"/>
      </w:pPr>
      <w:r>
        <w:t>Bipolar motors have two coils and operate by energizing and reversing the current through a coil winding to achieve stepping. The advantage of this configuration is that it utili</w:t>
      </w:r>
      <w:r>
        <w:t>z</w:t>
      </w:r>
      <w:r>
        <w:t>es the entire coil for every step. This enables the motor to produce more torque for a given size[</w:t>
      </w:r>
      <w:r>
        <w:rPr>
          <w:color w:val="FF0000"/>
        </w:rPr>
        <w:t>Wa</w:t>
      </w:r>
      <w:r w:rsidRPr="00E84C97">
        <w:rPr>
          <w:color w:val="FF0000"/>
        </w:rPr>
        <w:t>le</w:t>
      </w:r>
      <w:r>
        <w:t>]. The drawback to this type of configuration is that it requires more compl</w:t>
      </w:r>
      <w:r>
        <w:t>i</w:t>
      </w:r>
      <w:r>
        <w:t>cated drive circuitry [</w:t>
      </w:r>
      <w:r w:rsidRPr="00E84C97">
        <w:rPr>
          <w:color w:val="FF0000"/>
        </w:rPr>
        <w:t>Condit</w:t>
      </w:r>
      <w:r>
        <w:t>].</w:t>
      </w:r>
    </w:p>
    <w:p w:rsidR="008D2B59" w:rsidRDefault="008D2B59" w:rsidP="008D2B59">
      <w:pPr>
        <w:ind w:firstLine="360"/>
        <w:jc w:val="both"/>
      </w:pPr>
      <w:proofErr w:type="spellStart"/>
      <w:r>
        <w:t>Unipolar</w:t>
      </w:r>
      <w:proofErr w:type="spellEnd"/>
      <w:r>
        <w:t xml:space="preserve"> motors also implement two coils. However, in this configuration the operator has access to a “center tap” on each coil [</w:t>
      </w:r>
      <w:r w:rsidRPr="00E84C97">
        <w:rPr>
          <w:color w:val="FF0000"/>
        </w:rPr>
        <w:t>Wale</w:t>
      </w:r>
      <w:r>
        <w:t xml:space="preserve">]. This essentially divides each coil in two. </w:t>
      </w:r>
      <w:proofErr w:type="spellStart"/>
      <w:r>
        <w:t>Unipolar</w:t>
      </w:r>
      <w:proofErr w:type="spellEnd"/>
      <w:r>
        <w:t xml:space="preserve"> motors achieve stepping by energizing each section of windings one at a time. The advantage of this co</w:t>
      </w:r>
      <w:r>
        <w:t>n</w:t>
      </w:r>
      <w:r>
        <w:t>figuration is that current direction does not need to be r</w:t>
      </w:r>
      <w:r>
        <w:t>e</w:t>
      </w:r>
      <w:r>
        <w:t xml:space="preserve">versed in order to turn the rotor; this allows for simple drive circuitry. The major  disadvantage is that, since only half of the coil has current flowing through it at a given time, a </w:t>
      </w:r>
      <w:proofErr w:type="spellStart"/>
      <w:r>
        <w:t>un</w:t>
      </w:r>
      <w:r>
        <w:t>i</w:t>
      </w:r>
      <w:r>
        <w:t>polar</w:t>
      </w:r>
      <w:proofErr w:type="spellEnd"/>
      <w:r>
        <w:t xml:space="preserve"> motor cannot produce as much torque as a bipolar m</w:t>
      </w:r>
      <w:r>
        <w:t>o</w:t>
      </w:r>
      <w:r>
        <w:t>tor of the same size [</w:t>
      </w:r>
      <w:r w:rsidRPr="00E84C97">
        <w:rPr>
          <w:color w:val="FF0000"/>
        </w:rPr>
        <w:t>REPRAP</w:t>
      </w:r>
      <w:r>
        <w:t xml:space="preserve">]. </w:t>
      </w:r>
    </w:p>
    <w:p w:rsidR="008D2B59" w:rsidRDefault="008D2B59" w:rsidP="008D2B59">
      <w:pPr>
        <w:ind w:firstLine="360"/>
        <w:jc w:val="both"/>
      </w:pPr>
    </w:p>
    <w:p w:rsidR="00A7089E" w:rsidRDefault="008D2B59" w:rsidP="00DA6B39">
      <w:pPr>
        <w:pStyle w:val="Heading2"/>
        <w:rPr>
          <w:rFonts w:eastAsiaTheme="minorEastAsia"/>
        </w:rPr>
      </w:pPr>
      <w:r>
        <w:rPr>
          <w:rFonts w:eastAsiaTheme="minorEastAsia"/>
        </w:rPr>
        <w:t>Step Motor Properties</w:t>
      </w:r>
    </w:p>
    <w:p w:rsidR="008D2B59" w:rsidRDefault="00371680" w:rsidP="008D2B59">
      <w:pPr>
        <w:ind w:firstLine="360"/>
        <w:jc w:val="both"/>
      </w:pPr>
      <w:r>
        <w:t>The t</w:t>
      </w:r>
      <w:r w:rsidR="008D2B59">
        <w:t>hree</w:t>
      </w:r>
      <w:r>
        <w:t xml:space="preserve"> most</w:t>
      </w:r>
      <w:r w:rsidR="008D2B59">
        <w:t xml:space="preserve"> important motor properties for 3D prin</w:t>
      </w:r>
      <w:r w:rsidR="008D2B59">
        <w:t>t</w:t>
      </w:r>
      <w:r w:rsidR="008D2B59">
        <w:t xml:space="preserve">er design are </w:t>
      </w:r>
      <w:r w:rsidR="008D2B59" w:rsidRPr="00B003A8">
        <w:rPr>
          <w:b/>
          <w:i/>
        </w:rPr>
        <w:t>step angle</w:t>
      </w:r>
      <w:r w:rsidR="008D2B59">
        <w:t xml:space="preserve">, </w:t>
      </w:r>
      <w:r w:rsidR="008D2B59" w:rsidRPr="00B003A8">
        <w:rPr>
          <w:b/>
          <w:i/>
        </w:rPr>
        <w:t>holding torque</w:t>
      </w:r>
      <w:r w:rsidR="008D2B59">
        <w:t xml:space="preserve">, and </w:t>
      </w:r>
      <w:r w:rsidR="008D2B59" w:rsidRPr="00B003A8">
        <w:rPr>
          <w:b/>
          <w:i/>
        </w:rPr>
        <w:t>pullout torque</w:t>
      </w:r>
      <w:r w:rsidR="008D2B59">
        <w:t>.</w:t>
      </w:r>
    </w:p>
    <w:p w:rsidR="008D2B59" w:rsidRDefault="008D2B59" w:rsidP="008D2B59">
      <w:pPr>
        <w:ind w:firstLine="360"/>
        <w:jc w:val="both"/>
      </w:pPr>
      <w:r>
        <w:t xml:space="preserve">Step angle is </w:t>
      </w:r>
      <w:r w:rsidRPr="00B003A8">
        <w:rPr>
          <w:i/>
        </w:rPr>
        <w:t>the angle by which the rotor will turn when one pulse is applied to the winding</w:t>
      </w:r>
      <w:r>
        <w:rPr>
          <w:i/>
        </w:rPr>
        <w:t xml:space="preserve"> coil</w:t>
      </w:r>
      <w:r>
        <w:t xml:space="preserve"> [</w:t>
      </w:r>
      <w:proofErr w:type="spellStart"/>
      <w:r w:rsidRPr="00B003A8">
        <w:rPr>
          <w:color w:val="FF0000"/>
        </w:rPr>
        <w:t>Subrahmanyam</w:t>
      </w:r>
      <w:proofErr w:type="spellEnd"/>
      <w:r>
        <w:t xml:space="preserve">]. Or, more simply, the angle between full steps. This angle is determined by the number of poles and the corresponding number of teeth on the rotor and stator. This rotation then translates to linear motion through the drive system, which means the smaller the </w:t>
      </w:r>
      <w:proofErr w:type="spellStart"/>
      <w:r>
        <w:t>step</w:t>
      </w:r>
      <w:proofErr w:type="spellEnd"/>
      <w:r>
        <w:t xml:space="preserve"> angle, the more precision one has available in the printer itself. </w:t>
      </w:r>
    </w:p>
    <w:p w:rsidR="008D2B59" w:rsidRDefault="008D2B59" w:rsidP="008D2B59">
      <w:pPr>
        <w:ind w:firstLine="360"/>
        <w:jc w:val="both"/>
      </w:pPr>
      <w:r>
        <w:t>Step angle can also be thought of</w:t>
      </w:r>
      <w:r w:rsidR="005A25EC">
        <w:t xml:space="preserve"> </w:t>
      </w:r>
      <w:r>
        <w:t xml:space="preserve"> in terms of the nu</w:t>
      </w:r>
      <w:r>
        <w:t>m</w:t>
      </w:r>
      <w:r>
        <w:t xml:space="preserve">ber of steps it takes the motor to turn through 360°, or one full rotation of the rotor. This is often referred to as the step number. For example, a motor with </w:t>
      </w:r>
      <w:proofErr w:type="spellStart"/>
      <w:r>
        <w:t>step</w:t>
      </w:r>
      <w:proofErr w:type="spellEnd"/>
      <w:r>
        <w:t xml:space="preserve"> angle of 3.6° will take 100 steps to complete one full rotation. Either of these parameters may be used when classifying step m</w:t>
      </w:r>
      <w:r>
        <w:t>o</w:t>
      </w:r>
      <w:r>
        <w:t xml:space="preserve">tors. </w:t>
      </w:r>
    </w:p>
    <w:p w:rsidR="008D2B59" w:rsidRDefault="008D2B59" w:rsidP="008D2B59">
      <w:pPr>
        <w:ind w:firstLine="360"/>
        <w:jc w:val="both"/>
      </w:pPr>
      <w:r>
        <w:t xml:space="preserve">A step motor will always have a set number of steps. However, it is possible to realize even greater precision through </w:t>
      </w:r>
      <w:r w:rsidRPr="001A4655">
        <w:t xml:space="preserve">practices known as ‘half-stepping’ and </w:t>
      </w:r>
      <w:r>
        <w:t>‘</w:t>
      </w:r>
      <w:r w:rsidRPr="001A4655">
        <w:t>micro-stepping.</w:t>
      </w:r>
      <w:r>
        <w:t>’ Both of these methods take advantage of the drive  software to attain rotation positions that fall between a full step of the motor. Though, this increase in precision does come at the expense of a decrease in torque; since, once again, there will be less current moving through each coil winding.</w:t>
      </w:r>
    </w:p>
    <w:p w:rsidR="008D2B59" w:rsidRDefault="008D2B59" w:rsidP="008D2B59">
      <w:pPr>
        <w:ind w:firstLine="360"/>
        <w:jc w:val="both"/>
      </w:pPr>
      <w:r>
        <w:t>Holding torque, according to [</w:t>
      </w:r>
      <w:r w:rsidRPr="00B003A8">
        <w:rPr>
          <w:color w:val="FF0000"/>
        </w:rPr>
        <w:t>Drury</w:t>
      </w:r>
      <w:r>
        <w:t>], is “…after step angle –  the most important single parameter which is looked for in selecting a motor.” This torque parameter is  defined by [</w:t>
      </w:r>
      <w:proofErr w:type="spellStart"/>
      <w:r>
        <w:rPr>
          <w:color w:val="FF0000"/>
        </w:rPr>
        <w:t>Gieras</w:t>
      </w:r>
      <w:proofErr w:type="spellEnd"/>
      <w:r w:rsidRPr="005F424B">
        <w:t>]</w:t>
      </w:r>
      <w:r w:rsidRPr="00B003A8">
        <w:rPr>
          <w:color w:val="FF0000"/>
        </w:rPr>
        <w:t xml:space="preserve"> </w:t>
      </w:r>
      <w:r>
        <w:t xml:space="preserve">as “The torque required to deflect the motor from its stable position…” </w:t>
      </w:r>
      <w:r w:rsidRPr="00F95A7F">
        <w:t>when the motor is at rest and rated current is applied to the windings</w:t>
      </w:r>
      <w:r>
        <w:t xml:space="preserve">. </w:t>
      </w:r>
    </w:p>
    <w:p w:rsidR="00DA6B39" w:rsidRDefault="008D2B59" w:rsidP="00DA6B39">
      <w:pPr>
        <w:ind w:firstLine="360"/>
        <w:jc w:val="both"/>
      </w:pPr>
      <w:r w:rsidRPr="005F424B">
        <w:t>Pullout torque</w:t>
      </w:r>
      <w:r>
        <w:t xml:space="preserve"> refers to the maximum torque a motor can supply at a given speed. This inherent characteristic is defined over a wide range of motor speeds and is essentially a limiting factor in performance. When operating at higher speeds the motor can supply less torque to the drive system. This suggests that for a given torque the motor has a limit on how fast it can rotate. Attempting to operate outside of these parameters can cause the motor to misstep and even stall [</w:t>
      </w:r>
      <w:proofErr w:type="spellStart"/>
      <w:r w:rsidRPr="00DD262F">
        <w:rPr>
          <w:color w:val="FF0000"/>
        </w:rPr>
        <w:t>SolarBotic</w:t>
      </w:r>
      <w:proofErr w:type="spellEnd"/>
      <w:r w:rsidR="00DA6B39">
        <w:t>].</w:t>
      </w:r>
    </w:p>
    <w:p w:rsidR="00DA6B39" w:rsidRDefault="00DA6B39" w:rsidP="00DA6B39">
      <w:pPr>
        <w:jc w:val="both"/>
      </w:pPr>
    </w:p>
    <w:p w:rsidR="00DA6B39" w:rsidRDefault="00DA6B39" w:rsidP="00DA6B39">
      <w:pPr>
        <w:jc w:val="both"/>
      </w:pPr>
    </w:p>
    <w:p w:rsidR="00DA6B39" w:rsidRDefault="00DA6B39" w:rsidP="00DA6B39">
      <w:pPr>
        <w:pStyle w:val="Heading2"/>
        <w:rPr>
          <w:rFonts w:eastAsiaTheme="minorEastAsia"/>
        </w:rPr>
      </w:pPr>
      <w:r>
        <w:lastRenderedPageBreak/>
        <w:t xml:space="preserve"> </w:t>
      </w:r>
      <w:r>
        <w:rPr>
          <w:rFonts w:eastAsiaTheme="minorEastAsia"/>
        </w:rPr>
        <w:t>Step Motor Drives</w:t>
      </w:r>
    </w:p>
    <w:p w:rsidR="00DA6B39" w:rsidRPr="00DA6B39" w:rsidRDefault="00DA6B39" w:rsidP="00DA6B39">
      <w:pPr>
        <w:rPr>
          <w:rFonts w:eastAsiaTheme="minorEastAsia"/>
        </w:rPr>
      </w:pPr>
      <w:r>
        <w:rPr>
          <w:rFonts w:eastAsiaTheme="minorEastAsia"/>
        </w:rPr>
        <w:tab/>
      </w:r>
      <w:r>
        <w:rPr>
          <w:rFonts w:eastAsiaTheme="minorEastAsia"/>
        </w:rPr>
        <w:tab/>
      </w:r>
    </w:p>
    <w:p w:rsidR="00DA6B39" w:rsidRPr="00A61EF0" w:rsidRDefault="00DA6B39" w:rsidP="00DA6B39">
      <w:pPr>
        <w:pStyle w:val="ListParagraph"/>
        <w:ind w:left="0"/>
        <w:jc w:val="both"/>
      </w:pPr>
    </w:p>
    <w:sectPr w:rsidR="00DA6B39" w:rsidRPr="00A61EF0" w:rsidSect="007A0016">
      <w:headerReference w:type="default" r:id="rId9"/>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75E" w:rsidRDefault="00F1575E">
      <w:r>
        <w:separator/>
      </w:r>
    </w:p>
  </w:endnote>
  <w:endnote w:type="continuationSeparator" w:id="0">
    <w:p w:rsidR="00F1575E" w:rsidRDefault="00F157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75E" w:rsidRDefault="00F1575E"/>
  </w:footnote>
  <w:footnote w:type="continuationSeparator" w:id="0">
    <w:p w:rsidR="00F1575E" w:rsidRDefault="00F1575E">
      <w:r>
        <w:continuationSeparator/>
      </w:r>
    </w:p>
  </w:footnote>
  <w:footnote w:id="1">
    <w:p w:rsidR="00E36739" w:rsidRPr="00200D26" w:rsidRDefault="00E36739" w:rsidP="004A2791">
      <w:pPr>
        <w:pStyle w:val="FootnoteText"/>
      </w:pPr>
    </w:p>
    <w:p w:rsidR="00E36739" w:rsidRDefault="00E36739" w:rsidP="004A2791">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739" w:rsidRDefault="00E36739">
    <w:pPr>
      <w:framePr w:wrap="auto" w:vAnchor="text" w:hAnchor="margin" w:xAlign="right" w:y="1"/>
    </w:pPr>
  </w:p>
  <w:p w:rsidR="00E36739" w:rsidRDefault="00E36739" w:rsidP="00E13F6C">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036A18E7"/>
    <w:multiLevelType w:val="hybridMultilevel"/>
    <w:tmpl w:val="08F84C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11968"/>
    <w:multiLevelType w:val="hybridMultilevel"/>
    <w:tmpl w:val="9E663974"/>
    <w:lvl w:ilvl="0" w:tplc="9D847D7C">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B1D66"/>
    <w:multiLevelType w:val="singleLevel"/>
    <w:tmpl w:val="0BEC9FB0"/>
    <w:lvl w:ilvl="0">
      <w:start w:val="1"/>
      <w:numFmt w:val="none"/>
      <w:lvlText w:val=""/>
      <w:legacy w:legacy="1" w:legacySpace="0" w:legacyIndent="0"/>
      <w:lvlJc w:val="left"/>
      <w:pPr>
        <w:ind w:left="288"/>
      </w:p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6EE24FC"/>
    <w:multiLevelType w:val="hybridMultilevel"/>
    <w:tmpl w:val="1AA0B80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6C8203F"/>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94B00AA"/>
    <w:multiLevelType w:val="hybridMultilevel"/>
    <w:tmpl w:val="71C4F5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D0AE3"/>
    <w:multiLevelType w:val="hybridMultilevel"/>
    <w:tmpl w:val="8B8CE1B2"/>
    <w:lvl w:ilvl="0" w:tplc="9D847D7C">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5D764AEE"/>
    <w:multiLevelType w:val="hybridMultilevel"/>
    <w:tmpl w:val="A77CECFE"/>
    <w:lvl w:ilvl="0" w:tplc="2886E604">
      <w:start w:val="1"/>
      <w:numFmt w:val="decimal"/>
      <w:lvlText w:val="[%1]"/>
      <w:lvlJc w:val="left"/>
      <w:pPr>
        <w:tabs>
          <w:tab w:val="num" w:pos="216"/>
        </w:tabs>
        <w:ind w:left="216" w:hanging="216"/>
      </w:pPr>
      <w:rPr>
        <w:rFonts w:hint="default"/>
        <w:color w:val="auto"/>
        <w:sz w:val="16"/>
        <w:szCs w:val="16"/>
      </w:rPr>
    </w:lvl>
    <w:lvl w:ilvl="1" w:tplc="04090019">
      <w:start w:val="1"/>
      <w:numFmt w:val="lowerLetter"/>
      <w:lvlText w:val="%2."/>
      <w:lvlJc w:val="left"/>
      <w:pPr>
        <w:tabs>
          <w:tab w:val="num" w:pos="1008"/>
        </w:tabs>
        <w:ind w:left="1008" w:hanging="360"/>
      </w:pPr>
    </w:lvl>
    <w:lvl w:ilvl="2" w:tplc="0409001B" w:tentative="1">
      <w:start w:val="1"/>
      <w:numFmt w:val="lowerRoman"/>
      <w:lvlText w:val="%3."/>
      <w:lvlJc w:val="right"/>
      <w:pPr>
        <w:tabs>
          <w:tab w:val="num" w:pos="1728"/>
        </w:tabs>
        <w:ind w:left="1728" w:hanging="180"/>
      </w:pPr>
    </w:lvl>
    <w:lvl w:ilvl="3" w:tplc="0409000F" w:tentative="1">
      <w:start w:val="1"/>
      <w:numFmt w:val="decimal"/>
      <w:lvlText w:val="%4."/>
      <w:lvlJc w:val="left"/>
      <w:pPr>
        <w:tabs>
          <w:tab w:val="num" w:pos="2448"/>
        </w:tabs>
        <w:ind w:left="2448" w:hanging="360"/>
      </w:pPr>
    </w:lvl>
    <w:lvl w:ilvl="4" w:tplc="04090019" w:tentative="1">
      <w:start w:val="1"/>
      <w:numFmt w:val="lowerLetter"/>
      <w:lvlText w:val="%5."/>
      <w:lvlJc w:val="left"/>
      <w:pPr>
        <w:tabs>
          <w:tab w:val="num" w:pos="3168"/>
        </w:tabs>
        <w:ind w:left="3168" w:hanging="360"/>
      </w:pPr>
    </w:lvl>
    <w:lvl w:ilvl="5" w:tplc="0409001B" w:tentative="1">
      <w:start w:val="1"/>
      <w:numFmt w:val="lowerRoman"/>
      <w:lvlText w:val="%6."/>
      <w:lvlJc w:val="right"/>
      <w:pPr>
        <w:tabs>
          <w:tab w:val="num" w:pos="3888"/>
        </w:tabs>
        <w:ind w:left="3888" w:hanging="180"/>
      </w:pPr>
    </w:lvl>
    <w:lvl w:ilvl="6" w:tplc="0409000F" w:tentative="1">
      <w:start w:val="1"/>
      <w:numFmt w:val="decimal"/>
      <w:lvlText w:val="%7."/>
      <w:lvlJc w:val="left"/>
      <w:pPr>
        <w:tabs>
          <w:tab w:val="num" w:pos="4608"/>
        </w:tabs>
        <w:ind w:left="4608" w:hanging="360"/>
      </w:pPr>
    </w:lvl>
    <w:lvl w:ilvl="7" w:tplc="04090019" w:tentative="1">
      <w:start w:val="1"/>
      <w:numFmt w:val="lowerLetter"/>
      <w:lvlText w:val="%8."/>
      <w:lvlJc w:val="left"/>
      <w:pPr>
        <w:tabs>
          <w:tab w:val="num" w:pos="5328"/>
        </w:tabs>
        <w:ind w:left="5328" w:hanging="360"/>
      </w:pPr>
    </w:lvl>
    <w:lvl w:ilvl="8" w:tplc="0409001B" w:tentative="1">
      <w:start w:val="1"/>
      <w:numFmt w:val="lowerRoman"/>
      <w:lvlText w:val="%9."/>
      <w:lvlJc w:val="right"/>
      <w:pPr>
        <w:tabs>
          <w:tab w:val="num" w:pos="6048"/>
        </w:tabs>
        <w:ind w:left="6048" w:hanging="180"/>
      </w:pPr>
    </w:lvl>
  </w:abstractNum>
  <w:abstractNum w:abstractNumId="18">
    <w:nsid w:val="6DC3293B"/>
    <w:multiLevelType w:val="singleLevel"/>
    <w:tmpl w:val="A1EA2CB2"/>
    <w:lvl w:ilvl="0">
      <w:start w:val="1"/>
      <w:numFmt w:val="decimal"/>
      <w:lvlText w:val="[%1]"/>
      <w:lvlJc w:val="left"/>
      <w:pPr>
        <w:tabs>
          <w:tab w:val="num" w:pos="360"/>
        </w:tabs>
        <w:ind w:left="360" w:hanging="360"/>
      </w:pPr>
      <w:rPr>
        <w:sz w:val="16"/>
        <w:szCs w:val="16"/>
      </w:r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abstractNum w:abstractNumId="20">
    <w:nsid w:val="7D2B3758"/>
    <w:multiLevelType w:val="hybridMultilevel"/>
    <w:tmpl w:val="80FA6646"/>
    <w:lvl w:ilvl="0" w:tplc="1B389764">
      <w:start w:val="1"/>
      <w:numFmt w:val="decimal"/>
      <w:lvlText w:val="[%1]"/>
      <w:lvlJc w:val="right"/>
      <w:pPr>
        <w:tabs>
          <w:tab w:val="num" w:pos="360"/>
        </w:tabs>
        <w:ind w:left="360" w:hanging="144"/>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9"/>
  </w:num>
  <w:num w:numId="13">
    <w:abstractNumId w:val="4"/>
  </w:num>
  <w:num w:numId="14">
    <w:abstractNumId w:val="16"/>
  </w:num>
  <w:num w:numId="15">
    <w:abstractNumId w:val="15"/>
  </w:num>
  <w:num w:numId="16">
    <w:abstractNumId w:val="19"/>
  </w:num>
  <w:num w:numId="17">
    <w:abstractNumId w:val="7"/>
  </w:num>
  <w:num w:numId="18">
    <w:abstractNumId w:val="5"/>
  </w:num>
  <w:num w:numId="19">
    <w:abstractNumId w:val="18"/>
  </w:num>
  <w:num w:numId="20">
    <w:abstractNumId w:val="10"/>
  </w:num>
  <w:num w:numId="21">
    <w:abstractNumId w:val="17"/>
  </w:num>
  <w:num w:numId="22">
    <w:abstractNumId w:val="20"/>
  </w:num>
  <w:num w:numId="23">
    <w:abstractNumId w:val="11"/>
  </w:num>
  <w:num w:numId="24">
    <w:abstractNumId w:val="1"/>
  </w:num>
  <w:num w:numId="25">
    <w:abstractNumId w:val="2"/>
  </w:num>
  <w:num w:numId="26">
    <w:abstractNumId w:val="13"/>
  </w:num>
  <w:num w:numId="27">
    <w:abstractNumId w:val="6"/>
  </w:num>
  <w:num w:numId="28">
    <w:abstractNumId w:val="14"/>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202"/>
  <w:autoHyphenation/>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F82452"/>
    <w:rsid w:val="000027D6"/>
    <w:rsid w:val="000028DF"/>
    <w:rsid w:val="00002AFD"/>
    <w:rsid w:val="00004492"/>
    <w:rsid w:val="00005A8D"/>
    <w:rsid w:val="00015DDB"/>
    <w:rsid w:val="000201F2"/>
    <w:rsid w:val="00021CA1"/>
    <w:rsid w:val="00024D81"/>
    <w:rsid w:val="000267CB"/>
    <w:rsid w:val="000269D7"/>
    <w:rsid w:val="00026FBC"/>
    <w:rsid w:val="0002747E"/>
    <w:rsid w:val="00036261"/>
    <w:rsid w:val="000373A7"/>
    <w:rsid w:val="00041576"/>
    <w:rsid w:val="00042A10"/>
    <w:rsid w:val="00044CB1"/>
    <w:rsid w:val="0005378D"/>
    <w:rsid w:val="000576C5"/>
    <w:rsid w:val="000647B3"/>
    <w:rsid w:val="00064CE2"/>
    <w:rsid w:val="00071F74"/>
    <w:rsid w:val="0007411D"/>
    <w:rsid w:val="00077BE4"/>
    <w:rsid w:val="0008097D"/>
    <w:rsid w:val="00081460"/>
    <w:rsid w:val="00081746"/>
    <w:rsid w:val="000826EE"/>
    <w:rsid w:val="000828BE"/>
    <w:rsid w:val="0008531B"/>
    <w:rsid w:val="0008585F"/>
    <w:rsid w:val="00086860"/>
    <w:rsid w:val="00086A49"/>
    <w:rsid w:val="000912D8"/>
    <w:rsid w:val="000918AB"/>
    <w:rsid w:val="0009323E"/>
    <w:rsid w:val="000932CF"/>
    <w:rsid w:val="0009647B"/>
    <w:rsid w:val="000968A8"/>
    <w:rsid w:val="00097891"/>
    <w:rsid w:val="000A2279"/>
    <w:rsid w:val="000A2394"/>
    <w:rsid w:val="000A25A3"/>
    <w:rsid w:val="000A4694"/>
    <w:rsid w:val="000A6EDA"/>
    <w:rsid w:val="000B303E"/>
    <w:rsid w:val="000B3556"/>
    <w:rsid w:val="000B4421"/>
    <w:rsid w:val="000B5681"/>
    <w:rsid w:val="000C1A9C"/>
    <w:rsid w:val="000C3E88"/>
    <w:rsid w:val="000C738E"/>
    <w:rsid w:val="000D00B0"/>
    <w:rsid w:val="000D1767"/>
    <w:rsid w:val="000D549D"/>
    <w:rsid w:val="000D71EB"/>
    <w:rsid w:val="000E077F"/>
    <w:rsid w:val="000E3FAF"/>
    <w:rsid w:val="000E60D6"/>
    <w:rsid w:val="000F5E19"/>
    <w:rsid w:val="001009FD"/>
    <w:rsid w:val="001115AB"/>
    <w:rsid w:val="00115C20"/>
    <w:rsid w:val="001169FC"/>
    <w:rsid w:val="00120EC3"/>
    <w:rsid w:val="001220EC"/>
    <w:rsid w:val="00122C72"/>
    <w:rsid w:val="00125CAD"/>
    <w:rsid w:val="00130F41"/>
    <w:rsid w:val="00133F94"/>
    <w:rsid w:val="0013694B"/>
    <w:rsid w:val="001373E0"/>
    <w:rsid w:val="001400FA"/>
    <w:rsid w:val="00141187"/>
    <w:rsid w:val="00144C90"/>
    <w:rsid w:val="0014579C"/>
    <w:rsid w:val="0015017A"/>
    <w:rsid w:val="00155874"/>
    <w:rsid w:val="0015668E"/>
    <w:rsid w:val="0016036C"/>
    <w:rsid w:val="00160A57"/>
    <w:rsid w:val="00167354"/>
    <w:rsid w:val="00172EB2"/>
    <w:rsid w:val="00177E14"/>
    <w:rsid w:val="00184B34"/>
    <w:rsid w:val="00187810"/>
    <w:rsid w:val="00187F7D"/>
    <w:rsid w:val="00194C5F"/>
    <w:rsid w:val="001952E4"/>
    <w:rsid w:val="00197E44"/>
    <w:rsid w:val="001A4023"/>
    <w:rsid w:val="001A6236"/>
    <w:rsid w:val="001A79DA"/>
    <w:rsid w:val="001B2961"/>
    <w:rsid w:val="001B3D42"/>
    <w:rsid w:val="001C3EA3"/>
    <w:rsid w:val="001C5EDA"/>
    <w:rsid w:val="001D0BD1"/>
    <w:rsid w:val="001D0F0D"/>
    <w:rsid w:val="001D2E0A"/>
    <w:rsid w:val="001D3A9D"/>
    <w:rsid w:val="001D4BD1"/>
    <w:rsid w:val="001D6740"/>
    <w:rsid w:val="001E0419"/>
    <w:rsid w:val="001E3EFB"/>
    <w:rsid w:val="001E580A"/>
    <w:rsid w:val="001F62D4"/>
    <w:rsid w:val="001F7328"/>
    <w:rsid w:val="001F7994"/>
    <w:rsid w:val="00200D26"/>
    <w:rsid w:val="00202094"/>
    <w:rsid w:val="0020426C"/>
    <w:rsid w:val="0020640B"/>
    <w:rsid w:val="00207C7D"/>
    <w:rsid w:val="002103EE"/>
    <w:rsid w:val="00210F8E"/>
    <w:rsid w:val="00212840"/>
    <w:rsid w:val="00216F2D"/>
    <w:rsid w:val="0022252E"/>
    <w:rsid w:val="00223E8B"/>
    <w:rsid w:val="002270B9"/>
    <w:rsid w:val="00227BD8"/>
    <w:rsid w:val="0023364E"/>
    <w:rsid w:val="0024052A"/>
    <w:rsid w:val="0025183D"/>
    <w:rsid w:val="0025379A"/>
    <w:rsid w:val="00253E14"/>
    <w:rsid w:val="002637AF"/>
    <w:rsid w:val="002639D3"/>
    <w:rsid w:val="00270491"/>
    <w:rsid w:val="00271A01"/>
    <w:rsid w:val="00271C79"/>
    <w:rsid w:val="002746E5"/>
    <w:rsid w:val="00283DB2"/>
    <w:rsid w:val="002846D3"/>
    <w:rsid w:val="00295258"/>
    <w:rsid w:val="002A370F"/>
    <w:rsid w:val="002A3F95"/>
    <w:rsid w:val="002A55E1"/>
    <w:rsid w:val="002B24DD"/>
    <w:rsid w:val="002B3E01"/>
    <w:rsid w:val="002B41BB"/>
    <w:rsid w:val="002B4287"/>
    <w:rsid w:val="002B4E37"/>
    <w:rsid w:val="002C0994"/>
    <w:rsid w:val="002C0D08"/>
    <w:rsid w:val="002C5515"/>
    <w:rsid w:val="002C652F"/>
    <w:rsid w:val="002C6918"/>
    <w:rsid w:val="002C7565"/>
    <w:rsid w:val="002D0B3C"/>
    <w:rsid w:val="002E08CE"/>
    <w:rsid w:val="002E2CFE"/>
    <w:rsid w:val="002E6493"/>
    <w:rsid w:val="002F25BF"/>
    <w:rsid w:val="00300A25"/>
    <w:rsid w:val="00302E62"/>
    <w:rsid w:val="00303C9C"/>
    <w:rsid w:val="00306A63"/>
    <w:rsid w:val="00307007"/>
    <w:rsid w:val="00307A9E"/>
    <w:rsid w:val="00313725"/>
    <w:rsid w:val="00323DEE"/>
    <w:rsid w:val="003255BD"/>
    <w:rsid w:val="00325A42"/>
    <w:rsid w:val="00325D7B"/>
    <w:rsid w:val="00327E47"/>
    <w:rsid w:val="00327F56"/>
    <w:rsid w:val="00331838"/>
    <w:rsid w:val="00333A5F"/>
    <w:rsid w:val="00341F87"/>
    <w:rsid w:val="00342377"/>
    <w:rsid w:val="003429C4"/>
    <w:rsid w:val="00343036"/>
    <w:rsid w:val="00343969"/>
    <w:rsid w:val="00344E33"/>
    <w:rsid w:val="00347AF3"/>
    <w:rsid w:val="00347F8C"/>
    <w:rsid w:val="0035028C"/>
    <w:rsid w:val="00350FF5"/>
    <w:rsid w:val="00352635"/>
    <w:rsid w:val="003527EE"/>
    <w:rsid w:val="00353312"/>
    <w:rsid w:val="00354085"/>
    <w:rsid w:val="00355EFE"/>
    <w:rsid w:val="00357615"/>
    <w:rsid w:val="00363BD8"/>
    <w:rsid w:val="00370D92"/>
    <w:rsid w:val="00371407"/>
    <w:rsid w:val="00371680"/>
    <w:rsid w:val="00371DFD"/>
    <w:rsid w:val="00374238"/>
    <w:rsid w:val="00377B36"/>
    <w:rsid w:val="00377C04"/>
    <w:rsid w:val="00385F37"/>
    <w:rsid w:val="003861E0"/>
    <w:rsid w:val="003866DB"/>
    <w:rsid w:val="00386E06"/>
    <w:rsid w:val="00391B43"/>
    <w:rsid w:val="00392329"/>
    <w:rsid w:val="00394592"/>
    <w:rsid w:val="0039759F"/>
    <w:rsid w:val="003A2513"/>
    <w:rsid w:val="003A2A02"/>
    <w:rsid w:val="003A62D8"/>
    <w:rsid w:val="003B020F"/>
    <w:rsid w:val="003B1994"/>
    <w:rsid w:val="003B42C0"/>
    <w:rsid w:val="003B5145"/>
    <w:rsid w:val="003B7F7E"/>
    <w:rsid w:val="003C3436"/>
    <w:rsid w:val="003C4655"/>
    <w:rsid w:val="003C4A7B"/>
    <w:rsid w:val="003C51D9"/>
    <w:rsid w:val="003C7D1F"/>
    <w:rsid w:val="003D230A"/>
    <w:rsid w:val="003D490B"/>
    <w:rsid w:val="003D4B85"/>
    <w:rsid w:val="003D5D83"/>
    <w:rsid w:val="003E42F5"/>
    <w:rsid w:val="003F06F2"/>
    <w:rsid w:val="003F09B5"/>
    <w:rsid w:val="003F2119"/>
    <w:rsid w:val="003F49F6"/>
    <w:rsid w:val="003F6839"/>
    <w:rsid w:val="004013BE"/>
    <w:rsid w:val="00401ABE"/>
    <w:rsid w:val="00401C1D"/>
    <w:rsid w:val="00402308"/>
    <w:rsid w:val="004033CE"/>
    <w:rsid w:val="004051D6"/>
    <w:rsid w:val="004052B5"/>
    <w:rsid w:val="00406A8C"/>
    <w:rsid w:val="00407188"/>
    <w:rsid w:val="0041533C"/>
    <w:rsid w:val="00421962"/>
    <w:rsid w:val="0042372C"/>
    <w:rsid w:val="00424573"/>
    <w:rsid w:val="004278F8"/>
    <w:rsid w:val="00427DAC"/>
    <w:rsid w:val="00430980"/>
    <w:rsid w:val="00431224"/>
    <w:rsid w:val="00433F11"/>
    <w:rsid w:val="00436BA8"/>
    <w:rsid w:val="00437769"/>
    <w:rsid w:val="004420CB"/>
    <w:rsid w:val="00445478"/>
    <w:rsid w:val="00451DD9"/>
    <w:rsid w:val="0045262E"/>
    <w:rsid w:val="00452D4C"/>
    <w:rsid w:val="00452DD6"/>
    <w:rsid w:val="00463941"/>
    <w:rsid w:val="00464819"/>
    <w:rsid w:val="00482851"/>
    <w:rsid w:val="00483F32"/>
    <w:rsid w:val="004850E1"/>
    <w:rsid w:val="00487261"/>
    <w:rsid w:val="00490E1C"/>
    <w:rsid w:val="00491004"/>
    <w:rsid w:val="00491A7E"/>
    <w:rsid w:val="00491AE7"/>
    <w:rsid w:val="004A1CC3"/>
    <w:rsid w:val="004A2791"/>
    <w:rsid w:val="004B0AFD"/>
    <w:rsid w:val="004C096E"/>
    <w:rsid w:val="004C1BD6"/>
    <w:rsid w:val="004C2965"/>
    <w:rsid w:val="004C7C94"/>
    <w:rsid w:val="004D0C52"/>
    <w:rsid w:val="004E03A6"/>
    <w:rsid w:val="004E0CE3"/>
    <w:rsid w:val="004E1D4D"/>
    <w:rsid w:val="004E2041"/>
    <w:rsid w:val="004E21CB"/>
    <w:rsid w:val="004E381C"/>
    <w:rsid w:val="004E67F7"/>
    <w:rsid w:val="004F09A8"/>
    <w:rsid w:val="004F374B"/>
    <w:rsid w:val="004F7825"/>
    <w:rsid w:val="00500741"/>
    <w:rsid w:val="00500C9C"/>
    <w:rsid w:val="005051FB"/>
    <w:rsid w:val="005201DC"/>
    <w:rsid w:val="00525D8F"/>
    <w:rsid w:val="00531A0A"/>
    <w:rsid w:val="00535FCB"/>
    <w:rsid w:val="00541F7B"/>
    <w:rsid w:val="00541F86"/>
    <w:rsid w:val="0054275A"/>
    <w:rsid w:val="00543215"/>
    <w:rsid w:val="00543CCF"/>
    <w:rsid w:val="005442D4"/>
    <w:rsid w:val="00546CAB"/>
    <w:rsid w:val="0055162D"/>
    <w:rsid w:val="00551833"/>
    <w:rsid w:val="00561004"/>
    <w:rsid w:val="005641F2"/>
    <w:rsid w:val="005674CC"/>
    <w:rsid w:val="00570D17"/>
    <w:rsid w:val="00571FA7"/>
    <w:rsid w:val="00576F8D"/>
    <w:rsid w:val="005860F7"/>
    <w:rsid w:val="005874C3"/>
    <w:rsid w:val="0059079A"/>
    <w:rsid w:val="00593742"/>
    <w:rsid w:val="00595216"/>
    <w:rsid w:val="005959EA"/>
    <w:rsid w:val="00597F53"/>
    <w:rsid w:val="005A03C6"/>
    <w:rsid w:val="005A0F25"/>
    <w:rsid w:val="005A25EC"/>
    <w:rsid w:val="005A4432"/>
    <w:rsid w:val="005A4FF1"/>
    <w:rsid w:val="005A507E"/>
    <w:rsid w:val="005B025D"/>
    <w:rsid w:val="005B5F3C"/>
    <w:rsid w:val="005B69A4"/>
    <w:rsid w:val="005B734F"/>
    <w:rsid w:val="005B7B7B"/>
    <w:rsid w:val="005C11C3"/>
    <w:rsid w:val="005D028A"/>
    <w:rsid w:val="005D12CF"/>
    <w:rsid w:val="005D2E51"/>
    <w:rsid w:val="005D3108"/>
    <w:rsid w:val="005D5E85"/>
    <w:rsid w:val="005E4768"/>
    <w:rsid w:val="005E4E7D"/>
    <w:rsid w:val="005F006C"/>
    <w:rsid w:val="005F49AF"/>
    <w:rsid w:val="005F4E50"/>
    <w:rsid w:val="005F5158"/>
    <w:rsid w:val="00603A74"/>
    <w:rsid w:val="00604028"/>
    <w:rsid w:val="00613619"/>
    <w:rsid w:val="006149C3"/>
    <w:rsid w:val="006168A0"/>
    <w:rsid w:val="00621283"/>
    <w:rsid w:val="00621894"/>
    <w:rsid w:val="006224B1"/>
    <w:rsid w:val="0062272D"/>
    <w:rsid w:val="00622955"/>
    <w:rsid w:val="00623B85"/>
    <w:rsid w:val="00624C97"/>
    <w:rsid w:val="00635BC4"/>
    <w:rsid w:val="00636509"/>
    <w:rsid w:val="006402F1"/>
    <w:rsid w:val="00644B1A"/>
    <w:rsid w:val="0064608F"/>
    <w:rsid w:val="006479B2"/>
    <w:rsid w:val="00647C50"/>
    <w:rsid w:val="0065180E"/>
    <w:rsid w:val="006537A5"/>
    <w:rsid w:val="00655685"/>
    <w:rsid w:val="00663313"/>
    <w:rsid w:val="00665F75"/>
    <w:rsid w:val="006748FB"/>
    <w:rsid w:val="00675ED3"/>
    <w:rsid w:val="00680E9A"/>
    <w:rsid w:val="006827E4"/>
    <w:rsid w:val="00695905"/>
    <w:rsid w:val="00696D05"/>
    <w:rsid w:val="006A547F"/>
    <w:rsid w:val="006B1E58"/>
    <w:rsid w:val="006B317D"/>
    <w:rsid w:val="006B6D62"/>
    <w:rsid w:val="006B7540"/>
    <w:rsid w:val="006C0EE4"/>
    <w:rsid w:val="006C5293"/>
    <w:rsid w:val="006D070B"/>
    <w:rsid w:val="006D566D"/>
    <w:rsid w:val="006D70BB"/>
    <w:rsid w:val="006E0E52"/>
    <w:rsid w:val="006E6314"/>
    <w:rsid w:val="006F011B"/>
    <w:rsid w:val="006F19C1"/>
    <w:rsid w:val="006F2D61"/>
    <w:rsid w:val="006F32DB"/>
    <w:rsid w:val="006F5E1A"/>
    <w:rsid w:val="006F646F"/>
    <w:rsid w:val="006F6E1B"/>
    <w:rsid w:val="00707A86"/>
    <w:rsid w:val="007102CC"/>
    <w:rsid w:val="00714D84"/>
    <w:rsid w:val="00715A81"/>
    <w:rsid w:val="007167C3"/>
    <w:rsid w:val="00717F49"/>
    <w:rsid w:val="00720636"/>
    <w:rsid w:val="007212F9"/>
    <w:rsid w:val="007214A7"/>
    <w:rsid w:val="00721F08"/>
    <w:rsid w:val="00724253"/>
    <w:rsid w:val="007265CE"/>
    <w:rsid w:val="00727B4A"/>
    <w:rsid w:val="00732FA9"/>
    <w:rsid w:val="00736482"/>
    <w:rsid w:val="00737BD4"/>
    <w:rsid w:val="00751A39"/>
    <w:rsid w:val="00752E13"/>
    <w:rsid w:val="0075649A"/>
    <w:rsid w:val="007572A0"/>
    <w:rsid w:val="007626DA"/>
    <w:rsid w:val="00764642"/>
    <w:rsid w:val="007716AB"/>
    <w:rsid w:val="00771E7B"/>
    <w:rsid w:val="00773FAB"/>
    <w:rsid w:val="0077749C"/>
    <w:rsid w:val="00781B85"/>
    <w:rsid w:val="007823D7"/>
    <w:rsid w:val="00785996"/>
    <w:rsid w:val="00787351"/>
    <w:rsid w:val="00787B48"/>
    <w:rsid w:val="007918B1"/>
    <w:rsid w:val="00792073"/>
    <w:rsid w:val="00793255"/>
    <w:rsid w:val="00794A66"/>
    <w:rsid w:val="00794E49"/>
    <w:rsid w:val="0079528A"/>
    <w:rsid w:val="0079566C"/>
    <w:rsid w:val="0079604C"/>
    <w:rsid w:val="007A0016"/>
    <w:rsid w:val="007A17C6"/>
    <w:rsid w:val="007A34C4"/>
    <w:rsid w:val="007B0F89"/>
    <w:rsid w:val="007B40E5"/>
    <w:rsid w:val="007B431C"/>
    <w:rsid w:val="007B4621"/>
    <w:rsid w:val="007B4FA6"/>
    <w:rsid w:val="007C7F7E"/>
    <w:rsid w:val="007D1BE2"/>
    <w:rsid w:val="007D58A3"/>
    <w:rsid w:val="007D6C2F"/>
    <w:rsid w:val="007E0042"/>
    <w:rsid w:val="007E2ECE"/>
    <w:rsid w:val="007E4025"/>
    <w:rsid w:val="007E502B"/>
    <w:rsid w:val="007E5E1F"/>
    <w:rsid w:val="007E7A35"/>
    <w:rsid w:val="007F2078"/>
    <w:rsid w:val="007F288D"/>
    <w:rsid w:val="007F3A5D"/>
    <w:rsid w:val="007F6708"/>
    <w:rsid w:val="007F749D"/>
    <w:rsid w:val="00800395"/>
    <w:rsid w:val="0080046D"/>
    <w:rsid w:val="0080117B"/>
    <w:rsid w:val="00801C90"/>
    <w:rsid w:val="00812BB8"/>
    <w:rsid w:val="00820FD9"/>
    <w:rsid w:val="00823568"/>
    <w:rsid w:val="00826607"/>
    <w:rsid w:val="00826984"/>
    <w:rsid w:val="00831E42"/>
    <w:rsid w:val="00831F4F"/>
    <w:rsid w:val="008325FD"/>
    <w:rsid w:val="008408A8"/>
    <w:rsid w:val="0084138C"/>
    <w:rsid w:val="008445AC"/>
    <w:rsid w:val="00846AFF"/>
    <w:rsid w:val="008576AE"/>
    <w:rsid w:val="008603E5"/>
    <w:rsid w:val="008609F8"/>
    <w:rsid w:val="00861720"/>
    <w:rsid w:val="0086343B"/>
    <w:rsid w:val="00863F29"/>
    <w:rsid w:val="00865D84"/>
    <w:rsid w:val="0086713A"/>
    <w:rsid w:val="00882486"/>
    <w:rsid w:val="00883668"/>
    <w:rsid w:val="008858B0"/>
    <w:rsid w:val="00890620"/>
    <w:rsid w:val="00890813"/>
    <w:rsid w:val="00890AB0"/>
    <w:rsid w:val="0089150D"/>
    <w:rsid w:val="0089158A"/>
    <w:rsid w:val="0089235C"/>
    <w:rsid w:val="00893F91"/>
    <w:rsid w:val="008941B8"/>
    <w:rsid w:val="00896CF3"/>
    <w:rsid w:val="008A153B"/>
    <w:rsid w:val="008A5D42"/>
    <w:rsid w:val="008A65F2"/>
    <w:rsid w:val="008A6746"/>
    <w:rsid w:val="008B28DB"/>
    <w:rsid w:val="008B33FD"/>
    <w:rsid w:val="008B454A"/>
    <w:rsid w:val="008C00AD"/>
    <w:rsid w:val="008C152C"/>
    <w:rsid w:val="008C1568"/>
    <w:rsid w:val="008C22A6"/>
    <w:rsid w:val="008C36E2"/>
    <w:rsid w:val="008D1468"/>
    <w:rsid w:val="008D2B59"/>
    <w:rsid w:val="008D6E29"/>
    <w:rsid w:val="008E3A2F"/>
    <w:rsid w:val="008E53D1"/>
    <w:rsid w:val="008E57FF"/>
    <w:rsid w:val="008F16F4"/>
    <w:rsid w:val="008F3A2D"/>
    <w:rsid w:val="008F46F9"/>
    <w:rsid w:val="0090406D"/>
    <w:rsid w:val="00916921"/>
    <w:rsid w:val="00916BB5"/>
    <w:rsid w:val="00920E57"/>
    <w:rsid w:val="0092176F"/>
    <w:rsid w:val="009219A6"/>
    <w:rsid w:val="00923066"/>
    <w:rsid w:val="00930094"/>
    <w:rsid w:val="009364E5"/>
    <w:rsid w:val="00942308"/>
    <w:rsid w:val="00944BE0"/>
    <w:rsid w:val="00950474"/>
    <w:rsid w:val="009515AA"/>
    <w:rsid w:val="00954098"/>
    <w:rsid w:val="00961E60"/>
    <w:rsid w:val="009628DA"/>
    <w:rsid w:val="00966166"/>
    <w:rsid w:val="009662F2"/>
    <w:rsid w:val="00966754"/>
    <w:rsid w:val="00970324"/>
    <w:rsid w:val="00970C1D"/>
    <w:rsid w:val="00971FCB"/>
    <w:rsid w:val="0097363C"/>
    <w:rsid w:val="009743F2"/>
    <w:rsid w:val="0097538D"/>
    <w:rsid w:val="009759FE"/>
    <w:rsid w:val="00977036"/>
    <w:rsid w:val="00982804"/>
    <w:rsid w:val="00984636"/>
    <w:rsid w:val="009870D8"/>
    <w:rsid w:val="00991222"/>
    <w:rsid w:val="00991662"/>
    <w:rsid w:val="009946D4"/>
    <w:rsid w:val="00994CD9"/>
    <w:rsid w:val="009A3DDE"/>
    <w:rsid w:val="009A50E5"/>
    <w:rsid w:val="009A6661"/>
    <w:rsid w:val="009B00B2"/>
    <w:rsid w:val="009B0C6F"/>
    <w:rsid w:val="009B3D1C"/>
    <w:rsid w:val="009B6182"/>
    <w:rsid w:val="009B65B6"/>
    <w:rsid w:val="009B726F"/>
    <w:rsid w:val="009C12DE"/>
    <w:rsid w:val="009C176C"/>
    <w:rsid w:val="009C66A8"/>
    <w:rsid w:val="009C7AA5"/>
    <w:rsid w:val="009D3678"/>
    <w:rsid w:val="009D5179"/>
    <w:rsid w:val="009E0142"/>
    <w:rsid w:val="009E5FA6"/>
    <w:rsid w:val="009E7EF0"/>
    <w:rsid w:val="009F2FE4"/>
    <w:rsid w:val="009F5140"/>
    <w:rsid w:val="009F7942"/>
    <w:rsid w:val="00A00934"/>
    <w:rsid w:val="00A00E9C"/>
    <w:rsid w:val="00A015E0"/>
    <w:rsid w:val="00A01D03"/>
    <w:rsid w:val="00A03B1C"/>
    <w:rsid w:val="00A044A5"/>
    <w:rsid w:val="00A04C54"/>
    <w:rsid w:val="00A05268"/>
    <w:rsid w:val="00A064AF"/>
    <w:rsid w:val="00A07E05"/>
    <w:rsid w:val="00A1055C"/>
    <w:rsid w:val="00A1714D"/>
    <w:rsid w:val="00A20939"/>
    <w:rsid w:val="00A24519"/>
    <w:rsid w:val="00A305EE"/>
    <w:rsid w:val="00A30A5F"/>
    <w:rsid w:val="00A32CC0"/>
    <w:rsid w:val="00A336C2"/>
    <w:rsid w:val="00A3461B"/>
    <w:rsid w:val="00A37681"/>
    <w:rsid w:val="00A41DF9"/>
    <w:rsid w:val="00A420B6"/>
    <w:rsid w:val="00A437CD"/>
    <w:rsid w:val="00A4426E"/>
    <w:rsid w:val="00A44348"/>
    <w:rsid w:val="00A44F0F"/>
    <w:rsid w:val="00A478A4"/>
    <w:rsid w:val="00A50A62"/>
    <w:rsid w:val="00A524AD"/>
    <w:rsid w:val="00A52F05"/>
    <w:rsid w:val="00A5433C"/>
    <w:rsid w:val="00A54391"/>
    <w:rsid w:val="00A5489A"/>
    <w:rsid w:val="00A567A3"/>
    <w:rsid w:val="00A60798"/>
    <w:rsid w:val="00A61EF0"/>
    <w:rsid w:val="00A6258D"/>
    <w:rsid w:val="00A62770"/>
    <w:rsid w:val="00A62842"/>
    <w:rsid w:val="00A670B7"/>
    <w:rsid w:val="00A676FF"/>
    <w:rsid w:val="00A7089E"/>
    <w:rsid w:val="00A73306"/>
    <w:rsid w:val="00A746DB"/>
    <w:rsid w:val="00A748E6"/>
    <w:rsid w:val="00A7596A"/>
    <w:rsid w:val="00A819BF"/>
    <w:rsid w:val="00A83E7D"/>
    <w:rsid w:val="00A843D0"/>
    <w:rsid w:val="00A869E9"/>
    <w:rsid w:val="00A9199C"/>
    <w:rsid w:val="00A94B5C"/>
    <w:rsid w:val="00A954CB"/>
    <w:rsid w:val="00AA0646"/>
    <w:rsid w:val="00AA23E7"/>
    <w:rsid w:val="00AA2B91"/>
    <w:rsid w:val="00AA477B"/>
    <w:rsid w:val="00AA5A0B"/>
    <w:rsid w:val="00AA6198"/>
    <w:rsid w:val="00AA7105"/>
    <w:rsid w:val="00AB076D"/>
    <w:rsid w:val="00AB1F6F"/>
    <w:rsid w:val="00AB67E9"/>
    <w:rsid w:val="00AC1526"/>
    <w:rsid w:val="00AC3EBD"/>
    <w:rsid w:val="00AC5492"/>
    <w:rsid w:val="00AC7A59"/>
    <w:rsid w:val="00AD09EE"/>
    <w:rsid w:val="00AD18EE"/>
    <w:rsid w:val="00AD4229"/>
    <w:rsid w:val="00AD5983"/>
    <w:rsid w:val="00AD7774"/>
    <w:rsid w:val="00AD7E17"/>
    <w:rsid w:val="00AE3077"/>
    <w:rsid w:val="00AF3611"/>
    <w:rsid w:val="00AF59AE"/>
    <w:rsid w:val="00B0026F"/>
    <w:rsid w:val="00B01755"/>
    <w:rsid w:val="00B03E5C"/>
    <w:rsid w:val="00B065FD"/>
    <w:rsid w:val="00B10FE2"/>
    <w:rsid w:val="00B126B8"/>
    <w:rsid w:val="00B13283"/>
    <w:rsid w:val="00B13F09"/>
    <w:rsid w:val="00B14941"/>
    <w:rsid w:val="00B152D1"/>
    <w:rsid w:val="00B2164C"/>
    <w:rsid w:val="00B22BBC"/>
    <w:rsid w:val="00B27ECE"/>
    <w:rsid w:val="00B32E2F"/>
    <w:rsid w:val="00B342E0"/>
    <w:rsid w:val="00B34D3F"/>
    <w:rsid w:val="00B34EC0"/>
    <w:rsid w:val="00B400F7"/>
    <w:rsid w:val="00B539FE"/>
    <w:rsid w:val="00B556D9"/>
    <w:rsid w:val="00B621F7"/>
    <w:rsid w:val="00B628F1"/>
    <w:rsid w:val="00B63C8B"/>
    <w:rsid w:val="00B64FD5"/>
    <w:rsid w:val="00B7135B"/>
    <w:rsid w:val="00B71EB7"/>
    <w:rsid w:val="00B723BF"/>
    <w:rsid w:val="00B74D6B"/>
    <w:rsid w:val="00B77D99"/>
    <w:rsid w:val="00B809DF"/>
    <w:rsid w:val="00B8168F"/>
    <w:rsid w:val="00B839AE"/>
    <w:rsid w:val="00B83D46"/>
    <w:rsid w:val="00B872DE"/>
    <w:rsid w:val="00B901D2"/>
    <w:rsid w:val="00B923A5"/>
    <w:rsid w:val="00B93D39"/>
    <w:rsid w:val="00B96D6B"/>
    <w:rsid w:val="00BA2C79"/>
    <w:rsid w:val="00BA4F1B"/>
    <w:rsid w:val="00BA6F86"/>
    <w:rsid w:val="00BB55D1"/>
    <w:rsid w:val="00BB58DA"/>
    <w:rsid w:val="00BC5E91"/>
    <w:rsid w:val="00BC6196"/>
    <w:rsid w:val="00BC6CA2"/>
    <w:rsid w:val="00BD0603"/>
    <w:rsid w:val="00BD456D"/>
    <w:rsid w:val="00BD4A8C"/>
    <w:rsid w:val="00BE221A"/>
    <w:rsid w:val="00BE2B19"/>
    <w:rsid w:val="00BE338C"/>
    <w:rsid w:val="00BE5CA7"/>
    <w:rsid w:val="00BE6447"/>
    <w:rsid w:val="00BE72AC"/>
    <w:rsid w:val="00BE790A"/>
    <w:rsid w:val="00BF4D68"/>
    <w:rsid w:val="00BF7AE4"/>
    <w:rsid w:val="00C007BC"/>
    <w:rsid w:val="00C023C5"/>
    <w:rsid w:val="00C062F6"/>
    <w:rsid w:val="00C07163"/>
    <w:rsid w:val="00C1003A"/>
    <w:rsid w:val="00C12BE1"/>
    <w:rsid w:val="00C245F7"/>
    <w:rsid w:val="00C249B0"/>
    <w:rsid w:val="00C259E1"/>
    <w:rsid w:val="00C26BF0"/>
    <w:rsid w:val="00C36557"/>
    <w:rsid w:val="00C3687D"/>
    <w:rsid w:val="00C379B0"/>
    <w:rsid w:val="00C408B8"/>
    <w:rsid w:val="00C42671"/>
    <w:rsid w:val="00C50D28"/>
    <w:rsid w:val="00C51155"/>
    <w:rsid w:val="00C53F22"/>
    <w:rsid w:val="00C630EC"/>
    <w:rsid w:val="00C666B0"/>
    <w:rsid w:val="00C66DF9"/>
    <w:rsid w:val="00C73F3C"/>
    <w:rsid w:val="00C77FD8"/>
    <w:rsid w:val="00C805BF"/>
    <w:rsid w:val="00C80C47"/>
    <w:rsid w:val="00C815F0"/>
    <w:rsid w:val="00C84FE7"/>
    <w:rsid w:val="00C946CF"/>
    <w:rsid w:val="00C979CE"/>
    <w:rsid w:val="00CA6642"/>
    <w:rsid w:val="00CA7DFF"/>
    <w:rsid w:val="00CB5515"/>
    <w:rsid w:val="00CB5B32"/>
    <w:rsid w:val="00CC2FC1"/>
    <w:rsid w:val="00CC584A"/>
    <w:rsid w:val="00CC73E6"/>
    <w:rsid w:val="00CD049B"/>
    <w:rsid w:val="00CD0984"/>
    <w:rsid w:val="00CD0B7E"/>
    <w:rsid w:val="00CD1238"/>
    <w:rsid w:val="00CD2BFE"/>
    <w:rsid w:val="00CD3B4E"/>
    <w:rsid w:val="00CD51C4"/>
    <w:rsid w:val="00CD730E"/>
    <w:rsid w:val="00CD7335"/>
    <w:rsid w:val="00CD74C4"/>
    <w:rsid w:val="00CF086A"/>
    <w:rsid w:val="00CF17A6"/>
    <w:rsid w:val="00CF1EA0"/>
    <w:rsid w:val="00CF374C"/>
    <w:rsid w:val="00CF544A"/>
    <w:rsid w:val="00CF5CD4"/>
    <w:rsid w:val="00D01AF7"/>
    <w:rsid w:val="00D057BE"/>
    <w:rsid w:val="00D13128"/>
    <w:rsid w:val="00D141EF"/>
    <w:rsid w:val="00D14683"/>
    <w:rsid w:val="00D15183"/>
    <w:rsid w:val="00D2099A"/>
    <w:rsid w:val="00D20E5D"/>
    <w:rsid w:val="00D255E4"/>
    <w:rsid w:val="00D33909"/>
    <w:rsid w:val="00D34E82"/>
    <w:rsid w:val="00D35DC3"/>
    <w:rsid w:val="00D55770"/>
    <w:rsid w:val="00D57F4A"/>
    <w:rsid w:val="00D57F80"/>
    <w:rsid w:val="00D60E12"/>
    <w:rsid w:val="00D61346"/>
    <w:rsid w:val="00D6401D"/>
    <w:rsid w:val="00D64675"/>
    <w:rsid w:val="00D73FD5"/>
    <w:rsid w:val="00D7462A"/>
    <w:rsid w:val="00D773B0"/>
    <w:rsid w:val="00D81DF3"/>
    <w:rsid w:val="00D85A21"/>
    <w:rsid w:val="00D90C3B"/>
    <w:rsid w:val="00D910B8"/>
    <w:rsid w:val="00D917A7"/>
    <w:rsid w:val="00D93276"/>
    <w:rsid w:val="00D93A80"/>
    <w:rsid w:val="00D9490C"/>
    <w:rsid w:val="00DA02D4"/>
    <w:rsid w:val="00DA19F6"/>
    <w:rsid w:val="00DA1C00"/>
    <w:rsid w:val="00DA62F6"/>
    <w:rsid w:val="00DA6B39"/>
    <w:rsid w:val="00DA7CF0"/>
    <w:rsid w:val="00DB38AE"/>
    <w:rsid w:val="00DB39B2"/>
    <w:rsid w:val="00DB427D"/>
    <w:rsid w:val="00DC022F"/>
    <w:rsid w:val="00DC383B"/>
    <w:rsid w:val="00DC3AB8"/>
    <w:rsid w:val="00DC4C48"/>
    <w:rsid w:val="00DC50C7"/>
    <w:rsid w:val="00DC5473"/>
    <w:rsid w:val="00DC711F"/>
    <w:rsid w:val="00DD37B0"/>
    <w:rsid w:val="00DD4305"/>
    <w:rsid w:val="00DD57C3"/>
    <w:rsid w:val="00DD6DA8"/>
    <w:rsid w:val="00DD7825"/>
    <w:rsid w:val="00DE0222"/>
    <w:rsid w:val="00DE0599"/>
    <w:rsid w:val="00DE2826"/>
    <w:rsid w:val="00DE282F"/>
    <w:rsid w:val="00DF1F0F"/>
    <w:rsid w:val="00DF2748"/>
    <w:rsid w:val="00DF67D5"/>
    <w:rsid w:val="00DF72ED"/>
    <w:rsid w:val="00E00A98"/>
    <w:rsid w:val="00E0190F"/>
    <w:rsid w:val="00E12609"/>
    <w:rsid w:val="00E12ABB"/>
    <w:rsid w:val="00E13F6C"/>
    <w:rsid w:val="00E14681"/>
    <w:rsid w:val="00E23A20"/>
    <w:rsid w:val="00E262C1"/>
    <w:rsid w:val="00E27228"/>
    <w:rsid w:val="00E276DA"/>
    <w:rsid w:val="00E309D2"/>
    <w:rsid w:val="00E320D0"/>
    <w:rsid w:val="00E35E56"/>
    <w:rsid w:val="00E36739"/>
    <w:rsid w:val="00E378C9"/>
    <w:rsid w:val="00E379D2"/>
    <w:rsid w:val="00E47067"/>
    <w:rsid w:val="00E52B32"/>
    <w:rsid w:val="00E55B83"/>
    <w:rsid w:val="00E561B7"/>
    <w:rsid w:val="00E6180C"/>
    <w:rsid w:val="00E6330F"/>
    <w:rsid w:val="00E654A9"/>
    <w:rsid w:val="00E70130"/>
    <w:rsid w:val="00E7055F"/>
    <w:rsid w:val="00E74767"/>
    <w:rsid w:val="00E74A6C"/>
    <w:rsid w:val="00E75F75"/>
    <w:rsid w:val="00E80CAE"/>
    <w:rsid w:val="00E825A2"/>
    <w:rsid w:val="00E83DCE"/>
    <w:rsid w:val="00E85D10"/>
    <w:rsid w:val="00E87E31"/>
    <w:rsid w:val="00E92D2D"/>
    <w:rsid w:val="00E94D01"/>
    <w:rsid w:val="00E95F77"/>
    <w:rsid w:val="00EA0184"/>
    <w:rsid w:val="00EA0E56"/>
    <w:rsid w:val="00EA525E"/>
    <w:rsid w:val="00EB2EBF"/>
    <w:rsid w:val="00EB52AA"/>
    <w:rsid w:val="00EC4BA8"/>
    <w:rsid w:val="00EC5646"/>
    <w:rsid w:val="00EC576D"/>
    <w:rsid w:val="00EC70FD"/>
    <w:rsid w:val="00EC74D6"/>
    <w:rsid w:val="00ED0A90"/>
    <w:rsid w:val="00ED4A09"/>
    <w:rsid w:val="00ED60C9"/>
    <w:rsid w:val="00EE0A2D"/>
    <w:rsid w:val="00EE245B"/>
    <w:rsid w:val="00EE54F8"/>
    <w:rsid w:val="00EF30F0"/>
    <w:rsid w:val="00EF3F64"/>
    <w:rsid w:val="00F02F7D"/>
    <w:rsid w:val="00F04197"/>
    <w:rsid w:val="00F04487"/>
    <w:rsid w:val="00F04A15"/>
    <w:rsid w:val="00F141CE"/>
    <w:rsid w:val="00F141EF"/>
    <w:rsid w:val="00F156A3"/>
    <w:rsid w:val="00F1575E"/>
    <w:rsid w:val="00F16833"/>
    <w:rsid w:val="00F1766B"/>
    <w:rsid w:val="00F20948"/>
    <w:rsid w:val="00F26BEC"/>
    <w:rsid w:val="00F306D0"/>
    <w:rsid w:val="00F32C6A"/>
    <w:rsid w:val="00F41616"/>
    <w:rsid w:val="00F41756"/>
    <w:rsid w:val="00F50879"/>
    <w:rsid w:val="00F52522"/>
    <w:rsid w:val="00F56350"/>
    <w:rsid w:val="00F5716D"/>
    <w:rsid w:val="00F713A0"/>
    <w:rsid w:val="00F71F93"/>
    <w:rsid w:val="00F72820"/>
    <w:rsid w:val="00F72F23"/>
    <w:rsid w:val="00F7569D"/>
    <w:rsid w:val="00F77F3A"/>
    <w:rsid w:val="00F80E29"/>
    <w:rsid w:val="00F82452"/>
    <w:rsid w:val="00F82DED"/>
    <w:rsid w:val="00F87A2E"/>
    <w:rsid w:val="00F9035D"/>
    <w:rsid w:val="00F92BA2"/>
    <w:rsid w:val="00F95A28"/>
    <w:rsid w:val="00F960E9"/>
    <w:rsid w:val="00F9695D"/>
    <w:rsid w:val="00F969C7"/>
    <w:rsid w:val="00FA091F"/>
    <w:rsid w:val="00FA2D30"/>
    <w:rsid w:val="00FA5B23"/>
    <w:rsid w:val="00FA6AE4"/>
    <w:rsid w:val="00FA76D9"/>
    <w:rsid w:val="00FB38F9"/>
    <w:rsid w:val="00FB7B11"/>
    <w:rsid w:val="00FC57B5"/>
    <w:rsid w:val="00FC5A87"/>
    <w:rsid w:val="00FC7A40"/>
    <w:rsid w:val="00FD0987"/>
    <w:rsid w:val="00FD23FB"/>
    <w:rsid w:val="00FD25FF"/>
    <w:rsid w:val="00FD4EE7"/>
    <w:rsid w:val="00FE060E"/>
    <w:rsid w:val="00FE0EC6"/>
    <w:rsid w:val="00FE2E20"/>
    <w:rsid w:val="00FE5BFD"/>
    <w:rsid w:val="00FF3199"/>
    <w:rsid w:val="00FF44E3"/>
    <w:rsid w:val="00FF473F"/>
    <w:rsid w:val="00FF4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16"/>
    <w:pPr>
      <w:autoSpaceDE w:val="0"/>
      <w:autoSpaceDN w:val="0"/>
    </w:pPr>
  </w:style>
  <w:style w:type="paragraph" w:styleId="Heading1">
    <w:name w:val="heading 1"/>
    <w:basedOn w:val="Normal"/>
    <w:next w:val="Normal"/>
    <w:qFormat/>
    <w:rsid w:val="007A0016"/>
    <w:pPr>
      <w:keepNext/>
      <w:numPr>
        <w:numId w:val="1"/>
      </w:numPr>
      <w:spacing w:before="240" w:after="80"/>
      <w:jc w:val="center"/>
      <w:outlineLvl w:val="0"/>
    </w:pPr>
    <w:rPr>
      <w:smallCaps/>
      <w:kern w:val="28"/>
    </w:rPr>
  </w:style>
  <w:style w:type="paragraph" w:styleId="Heading2">
    <w:name w:val="heading 2"/>
    <w:basedOn w:val="Normal"/>
    <w:next w:val="Normal"/>
    <w:qFormat/>
    <w:rsid w:val="007A0016"/>
    <w:pPr>
      <w:keepNext/>
      <w:numPr>
        <w:ilvl w:val="1"/>
        <w:numId w:val="1"/>
      </w:numPr>
      <w:spacing w:before="120" w:after="60"/>
      <w:outlineLvl w:val="1"/>
    </w:pPr>
    <w:rPr>
      <w:i/>
      <w:iCs/>
    </w:rPr>
  </w:style>
  <w:style w:type="paragraph" w:styleId="Heading3">
    <w:name w:val="heading 3"/>
    <w:basedOn w:val="Normal"/>
    <w:next w:val="Normal"/>
    <w:qFormat/>
    <w:rsid w:val="007A0016"/>
    <w:pPr>
      <w:keepNext/>
      <w:numPr>
        <w:ilvl w:val="2"/>
        <w:numId w:val="1"/>
      </w:numPr>
      <w:outlineLvl w:val="2"/>
    </w:pPr>
    <w:rPr>
      <w:i/>
      <w:iCs/>
    </w:rPr>
  </w:style>
  <w:style w:type="paragraph" w:styleId="Heading4">
    <w:name w:val="heading 4"/>
    <w:basedOn w:val="Normal"/>
    <w:next w:val="Normal"/>
    <w:qFormat/>
    <w:rsid w:val="007A0016"/>
    <w:pPr>
      <w:keepNext/>
      <w:numPr>
        <w:ilvl w:val="3"/>
        <w:numId w:val="1"/>
      </w:numPr>
      <w:spacing w:before="240" w:after="60"/>
      <w:outlineLvl w:val="3"/>
    </w:pPr>
    <w:rPr>
      <w:i/>
      <w:iCs/>
      <w:sz w:val="18"/>
      <w:szCs w:val="18"/>
    </w:rPr>
  </w:style>
  <w:style w:type="paragraph" w:styleId="Heading5">
    <w:name w:val="heading 5"/>
    <w:basedOn w:val="Normal"/>
    <w:next w:val="Normal"/>
    <w:qFormat/>
    <w:rsid w:val="007A0016"/>
    <w:pPr>
      <w:numPr>
        <w:ilvl w:val="4"/>
        <w:numId w:val="1"/>
      </w:numPr>
      <w:spacing w:before="240" w:after="60"/>
      <w:outlineLvl w:val="4"/>
    </w:pPr>
    <w:rPr>
      <w:sz w:val="18"/>
      <w:szCs w:val="18"/>
    </w:rPr>
  </w:style>
  <w:style w:type="paragraph" w:styleId="Heading6">
    <w:name w:val="heading 6"/>
    <w:basedOn w:val="Normal"/>
    <w:next w:val="Normal"/>
    <w:qFormat/>
    <w:rsid w:val="007A0016"/>
    <w:pPr>
      <w:numPr>
        <w:ilvl w:val="5"/>
        <w:numId w:val="1"/>
      </w:numPr>
      <w:spacing w:before="240" w:after="60"/>
      <w:outlineLvl w:val="5"/>
    </w:pPr>
    <w:rPr>
      <w:i/>
      <w:iCs/>
      <w:sz w:val="16"/>
      <w:szCs w:val="16"/>
    </w:rPr>
  </w:style>
  <w:style w:type="paragraph" w:styleId="Heading7">
    <w:name w:val="heading 7"/>
    <w:basedOn w:val="Normal"/>
    <w:next w:val="Normal"/>
    <w:qFormat/>
    <w:rsid w:val="007A0016"/>
    <w:pPr>
      <w:numPr>
        <w:ilvl w:val="6"/>
        <w:numId w:val="1"/>
      </w:numPr>
      <w:spacing w:before="240" w:after="60"/>
      <w:outlineLvl w:val="6"/>
    </w:pPr>
    <w:rPr>
      <w:sz w:val="16"/>
      <w:szCs w:val="16"/>
    </w:rPr>
  </w:style>
  <w:style w:type="paragraph" w:styleId="Heading8">
    <w:name w:val="heading 8"/>
    <w:basedOn w:val="Normal"/>
    <w:next w:val="Normal"/>
    <w:qFormat/>
    <w:rsid w:val="007A0016"/>
    <w:pPr>
      <w:numPr>
        <w:ilvl w:val="7"/>
        <w:numId w:val="1"/>
      </w:numPr>
      <w:spacing w:before="240" w:after="60"/>
      <w:outlineLvl w:val="7"/>
    </w:pPr>
    <w:rPr>
      <w:i/>
      <w:iCs/>
      <w:sz w:val="16"/>
      <w:szCs w:val="16"/>
    </w:rPr>
  </w:style>
  <w:style w:type="paragraph" w:styleId="Heading9">
    <w:name w:val="heading 9"/>
    <w:basedOn w:val="Normal"/>
    <w:next w:val="Normal"/>
    <w:qFormat/>
    <w:rsid w:val="007A001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7A0016"/>
    <w:pPr>
      <w:spacing w:before="20"/>
      <w:ind w:firstLine="202"/>
      <w:jc w:val="both"/>
    </w:pPr>
    <w:rPr>
      <w:b/>
      <w:bCs/>
      <w:sz w:val="18"/>
      <w:szCs w:val="18"/>
    </w:rPr>
  </w:style>
  <w:style w:type="paragraph" w:customStyle="1" w:styleId="Authors">
    <w:name w:val="Authors"/>
    <w:basedOn w:val="Normal"/>
    <w:next w:val="Normal"/>
    <w:rsid w:val="007A001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7A0016"/>
    <w:rPr>
      <w:rFonts w:ascii="Times New Roman" w:hAnsi="Times New Roman" w:cs="Times New Roman"/>
      <w:i/>
      <w:iCs/>
      <w:sz w:val="22"/>
      <w:szCs w:val="22"/>
    </w:rPr>
  </w:style>
  <w:style w:type="paragraph" w:styleId="Title">
    <w:name w:val="Title"/>
    <w:basedOn w:val="Normal"/>
    <w:next w:val="Normal"/>
    <w:qFormat/>
    <w:rsid w:val="007A0016"/>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7A0016"/>
    <w:pPr>
      <w:ind w:firstLine="202"/>
      <w:jc w:val="both"/>
    </w:pPr>
    <w:rPr>
      <w:sz w:val="16"/>
      <w:szCs w:val="16"/>
    </w:rPr>
  </w:style>
  <w:style w:type="paragraph" w:customStyle="1" w:styleId="References">
    <w:name w:val="References"/>
    <w:basedOn w:val="Normal"/>
    <w:rsid w:val="007A0016"/>
    <w:pPr>
      <w:numPr>
        <w:numId w:val="12"/>
      </w:numPr>
      <w:jc w:val="both"/>
    </w:pPr>
    <w:rPr>
      <w:sz w:val="16"/>
      <w:szCs w:val="16"/>
    </w:rPr>
  </w:style>
  <w:style w:type="paragraph" w:customStyle="1" w:styleId="IndexTerms">
    <w:name w:val="IndexTerms"/>
    <w:basedOn w:val="Normal"/>
    <w:next w:val="Normal"/>
    <w:rsid w:val="007A0016"/>
    <w:pPr>
      <w:ind w:firstLine="202"/>
      <w:jc w:val="both"/>
    </w:pPr>
    <w:rPr>
      <w:b/>
      <w:bCs/>
      <w:sz w:val="18"/>
      <w:szCs w:val="18"/>
    </w:rPr>
  </w:style>
  <w:style w:type="character" w:styleId="FootnoteReference">
    <w:name w:val="footnote reference"/>
    <w:basedOn w:val="DefaultParagraphFont"/>
    <w:semiHidden/>
    <w:rsid w:val="007A0016"/>
    <w:rPr>
      <w:vertAlign w:val="superscript"/>
    </w:rPr>
  </w:style>
  <w:style w:type="paragraph" w:styleId="Footer">
    <w:name w:val="footer"/>
    <w:basedOn w:val="Normal"/>
    <w:rsid w:val="007A0016"/>
    <w:pPr>
      <w:tabs>
        <w:tab w:val="center" w:pos="4320"/>
        <w:tab w:val="right" w:pos="8640"/>
      </w:tabs>
    </w:pPr>
  </w:style>
  <w:style w:type="paragraph" w:customStyle="1" w:styleId="Text">
    <w:name w:val="Text"/>
    <w:basedOn w:val="Normal"/>
    <w:rsid w:val="007A0016"/>
    <w:pPr>
      <w:widowControl w:val="0"/>
      <w:spacing w:line="252" w:lineRule="auto"/>
      <w:ind w:firstLine="202"/>
      <w:jc w:val="both"/>
    </w:pPr>
  </w:style>
  <w:style w:type="paragraph" w:customStyle="1" w:styleId="FigureCaption">
    <w:name w:val="Figure Caption"/>
    <w:basedOn w:val="Normal"/>
    <w:rsid w:val="007A0016"/>
    <w:pPr>
      <w:jc w:val="both"/>
    </w:pPr>
    <w:rPr>
      <w:sz w:val="16"/>
      <w:szCs w:val="16"/>
    </w:rPr>
  </w:style>
  <w:style w:type="paragraph" w:customStyle="1" w:styleId="TableTitle">
    <w:name w:val="Table Title"/>
    <w:basedOn w:val="Normal"/>
    <w:rsid w:val="007A0016"/>
    <w:pPr>
      <w:jc w:val="center"/>
    </w:pPr>
    <w:rPr>
      <w:smallCaps/>
      <w:sz w:val="16"/>
      <w:szCs w:val="16"/>
    </w:rPr>
  </w:style>
  <w:style w:type="paragraph" w:customStyle="1" w:styleId="ReferenceHead">
    <w:name w:val="Reference Head"/>
    <w:basedOn w:val="Heading1"/>
    <w:rsid w:val="007A0016"/>
    <w:pPr>
      <w:numPr>
        <w:numId w:val="0"/>
      </w:numPr>
    </w:pPr>
  </w:style>
  <w:style w:type="paragraph" w:styleId="Header">
    <w:name w:val="header"/>
    <w:basedOn w:val="Normal"/>
    <w:rsid w:val="007A0016"/>
    <w:pPr>
      <w:tabs>
        <w:tab w:val="center" w:pos="4320"/>
        <w:tab w:val="right" w:pos="8640"/>
      </w:tabs>
    </w:pPr>
  </w:style>
  <w:style w:type="paragraph" w:customStyle="1" w:styleId="Equation">
    <w:name w:val="Equation"/>
    <w:basedOn w:val="Normal"/>
    <w:next w:val="Normal"/>
    <w:rsid w:val="007A0016"/>
    <w:pPr>
      <w:widowControl w:val="0"/>
      <w:tabs>
        <w:tab w:val="right" w:pos="4810"/>
      </w:tabs>
      <w:spacing w:line="252" w:lineRule="auto"/>
      <w:jc w:val="both"/>
    </w:pPr>
  </w:style>
  <w:style w:type="character" w:styleId="Hyperlink">
    <w:name w:val="Hyperlink"/>
    <w:basedOn w:val="DefaultParagraphFont"/>
    <w:rsid w:val="007A0016"/>
    <w:rPr>
      <w:color w:val="0000FF"/>
      <w:u w:val="single"/>
    </w:rPr>
  </w:style>
  <w:style w:type="character" w:styleId="FollowedHyperlink">
    <w:name w:val="FollowedHyperlink"/>
    <w:basedOn w:val="DefaultParagraphFont"/>
    <w:rsid w:val="007A0016"/>
    <w:rPr>
      <w:color w:val="800080"/>
      <w:u w:val="single"/>
    </w:rPr>
  </w:style>
  <w:style w:type="paragraph" w:styleId="BodyTextIndent">
    <w:name w:val="Body Text Indent"/>
    <w:basedOn w:val="Normal"/>
    <w:rsid w:val="007A0016"/>
    <w:pPr>
      <w:ind w:left="630" w:hanging="630"/>
    </w:pPr>
    <w:rPr>
      <w:szCs w:val="24"/>
    </w:rPr>
  </w:style>
  <w:style w:type="paragraph" w:customStyle="1" w:styleId="DefaultParagraphFont1">
    <w:name w:val="Default Paragraph Font1"/>
    <w:next w:val="Normal"/>
    <w:rsid w:val="007A0016"/>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rsid w:val="007A0016"/>
    <w:pPr>
      <w:ind w:firstLine="14"/>
      <w:jc w:val="both"/>
    </w:pPr>
    <w:rPr>
      <w:b/>
      <w:bCs/>
      <w:i/>
      <w:iCs/>
      <w:sz w:val="18"/>
    </w:rPr>
  </w:style>
  <w:style w:type="paragraph" w:customStyle="1" w:styleId="body-text">
    <w:name w:val="body-text"/>
    <w:rsid w:val="007A0016"/>
    <w:pPr>
      <w:ind w:firstLine="230"/>
      <w:jc w:val="both"/>
    </w:pPr>
    <w:rPr>
      <w:rFonts w:ascii="Times" w:hAnsi="Times"/>
      <w:color w:val="000000"/>
    </w:rPr>
  </w:style>
  <w:style w:type="paragraph" w:customStyle="1" w:styleId="table-figure-caption">
    <w:name w:val="table-figure-caption"/>
    <w:basedOn w:val="body-text"/>
    <w:rsid w:val="007A0016"/>
    <w:pPr>
      <w:spacing w:before="60" w:after="120"/>
      <w:ind w:firstLine="0"/>
      <w:jc w:val="center"/>
    </w:pPr>
    <w:rPr>
      <w:sz w:val="18"/>
    </w:rPr>
  </w:style>
  <w:style w:type="paragraph" w:customStyle="1" w:styleId="footnote">
    <w:name w:val="footnote"/>
    <w:basedOn w:val="FootnoteText"/>
    <w:rsid w:val="007A0016"/>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7A0016"/>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alloonText">
    <w:name w:val="Balloon Text"/>
    <w:basedOn w:val="Normal"/>
    <w:link w:val="BalloonTextChar"/>
    <w:rsid w:val="003429C4"/>
    <w:rPr>
      <w:rFonts w:ascii="Tahoma" w:hAnsi="Tahoma" w:cs="Tahoma"/>
      <w:sz w:val="16"/>
      <w:szCs w:val="16"/>
    </w:rPr>
  </w:style>
  <w:style w:type="character" w:customStyle="1" w:styleId="BalloonTextChar">
    <w:name w:val="Balloon Text Char"/>
    <w:basedOn w:val="DefaultParagraphFont"/>
    <w:link w:val="BalloonText"/>
    <w:rsid w:val="003429C4"/>
    <w:rPr>
      <w:rFonts w:ascii="Tahoma" w:hAnsi="Tahoma" w:cs="Tahoma"/>
      <w:sz w:val="16"/>
      <w:szCs w:val="16"/>
    </w:rPr>
  </w:style>
  <w:style w:type="paragraph" w:customStyle="1" w:styleId="Affiliation">
    <w:name w:val="Affiliation"/>
    <w:rsid w:val="00AA7105"/>
    <w:pPr>
      <w:jc w:val="center"/>
    </w:pPr>
    <w:rPr>
      <w:rFonts w:eastAsia="Batang"/>
    </w:rPr>
  </w:style>
  <w:style w:type="paragraph" w:customStyle="1" w:styleId="Keywords">
    <w:name w:val="Keywords"/>
    <w:basedOn w:val="Normal"/>
    <w:rsid w:val="00BC6196"/>
    <w:pPr>
      <w:autoSpaceDE/>
      <w:autoSpaceDN/>
      <w:spacing w:after="120"/>
      <w:ind w:left="288" w:right="288"/>
    </w:pPr>
    <w:rPr>
      <w:b/>
    </w:rPr>
  </w:style>
  <w:style w:type="table" w:styleId="TableGrid">
    <w:name w:val="Table Grid"/>
    <w:basedOn w:val="TableNormal"/>
    <w:rsid w:val="00BC619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1">
    <w:name w:val="Table Simple 1"/>
    <w:basedOn w:val="TableNormal"/>
    <w:rsid w:val="00A07E0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Reference">
    <w:name w:val="Reference"/>
    <w:basedOn w:val="Normal"/>
    <w:rsid w:val="00A07E05"/>
    <w:pPr>
      <w:autoSpaceDE/>
      <w:autoSpaceDN/>
      <w:ind w:left="274" w:hanging="274"/>
      <w:jc w:val="both"/>
    </w:pPr>
    <w:rPr>
      <w:sz w:val="18"/>
    </w:rPr>
  </w:style>
  <w:style w:type="paragraph" w:styleId="ListParagraph">
    <w:name w:val="List Paragraph"/>
    <w:basedOn w:val="Normal"/>
    <w:uiPriority w:val="34"/>
    <w:qFormat/>
    <w:rsid w:val="003D4B85"/>
    <w:pPr>
      <w:ind w:left="720"/>
      <w:contextualSpacing/>
    </w:pPr>
  </w:style>
  <w:style w:type="paragraph" w:customStyle="1" w:styleId="NanotechMainText">
    <w:name w:val="Nanotech Main Text"/>
    <w:basedOn w:val="Normal"/>
    <w:rsid w:val="0062272D"/>
    <w:pPr>
      <w:autoSpaceDE/>
      <w:autoSpaceDN/>
      <w:ind w:firstLine="284"/>
      <w:jc w:val="both"/>
    </w:pPr>
  </w:style>
  <w:style w:type="character" w:styleId="PlaceholderText">
    <w:name w:val="Placeholder Text"/>
    <w:basedOn w:val="DefaultParagraphFont"/>
    <w:uiPriority w:val="99"/>
    <w:semiHidden/>
    <w:rsid w:val="00FF4D66"/>
    <w:rPr>
      <w:color w:val="808080"/>
    </w:rPr>
  </w:style>
  <w:style w:type="table" w:styleId="TableElegant">
    <w:name w:val="Table Elegant"/>
    <w:basedOn w:val="TableNormal"/>
    <w:rsid w:val="00DC383B"/>
    <w:pPr>
      <w:autoSpaceDE w:val="0"/>
      <w:autoSpaceDN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BodyText">
    <w:name w:val="Body Text"/>
    <w:basedOn w:val="Normal"/>
    <w:link w:val="BodyTextChar"/>
    <w:unhideWhenUsed/>
    <w:rsid w:val="004C096E"/>
    <w:pPr>
      <w:spacing w:after="120"/>
    </w:pPr>
  </w:style>
  <w:style w:type="character" w:customStyle="1" w:styleId="BodyTextChar">
    <w:name w:val="Body Text Char"/>
    <w:basedOn w:val="DefaultParagraphFont"/>
    <w:link w:val="BodyText"/>
    <w:rsid w:val="004C096E"/>
  </w:style>
  <w:style w:type="character" w:customStyle="1" w:styleId="unicode">
    <w:name w:val="unicode"/>
    <w:basedOn w:val="DefaultParagraphFont"/>
    <w:rsid w:val="00354085"/>
  </w:style>
  <w:style w:type="paragraph" w:styleId="Caption">
    <w:name w:val="caption"/>
    <w:basedOn w:val="Normal"/>
    <w:next w:val="Normal"/>
    <w:unhideWhenUsed/>
    <w:qFormat/>
    <w:rsid w:val="008D2B59"/>
    <w:pPr>
      <w:spacing w:after="200"/>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62728726">
      <w:bodyDiv w:val="1"/>
      <w:marLeft w:val="0"/>
      <w:marRight w:val="0"/>
      <w:marTop w:val="0"/>
      <w:marBottom w:val="0"/>
      <w:divBdr>
        <w:top w:val="none" w:sz="0" w:space="0" w:color="auto"/>
        <w:left w:val="none" w:sz="0" w:space="0" w:color="auto"/>
        <w:bottom w:val="none" w:sz="0" w:space="0" w:color="auto"/>
        <w:right w:val="none" w:sz="0" w:space="0" w:color="auto"/>
      </w:divBdr>
    </w:div>
    <w:div w:id="1277523372">
      <w:bodyDiv w:val="1"/>
      <w:marLeft w:val="0"/>
      <w:marRight w:val="0"/>
      <w:marTop w:val="0"/>
      <w:marBottom w:val="0"/>
      <w:divBdr>
        <w:top w:val="none" w:sz="0" w:space="0" w:color="auto"/>
        <w:left w:val="none" w:sz="0" w:space="0" w:color="auto"/>
        <w:bottom w:val="none" w:sz="0" w:space="0" w:color="auto"/>
        <w:right w:val="none" w:sz="0" w:space="0" w:color="auto"/>
      </w:divBdr>
    </w:div>
    <w:div w:id="1289360932">
      <w:bodyDiv w:val="1"/>
      <w:marLeft w:val="0"/>
      <w:marRight w:val="0"/>
      <w:marTop w:val="0"/>
      <w:marBottom w:val="0"/>
      <w:divBdr>
        <w:top w:val="none" w:sz="0" w:space="0" w:color="auto"/>
        <w:left w:val="none" w:sz="0" w:space="0" w:color="auto"/>
        <w:bottom w:val="none" w:sz="0" w:space="0" w:color="auto"/>
        <w:right w:val="none" w:sz="0" w:space="0" w:color="auto"/>
      </w:divBdr>
    </w:div>
    <w:div w:id="154849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haikh\My%20Documents\DATA\RESEARCH\MyPapers\2010_IEEE_NMDC\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2EC9E4-8E14-4E68-BD5B-718A9E44B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1</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4378</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Shaikh Ahmed</dc:creator>
  <cp:lastModifiedBy>Casey</cp:lastModifiedBy>
  <cp:revision>2</cp:revision>
  <cp:lastPrinted>2013-07-28T22:03:00Z</cp:lastPrinted>
  <dcterms:created xsi:type="dcterms:W3CDTF">2014-04-17T14:12:00Z</dcterms:created>
  <dcterms:modified xsi:type="dcterms:W3CDTF">2014-04-17T14:12:00Z</dcterms:modified>
</cp:coreProperties>
</file>