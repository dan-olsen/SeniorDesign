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F6C" w:rsidRDefault="00E13F6C">
      <w:pPr>
        <w:pStyle w:val="Text"/>
        <w:ind w:firstLine="0"/>
        <w:rPr>
          <w:sz w:val="2"/>
          <w:szCs w:val="18"/>
        </w:rPr>
      </w:pPr>
      <w:r>
        <w:rPr>
          <w:sz w:val="2"/>
          <w:szCs w:val="18"/>
        </w:rPr>
        <w:footnoteReference w:customMarkFollows="1" w:id="1"/>
        <w:sym w:font="Symbol" w:char="F020"/>
      </w:r>
    </w:p>
    <w:p w:rsidR="00233EAF" w:rsidRPr="009D5179" w:rsidRDefault="00C34A19" w:rsidP="00233EAF">
      <w:pPr>
        <w:pStyle w:val="Title"/>
        <w:framePr w:wrap="notBeside"/>
        <w:tabs>
          <w:tab w:val="left" w:pos="4230"/>
        </w:tabs>
        <w:rPr>
          <w:b w:val="0"/>
          <w:color w:val="FF0000"/>
          <w:sz w:val="48"/>
        </w:rPr>
      </w:pPr>
      <w:r>
        <w:rPr>
          <w:b w:val="0"/>
          <w:sz w:val="48"/>
        </w:rPr>
        <w:t xml:space="preserve">Hardware and Software in </w:t>
      </w:r>
      <w:r w:rsidR="00233EAF">
        <w:rPr>
          <w:b w:val="0"/>
          <w:sz w:val="48"/>
        </w:rPr>
        <w:t>3D Printers</w:t>
      </w:r>
    </w:p>
    <w:p w:rsidR="00E13F6C" w:rsidRPr="007C7F7E" w:rsidRDefault="00233EAF" w:rsidP="001400FA">
      <w:pPr>
        <w:pStyle w:val="Authors"/>
        <w:framePr w:wrap="notBeside" w:x="1614"/>
        <w:rPr>
          <w:i/>
        </w:rPr>
      </w:pPr>
      <w:r>
        <w:t>Nicholas Lowman</w:t>
      </w:r>
    </w:p>
    <w:p w:rsidR="002A370F" w:rsidRPr="0097363C" w:rsidRDefault="00E13F6C" w:rsidP="002A370F">
      <w:pPr>
        <w:pStyle w:val="Abstract"/>
        <w:spacing w:before="0"/>
      </w:pPr>
      <w:r>
        <w:rPr>
          <w:i/>
          <w:iCs/>
        </w:rPr>
        <w:t>Abstract</w:t>
      </w:r>
      <w:r>
        <w:t>—</w:t>
      </w:r>
      <w:r w:rsidR="0099257E">
        <w:t xml:space="preserve"> Current hardware control systems used to ma</w:t>
      </w:r>
      <w:r w:rsidR="0099257E">
        <w:t>n</w:t>
      </w:r>
      <w:r w:rsidR="0099257E">
        <w:t>age and synchronize printing operations</w:t>
      </w:r>
      <w:r w:rsidR="00C34A19">
        <w:t>.</w:t>
      </w:r>
    </w:p>
    <w:p w:rsidR="002A370F" w:rsidRPr="0097363C" w:rsidRDefault="002A370F" w:rsidP="002A370F">
      <w:pPr>
        <w:jc w:val="both"/>
        <w:rPr>
          <w:sz w:val="18"/>
          <w:szCs w:val="18"/>
        </w:rPr>
      </w:pPr>
    </w:p>
    <w:p w:rsidR="002A370F" w:rsidRPr="008858B0" w:rsidRDefault="002A370F" w:rsidP="002A370F">
      <w:pPr>
        <w:adjustRightInd w:val="0"/>
        <w:ind w:firstLine="202"/>
        <w:jc w:val="both"/>
        <w:rPr>
          <w:sz w:val="18"/>
          <w:szCs w:val="18"/>
        </w:rPr>
      </w:pPr>
      <w:r w:rsidRPr="0097363C">
        <w:rPr>
          <w:b/>
          <w:bCs/>
          <w:i/>
          <w:iCs/>
          <w:sz w:val="18"/>
          <w:szCs w:val="18"/>
        </w:rPr>
        <w:t>Index Terms</w:t>
      </w:r>
      <w:r w:rsidRPr="0097363C">
        <w:rPr>
          <w:b/>
          <w:bCs/>
          <w:sz w:val="18"/>
          <w:szCs w:val="18"/>
        </w:rPr>
        <w:t>—</w:t>
      </w:r>
      <w:r w:rsidR="00C67AEB">
        <w:rPr>
          <w:b/>
          <w:bCs/>
          <w:sz w:val="18"/>
          <w:szCs w:val="18"/>
        </w:rPr>
        <w:t xml:space="preserve"> Light-curing resins, </w:t>
      </w:r>
      <w:r w:rsidR="00B06090">
        <w:rPr>
          <w:b/>
          <w:bCs/>
          <w:sz w:val="18"/>
          <w:szCs w:val="18"/>
        </w:rPr>
        <w:t>three</w:t>
      </w:r>
      <w:r w:rsidR="00C67AEB">
        <w:rPr>
          <w:b/>
          <w:bCs/>
          <w:sz w:val="18"/>
          <w:szCs w:val="18"/>
        </w:rPr>
        <w:t xml:space="preserve"> dimensional prin</w:t>
      </w:r>
      <w:r w:rsidR="00C67AEB">
        <w:rPr>
          <w:b/>
          <w:bCs/>
          <w:sz w:val="18"/>
          <w:szCs w:val="18"/>
        </w:rPr>
        <w:t>t</w:t>
      </w:r>
      <w:r w:rsidR="00C67AEB">
        <w:rPr>
          <w:b/>
          <w:bCs/>
          <w:sz w:val="18"/>
          <w:szCs w:val="18"/>
        </w:rPr>
        <w:t>er, Digital light process</w:t>
      </w:r>
      <w:r w:rsidR="008858B0">
        <w:rPr>
          <w:b/>
          <w:bCs/>
          <w:sz w:val="18"/>
          <w:szCs w:val="18"/>
        </w:rPr>
        <w:t xml:space="preserve">. </w:t>
      </w:r>
    </w:p>
    <w:p w:rsidR="00E13F6C" w:rsidRDefault="00E13F6C">
      <w:pPr>
        <w:pStyle w:val="Heading1"/>
        <w:rPr>
          <w:sz w:val="16"/>
          <w:szCs w:val="16"/>
        </w:rPr>
      </w:pPr>
      <w:r>
        <w:t>I</w:t>
      </w:r>
      <w:r>
        <w:rPr>
          <w:sz w:val="16"/>
          <w:szCs w:val="16"/>
        </w:rPr>
        <w:t>NTRODUCTION</w:t>
      </w:r>
    </w:p>
    <w:p w:rsidR="00053E84" w:rsidRDefault="0004069E" w:rsidP="00D8501F">
      <w:pPr>
        <w:ind w:firstLine="202"/>
      </w:pPr>
      <w:r>
        <w:t>The control hardware and software both determine the precision of the print. The software breaks down the CAD model into slices and generates a series of steps for the hardware controls.</w:t>
      </w:r>
    </w:p>
    <w:p w:rsidR="00C85C8E" w:rsidRDefault="00B06090" w:rsidP="000012EF">
      <w:pPr>
        <w:pStyle w:val="Heading1"/>
      </w:pPr>
      <w:r>
        <w:t>Discussion</w:t>
      </w:r>
    </w:p>
    <w:p w:rsidR="00C67AEB" w:rsidRDefault="00EF7025" w:rsidP="000012EF">
      <w:pPr>
        <w:pStyle w:val="Heading2"/>
        <w:ind w:left="0"/>
      </w:pPr>
      <w:r>
        <w:t>Video output</w:t>
      </w:r>
    </w:p>
    <w:p w:rsidR="005D1AD4" w:rsidRDefault="0004069E" w:rsidP="005D1AD4">
      <w:pPr>
        <w:ind w:firstLine="202"/>
      </w:pPr>
      <w:r>
        <w:t xml:space="preserve">Digital Light Processing manufacturing uses a projector to cure a </w:t>
      </w:r>
      <w:r w:rsidR="0042765F">
        <w:t xml:space="preserve">liquid resin. </w:t>
      </w:r>
      <w:r w:rsidR="00D45547">
        <w:t>The B9 Creator uses the video output from a dedicated host PC to power the projector. The su</w:t>
      </w:r>
      <w:r w:rsidR="00D45547">
        <w:t>p</w:t>
      </w:r>
      <w:r w:rsidR="00D45547">
        <w:t>ported video output for the B9 i</w:t>
      </w:r>
      <w:r w:rsidR="00D45547">
        <w:t>n</w:t>
      </w:r>
      <w:r w:rsidR="00D45547">
        <w:t>cludes VGA and HDMI</w:t>
      </w:r>
      <w:sdt>
        <w:sdtPr>
          <w:id w:val="429062934"/>
          <w:citation/>
        </w:sdtPr>
        <w:sdtContent>
          <w:fldSimple w:instr=" CITATION B9C13 \l 1033 ">
            <w:r w:rsidR="0042765F">
              <w:rPr>
                <w:noProof/>
              </w:rPr>
              <w:t xml:space="preserve"> [1]</w:t>
            </w:r>
          </w:fldSimple>
        </w:sdtContent>
      </w:sdt>
      <w:r w:rsidR="00D45547">
        <w:t xml:space="preserve">. </w:t>
      </w:r>
      <w:r w:rsidR="005D1AD4">
        <w:tab/>
        <w:t>Sedgwick printer supports VGA ou</w:t>
      </w:r>
      <w:r w:rsidR="005D1AD4">
        <w:t>t</w:t>
      </w:r>
      <w:r w:rsidR="005D1AD4">
        <w:t>put only . By using a 1024x768 projector the prec</w:t>
      </w:r>
      <w:r w:rsidR="005D1AD4">
        <w:t>i</w:t>
      </w:r>
      <w:r w:rsidR="005D1AD4">
        <w:t>sion is only slightly hindered by a lower resolution projector</w:t>
      </w:r>
      <w:sdt>
        <w:sdtPr>
          <w:rPr>
            <w:noProof/>
          </w:rPr>
          <w:id w:val="429062941"/>
          <w:citation/>
        </w:sdtPr>
        <w:sdtContent>
          <w:fldSimple w:instr=" CITATION Sed14 \l 1033 ">
            <w:r w:rsidR="0042765F">
              <w:rPr>
                <w:noProof/>
              </w:rPr>
              <w:t xml:space="preserve"> [2]</w:t>
            </w:r>
          </w:fldSimple>
        </w:sdtContent>
      </w:sdt>
      <w:r w:rsidR="005D1AD4">
        <w:t>.</w:t>
      </w:r>
      <w:r w:rsidR="005D1AD4" w:rsidRPr="005D1AD4">
        <w:rPr>
          <w:noProof/>
        </w:rPr>
        <w:t xml:space="preserve"> </w:t>
      </w:r>
      <w:r w:rsidR="005D1AD4">
        <w:t>Despite a lower resol</w:t>
      </w:r>
      <w:r w:rsidR="005D1AD4">
        <w:t>u</w:t>
      </w:r>
      <w:r w:rsidR="005D1AD4">
        <w:t>tion projector than the B9 Creator, Sedgwick can still provide a high qual</w:t>
      </w:r>
      <w:r w:rsidR="005D1AD4">
        <w:t>i</w:t>
      </w:r>
      <w:r w:rsidR="005D1AD4">
        <w:t xml:space="preserve">ty 3d print. </w:t>
      </w:r>
    </w:p>
    <w:p w:rsidR="0081170B" w:rsidRDefault="005D1AD4" w:rsidP="005D1AD4">
      <w:pPr>
        <w:ind w:firstLine="202"/>
      </w:pPr>
      <w:r>
        <w:t xml:space="preserve">The </w:t>
      </w:r>
      <w:proofErr w:type="spellStart"/>
      <w:r>
        <w:t>EnvisionTEC</w:t>
      </w:r>
      <w:proofErr w:type="spellEnd"/>
      <w:r>
        <w:t xml:space="preserve"> Perfactory4 printer uses an even higher resolution than the B9 and Sedgwick. Supporting a 1920x1200 resolution, Perfactory4 is extremely precise</w:t>
      </w:r>
      <w:sdt>
        <w:sdtPr>
          <w:id w:val="429062965"/>
          <w:citation/>
        </w:sdtPr>
        <w:sdtContent>
          <w:fldSimple w:instr=" CITATION Per14 \l 1033 ">
            <w:r w:rsidR="0042765F">
              <w:rPr>
                <w:noProof/>
              </w:rPr>
              <w:t xml:space="preserve"> [3]</w:t>
            </w:r>
          </w:fldSimple>
        </w:sdtContent>
      </w:sdt>
      <w:r>
        <w:t>. The high resolution creates a beautiful print with crisp co</w:t>
      </w:r>
      <w:r>
        <w:t>r</w:t>
      </w:r>
      <w:r>
        <w:t>ners and smooth sides, but at an extremely high cost.</w:t>
      </w:r>
    </w:p>
    <w:p w:rsidR="00086C07" w:rsidRDefault="00B27CCA" w:rsidP="00086C07">
      <w:pPr>
        <w:pStyle w:val="Heading2"/>
        <w:ind w:left="0"/>
      </w:pPr>
      <w:r>
        <w:t>I/O support</w:t>
      </w:r>
    </w:p>
    <w:p w:rsidR="00E12295" w:rsidRPr="00147179" w:rsidRDefault="00E12295" w:rsidP="00E12295">
      <w:pPr>
        <w:ind w:firstLine="202"/>
      </w:pPr>
      <w:r>
        <w:t xml:space="preserve">By itself the </w:t>
      </w:r>
      <w:proofErr w:type="spellStart"/>
      <w:r>
        <w:t>Arduino</w:t>
      </w:r>
      <w:proofErr w:type="spellEnd"/>
      <w:r>
        <w:t xml:space="preserve"> is insufficient to power the step m</w:t>
      </w:r>
      <w:r>
        <w:t>o</w:t>
      </w:r>
      <w:r>
        <w:t xml:space="preserve">tors, fortunately there a number of add on boards(shields) that can provide power to the motors. The Motor Shield V2, by </w:t>
      </w:r>
      <w:proofErr w:type="spellStart"/>
      <w:r>
        <w:t>Adafuit</w:t>
      </w:r>
      <w:proofErr w:type="spellEnd"/>
      <w:r>
        <w:t>, provides a variety of input and output su</w:t>
      </w:r>
      <w:r>
        <w:t>p</w:t>
      </w:r>
      <w:r>
        <w:t>port for servos and motors. It supports up two 5v servos, four bi-directional DC motors, and two stepper motors; additionally you can add support for more motors by "stacking" on a</w:t>
      </w:r>
      <w:r>
        <w:t>n</w:t>
      </w:r>
      <w:r>
        <w:t>other shield</w:t>
      </w:r>
      <w:sdt>
        <w:sdtPr>
          <w:id w:val="498501196"/>
          <w:citation/>
        </w:sdtPr>
        <w:sdtContent>
          <w:fldSimple w:instr=" CITATION Ada14 \l 1033 ">
            <w:r w:rsidR="0042765F">
              <w:rPr>
                <w:noProof/>
              </w:rPr>
              <w:t xml:space="preserve"> [4]</w:t>
            </w:r>
          </w:fldSimple>
        </w:sdtContent>
      </w:sdt>
      <w:r>
        <w:t>.</w:t>
      </w:r>
    </w:p>
    <w:p w:rsidR="008E642D" w:rsidRDefault="00D348B7" w:rsidP="005D1AD4">
      <w:pPr>
        <w:ind w:firstLine="202"/>
      </w:pPr>
      <w:r>
        <w:t xml:space="preserve"> The B9 Creator is supported by an </w:t>
      </w:r>
      <w:proofErr w:type="spellStart"/>
      <w:r>
        <w:t>Arduino</w:t>
      </w:r>
      <w:proofErr w:type="spellEnd"/>
      <w:r>
        <w:t xml:space="preserve"> controller connected to a dedicated PC via USB</w:t>
      </w:r>
      <w:r w:rsidR="00872BCD" w:rsidRPr="00872BCD">
        <w:t xml:space="preserve"> </w:t>
      </w:r>
      <w:sdt>
        <w:sdtPr>
          <w:id w:val="429062933"/>
          <w:citation/>
        </w:sdtPr>
        <w:sdtContent>
          <w:fldSimple w:instr=" CITATION B9C13 \l 1033 ">
            <w:r w:rsidR="0042765F">
              <w:rPr>
                <w:noProof/>
              </w:rPr>
              <w:t>[1]</w:t>
            </w:r>
          </w:fldSimple>
        </w:sdtContent>
      </w:sdt>
      <w:r>
        <w:t xml:space="preserve">. The software </w:t>
      </w:r>
      <w:r w:rsidR="003F5687">
        <w:t>ru</w:t>
      </w:r>
      <w:r w:rsidR="003F5687">
        <w:t>n</w:t>
      </w:r>
      <w:r w:rsidR="003F5687">
        <w:t>ning on the PC slices the CAD file and generates</w:t>
      </w:r>
      <w:r w:rsidR="005D1AD4">
        <w:t xml:space="preserve"> a propri</w:t>
      </w:r>
      <w:r w:rsidR="005D1AD4">
        <w:t>e</w:t>
      </w:r>
      <w:r w:rsidR="005D1AD4">
        <w:t>tary code</w:t>
      </w:r>
      <w:r w:rsidR="003F5687">
        <w:t xml:space="preserve"> to be run on </w:t>
      </w:r>
      <w:r>
        <w:t xml:space="preserve">the </w:t>
      </w:r>
      <w:proofErr w:type="spellStart"/>
      <w:r>
        <w:t>Arduino</w:t>
      </w:r>
      <w:proofErr w:type="spellEnd"/>
      <w:r w:rsidR="003F5687">
        <w:t>.</w:t>
      </w:r>
      <w:r>
        <w:t xml:space="preserve"> </w:t>
      </w:r>
      <w:r w:rsidR="002E517C">
        <w:t xml:space="preserve">The </w:t>
      </w:r>
      <w:proofErr w:type="spellStart"/>
      <w:r w:rsidR="002E517C">
        <w:t>Arduino</w:t>
      </w:r>
      <w:proofErr w:type="spellEnd"/>
      <w:r w:rsidR="002E517C">
        <w:t xml:space="preserve"> interprets the code and send the signals to the corresponding m</w:t>
      </w:r>
      <w:r w:rsidR="002E517C">
        <w:t>o</w:t>
      </w:r>
      <w:r w:rsidR="002E517C">
        <w:t>tors/servo/etc.</w:t>
      </w:r>
      <w:r w:rsidR="002E517C" w:rsidRPr="002E517C">
        <w:t xml:space="preserve"> </w:t>
      </w:r>
      <w:r w:rsidR="002E517C">
        <w:t>The video output is controlled by the sof</w:t>
      </w:r>
      <w:r w:rsidR="002E517C">
        <w:t>t</w:t>
      </w:r>
      <w:r w:rsidR="002E517C">
        <w:t xml:space="preserve">ware on the PC, the CAD file is sliced by the program and output to the projector. After each layer of the model is processed  the projector to displays the image, allowing the resin to cure. </w:t>
      </w:r>
      <w:r w:rsidR="003F5687">
        <w:t>The</w:t>
      </w:r>
      <w:r w:rsidR="002E517C">
        <w:t>n a signal from the</w:t>
      </w:r>
      <w:r w:rsidR="003F5687">
        <w:t xml:space="preserve"> PC </w:t>
      </w:r>
      <w:r w:rsidR="005D1AD4">
        <w:t xml:space="preserve">is </w:t>
      </w:r>
      <w:r w:rsidR="002E517C">
        <w:t xml:space="preserve">send to the </w:t>
      </w:r>
      <w:proofErr w:type="spellStart"/>
      <w:r w:rsidR="002E517C">
        <w:t>Arduino</w:t>
      </w:r>
      <w:proofErr w:type="spellEnd"/>
      <w:r w:rsidR="002E517C">
        <w:t xml:space="preserve"> to adjust the build table for the next layer.</w:t>
      </w:r>
      <w:r w:rsidR="0042765F">
        <w:t xml:space="preserve"> The process is co</w:t>
      </w:r>
      <w:r w:rsidR="0042765F">
        <w:t>n</w:t>
      </w:r>
      <w:r w:rsidR="0042765F">
        <w:t>tinued until the print is finished or interrupted by the user.</w:t>
      </w:r>
    </w:p>
    <w:p w:rsidR="009B1BCB" w:rsidRDefault="00E05D6E" w:rsidP="009B1BCB">
      <w:pPr>
        <w:pStyle w:val="Heading2"/>
        <w:ind w:left="0"/>
      </w:pPr>
      <w:r>
        <w:t>G</w:t>
      </w:r>
      <w:r w:rsidR="004A18E9">
        <w:t>-</w:t>
      </w:r>
      <w:r>
        <w:t>code</w:t>
      </w:r>
    </w:p>
    <w:p w:rsidR="000459DE" w:rsidRDefault="002C55E8" w:rsidP="00F65F89">
      <w:pPr>
        <w:ind w:firstLine="180"/>
      </w:pPr>
      <w:r>
        <w:t xml:space="preserve">Initially used </w:t>
      </w:r>
      <w:r w:rsidR="00441C4E">
        <w:t>to control</w:t>
      </w:r>
      <w:r>
        <w:t xml:space="preserve"> </w:t>
      </w:r>
      <w:r w:rsidR="00441C4E">
        <w:t>machining tools</w:t>
      </w:r>
      <w:r>
        <w:t xml:space="preserve">, </w:t>
      </w:r>
      <w:r w:rsidR="004A18E9">
        <w:t>G-code is a pr</w:t>
      </w:r>
      <w:r w:rsidR="004A18E9">
        <w:t>o</w:t>
      </w:r>
      <w:r w:rsidR="004A18E9">
        <w:t>gramming language used to in</w:t>
      </w:r>
      <w:r w:rsidR="00772538">
        <w:t>terface the controller and hardware</w:t>
      </w:r>
      <w:r w:rsidR="00C97846">
        <w:t>.</w:t>
      </w:r>
      <w:r w:rsidR="004A18E9">
        <w:t xml:space="preserve"> Instruc</w:t>
      </w:r>
      <w:r>
        <w:t xml:space="preserve">tions from the software produce the </w:t>
      </w:r>
      <w:r w:rsidR="004A18E9">
        <w:t>G-code</w:t>
      </w:r>
      <w:r>
        <w:t>, which</w:t>
      </w:r>
      <w:r w:rsidR="004A18E9">
        <w:t xml:space="preserve"> tells the controller what action to execute. </w:t>
      </w:r>
      <w:r w:rsidR="0042765F">
        <w:t>Ha</w:t>
      </w:r>
      <w:r w:rsidR="0042765F">
        <w:t>v</w:t>
      </w:r>
      <w:r w:rsidR="0042765F">
        <w:t>ing been used in a variety of machines, G-code has become a ISO standard 6983 in the United States. Having been adapted for use with 3D printers, s</w:t>
      </w:r>
      <w:r w:rsidR="005B1A63">
        <w:t xml:space="preserve">ome </w:t>
      </w:r>
      <w:r w:rsidR="0042765F">
        <w:t xml:space="preserve">of standard controls </w:t>
      </w:r>
      <w:r w:rsidR="005B1A63">
        <w:t>include setting coordinates, controlled move</w:t>
      </w:r>
      <w:r w:rsidR="00772538">
        <w:t>ments</w:t>
      </w:r>
      <w:r w:rsidR="005B1A63">
        <w:t>, rapid mov</w:t>
      </w:r>
      <w:r w:rsidR="005B1A63">
        <w:t>e</w:t>
      </w:r>
      <w:r w:rsidR="00772538">
        <w:t>ments</w:t>
      </w:r>
      <w:r w:rsidR="005B1A63">
        <w:t xml:space="preserve">, </w:t>
      </w:r>
      <w:r w:rsidR="008F2D4F">
        <w:t xml:space="preserve">move to origin, </w:t>
      </w:r>
      <w:r w:rsidR="005B1A63">
        <w:t>arc (counter)clockwise, and more</w:t>
      </w:r>
      <w:sdt>
        <w:sdtPr>
          <w:id w:val="429062969"/>
          <w:citation/>
        </w:sdtPr>
        <w:sdtContent>
          <w:fldSimple w:instr=" CITATION Gco14 \l 1033 ">
            <w:r w:rsidR="0042765F">
              <w:rPr>
                <w:noProof/>
              </w:rPr>
              <w:t xml:space="preserve"> [5]</w:t>
            </w:r>
          </w:fldSimple>
        </w:sdtContent>
      </w:sdt>
      <w:r w:rsidR="005B1A63">
        <w:t xml:space="preserve">. </w:t>
      </w:r>
      <w:r w:rsidR="006819DF">
        <w:t>The syntax for G-code is as fo</w:t>
      </w:r>
      <w:r w:rsidR="006819DF">
        <w:t>l</w:t>
      </w:r>
      <w:r w:rsidR="006819DF">
        <w:t>lows:</w:t>
      </w:r>
    </w:p>
    <w:p w:rsidR="005F214D" w:rsidRDefault="005F214D" w:rsidP="00F65F89">
      <w:pPr>
        <w:ind w:firstLine="180"/>
      </w:pPr>
    </w:p>
    <w:tbl>
      <w:tblPr>
        <w:tblStyle w:val="TableGrid"/>
        <w:tblW w:w="0" w:type="auto"/>
        <w:tblLook w:val="04A0"/>
      </w:tblPr>
      <w:tblGrid>
        <w:gridCol w:w="5112"/>
      </w:tblGrid>
      <w:tr w:rsidR="006819DF" w:rsidTr="006819DF">
        <w:tc>
          <w:tcPr>
            <w:tcW w:w="5112" w:type="dxa"/>
          </w:tcPr>
          <w:p w:rsidR="006819DF" w:rsidRPr="006819DF" w:rsidRDefault="006819DF" w:rsidP="0068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rPr>
            </w:pPr>
            <w:r w:rsidRPr="006819DF">
              <w:rPr>
                <w:rFonts w:ascii="Courier New" w:hAnsi="Courier New" w:cs="Courier New"/>
              </w:rPr>
              <w:t>G1 F1500</w:t>
            </w:r>
          </w:p>
          <w:p w:rsidR="006819DF" w:rsidRPr="006819DF" w:rsidRDefault="006819DF" w:rsidP="0068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rPr>
            </w:pPr>
            <w:r w:rsidRPr="006819DF">
              <w:rPr>
                <w:rFonts w:ascii="Courier New" w:hAnsi="Courier New" w:cs="Courier New"/>
              </w:rPr>
              <w:t>G1 X90.6 Y13.8 E22.4</w:t>
            </w:r>
          </w:p>
        </w:tc>
      </w:tr>
    </w:tbl>
    <w:p w:rsidR="005F214D" w:rsidRDefault="005F214D" w:rsidP="00F65F89">
      <w:pPr>
        <w:ind w:firstLine="180"/>
        <w:rPr>
          <w:b/>
        </w:rPr>
      </w:pPr>
    </w:p>
    <w:p w:rsidR="006819DF" w:rsidRDefault="006819DF" w:rsidP="00F65F89">
      <w:pPr>
        <w:ind w:firstLine="180"/>
        <w:rPr>
          <w:b/>
        </w:rPr>
      </w:pPr>
      <w:r>
        <w:rPr>
          <w:b/>
        </w:rPr>
        <w:t>*******</w:t>
      </w:r>
      <w:r w:rsidRPr="006819DF">
        <w:rPr>
          <w:b/>
        </w:rPr>
        <w:t>Figure: XXX</w:t>
      </w:r>
    </w:p>
    <w:p w:rsidR="005F214D" w:rsidRDefault="005F214D" w:rsidP="00F65F89">
      <w:pPr>
        <w:ind w:firstLine="180"/>
      </w:pPr>
    </w:p>
    <w:p w:rsidR="006819DF" w:rsidRPr="006819DF" w:rsidRDefault="006819DF" w:rsidP="00F65F89">
      <w:pPr>
        <w:ind w:firstLine="180"/>
      </w:pPr>
      <w:r>
        <w:t>This operation instructs the hardware to move to position X-90.6, Y</w:t>
      </w:r>
      <w:r w:rsidR="00C751A4">
        <w:t>-</w:t>
      </w:r>
      <w:r>
        <w:t>13.8, extrude resin at a feed rate of 1500mm/minute and extrude 22.4mm of resin</w:t>
      </w:r>
      <w:sdt>
        <w:sdtPr>
          <w:id w:val="429062970"/>
          <w:citation/>
        </w:sdtPr>
        <w:sdtContent>
          <w:fldSimple w:instr=" CITATION Gco14 \l 1033 ">
            <w:r w:rsidR="0042765F">
              <w:rPr>
                <w:noProof/>
              </w:rPr>
              <w:t xml:space="preserve"> [5]</w:t>
            </w:r>
          </w:fldSimple>
        </w:sdtContent>
      </w:sdt>
      <w:r w:rsidR="005F214D">
        <w:t xml:space="preserve">. </w:t>
      </w:r>
      <w:r>
        <w:t xml:space="preserve"> </w:t>
      </w:r>
      <w:r w:rsidR="00C34A19">
        <w:t>*****</w:t>
      </w:r>
      <w:r w:rsidR="005F214D">
        <w:rPr>
          <w:b/>
        </w:rPr>
        <w:t xml:space="preserve">Figure XXX </w:t>
      </w:r>
      <w:r w:rsidR="005F214D">
        <w:t>is configured for use with a FDM prin</w:t>
      </w:r>
      <w:r w:rsidR="005F214D">
        <w:t>t</w:t>
      </w:r>
      <w:r w:rsidR="005F214D">
        <w:t xml:space="preserve">er, however it </w:t>
      </w:r>
      <w:r>
        <w:t xml:space="preserve">can be adapted for a PAM system </w:t>
      </w:r>
      <w:r w:rsidR="005F214D">
        <w:t>with</w:t>
      </w:r>
      <w:r>
        <w:t xml:space="preserve"> sof</w:t>
      </w:r>
      <w:r>
        <w:t>t</w:t>
      </w:r>
      <w:r>
        <w:t xml:space="preserve">ware </w:t>
      </w:r>
      <w:r w:rsidR="005F214D">
        <w:t xml:space="preserve">modifications </w:t>
      </w:r>
      <w:r>
        <w:t>and produce the same print.</w:t>
      </w:r>
    </w:p>
    <w:p w:rsidR="00C45C5C" w:rsidRDefault="006819DF" w:rsidP="00F65F89">
      <w:pPr>
        <w:pStyle w:val="Heading2"/>
        <w:ind w:left="0"/>
      </w:pPr>
      <w:r>
        <w:t>Controller Firmware</w:t>
      </w:r>
    </w:p>
    <w:p w:rsidR="005F214D" w:rsidRDefault="006819DF" w:rsidP="00F65F89">
      <w:pPr>
        <w:ind w:right="36" w:firstLine="180"/>
      </w:pPr>
      <w:r>
        <w:t xml:space="preserve">There are a few firmware's for the </w:t>
      </w:r>
      <w:proofErr w:type="spellStart"/>
      <w:r>
        <w:t>Arduino</w:t>
      </w:r>
      <w:proofErr w:type="spellEnd"/>
      <w:r>
        <w:t xml:space="preserve"> that interpret the G-code and send the commands to the hardware. </w:t>
      </w:r>
      <w:r w:rsidR="005F214D">
        <w:t xml:space="preserve">A very popular firmware for the </w:t>
      </w:r>
      <w:proofErr w:type="spellStart"/>
      <w:r w:rsidR="005F214D">
        <w:t>Arduino</w:t>
      </w:r>
      <w:proofErr w:type="spellEnd"/>
      <w:r w:rsidR="005F214D">
        <w:t xml:space="preserve"> is Sprinter. The supported features of Sprinter include SD card support, extruder speed control, movement speed control, constant and exponential accelerati</w:t>
      </w:r>
      <w:r w:rsidR="00C34A19">
        <w:t>on, and heated build platforms</w:t>
      </w:r>
      <w:sdt>
        <w:sdtPr>
          <w:id w:val="429062991"/>
          <w:citation/>
        </w:sdtPr>
        <w:sdtContent>
          <w:fldSimple w:instr=" CITATION Spr14 \l 1033 ">
            <w:r w:rsidR="0042765F">
              <w:rPr>
                <w:noProof/>
              </w:rPr>
              <w:t xml:space="preserve"> [6]</w:t>
            </w:r>
          </w:fldSimple>
        </w:sdtContent>
      </w:sdt>
      <w:r w:rsidR="005F214D">
        <w:t>. It is also co</w:t>
      </w:r>
      <w:r w:rsidR="005F214D">
        <w:t>m</w:t>
      </w:r>
      <w:r w:rsidR="005F214D">
        <w:t xml:space="preserve">patible with a variety of different </w:t>
      </w:r>
      <w:proofErr w:type="spellStart"/>
      <w:r w:rsidR="005F214D">
        <w:t>Arduino</w:t>
      </w:r>
      <w:proofErr w:type="spellEnd"/>
      <w:r w:rsidR="005F214D">
        <w:t xml:space="preserve"> shields, but are only used in FDM systems.</w:t>
      </w:r>
    </w:p>
    <w:p w:rsidR="005F214D" w:rsidRDefault="000757C3" w:rsidP="00F65F89">
      <w:pPr>
        <w:ind w:right="36" w:firstLine="180"/>
      </w:pPr>
      <w:r>
        <w:t xml:space="preserve">Marlin firmware is forked from Sprinter and has the same functionality and more. The functionality added from Sprinter is support for higher </w:t>
      </w:r>
      <w:r w:rsidR="00A14FBE">
        <w:t>step rates</w:t>
      </w:r>
      <w:r>
        <w:t>, look ahead</w:t>
      </w:r>
      <w:r w:rsidR="00A14FBE">
        <w:t xml:space="preserve"> (for co</w:t>
      </w:r>
      <w:r w:rsidR="00A14FBE">
        <w:t>r</w:t>
      </w:r>
      <w:r w:rsidR="00A14FBE">
        <w:t>ners)</w:t>
      </w:r>
      <w:r>
        <w:t xml:space="preserve">, </w:t>
      </w:r>
      <w:r w:rsidR="00A14FBE">
        <w:t xml:space="preserve">temperature sampling, and EEPROM </w:t>
      </w:r>
      <w:r w:rsidR="007B3E44">
        <w:t xml:space="preserve">support for </w:t>
      </w:r>
      <w:r w:rsidR="00A14FBE">
        <w:t>error r</w:t>
      </w:r>
      <w:r w:rsidR="00A14FBE">
        <w:t>e</w:t>
      </w:r>
      <w:r w:rsidR="00A14FBE">
        <w:t>porting</w:t>
      </w:r>
      <w:sdt>
        <w:sdtPr>
          <w:id w:val="429062992"/>
          <w:citation/>
        </w:sdtPr>
        <w:sdtContent>
          <w:fldSimple w:instr=" CITATION Mar14 \l 1033 ">
            <w:r w:rsidR="0042765F">
              <w:rPr>
                <w:noProof/>
              </w:rPr>
              <w:t xml:space="preserve"> [7]</w:t>
            </w:r>
          </w:fldSimple>
        </w:sdtContent>
      </w:sdt>
      <w:r w:rsidR="00A14FBE">
        <w:t>. Like Sprinter many of the additional features only apply to FDM systems, but it still supports PAM sy</w:t>
      </w:r>
      <w:r w:rsidR="00A14FBE">
        <w:t>s</w:t>
      </w:r>
      <w:r w:rsidR="00A14FBE">
        <w:t>tems as well.</w:t>
      </w:r>
    </w:p>
    <w:p w:rsidR="00A61EF0" w:rsidRDefault="00A61EF0" w:rsidP="00792073">
      <w:pPr>
        <w:pStyle w:val="Heading1"/>
        <w:numPr>
          <w:ilvl w:val="0"/>
          <w:numId w:val="0"/>
        </w:numPr>
      </w:pPr>
      <w:r>
        <w:t>Acknowledgment</w:t>
      </w:r>
    </w:p>
    <w:sdt>
      <w:sdtPr>
        <w:rPr>
          <w:smallCaps w:val="0"/>
          <w:kern w:val="0"/>
        </w:rPr>
        <w:id w:val="1694801788"/>
        <w:docPartObj>
          <w:docPartGallery w:val="Bibliographies"/>
          <w:docPartUnique/>
        </w:docPartObj>
      </w:sdtPr>
      <w:sdtContent>
        <w:p w:rsidR="007753C6" w:rsidRDefault="007753C6">
          <w:pPr>
            <w:pStyle w:val="Heading1"/>
          </w:pPr>
          <w:r>
            <w:t>References</w:t>
          </w:r>
        </w:p>
        <w:sdt>
          <w:sdtPr>
            <w:id w:val="-573587230"/>
            <w:bibliography/>
          </w:sdtPr>
          <w:sdtContent>
            <w:p w:rsidR="0042765F" w:rsidRDefault="00A73731" w:rsidP="00C34A19">
              <w:pPr>
                <w:rPr>
                  <w:noProof/>
                </w:rPr>
              </w:pPr>
              <w:r w:rsidRPr="00A73731">
                <w:fldChar w:fldCharType="begin"/>
              </w:r>
              <w:r w:rsidR="007753C6">
                <w:instrText xml:space="preserve"> BIBLIOGRAPHY </w:instrText>
              </w:r>
              <w:r w:rsidRPr="00A73731">
                <w:fldChar w:fldCharType="separate"/>
              </w:r>
            </w:p>
            <w:tbl>
              <w:tblPr>
                <w:tblW w:w="5000" w:type="pct"/>
                <w:tblCellSpacing w:w="15" w:type="dxa"/>
                <w:tblCellMar>
                  <w:top w:w="15" w:type="dxa"/>
                  <w:left w:w="15" w:type="dxa"/>
                  <w:bottom w:w="15" w:type="dxa"/>
                  <w:right w:w="15" w:type="dxa"/>
                </w:tblCellMar>
                <w:tblLook w:val="04A0"/>
              </w:tblPr>
              <w:tblGrid>
                <w:gridCol w:w="309"/>
                <w:gridCol w:w="4677"/>
              </w:tblGrid>
              <w:tr w:rsidR="0042765F">
                <w:trPr>
                  <w:divId w:val="1669792939"/>
                  <w:tblCellSpacing w:w="15" w:type="dxa"/>
                </w:trPr>
                <w:tc>
                  <w:tcPr>
                    <w:tcW w:w="50" w:type="pct"/>
                    <w:hideMark/>
                  </w:tcPr>
                  <w:p w:rsidR="0042765F" w:rsidRDefault="0042765F">
                    <w:pPr>
                      <w:pStyle w:val="Bibliography"/>
                      <w:rPr>
                        <w:rFonts w:eastAsiaTheme="minorEastAsia"/>
                        <w:noProof/>
                      </w:rPr>
                    </w:pPr>
                    <w:r>
                      <w:rPr>
                        <w:noProof/>
                      </w:rPr>
                      <w:t xml:space="preserve">[1] </w:t>
                    </w:r>
                  </w:p>
                </w:tc>
                <w:tc>
                  <w:tcPr>
                    <w:tcW w:w="0" w:type="auto"/>
                    <w:hideMark/>
                  </w:tcPr>
                  <w:p w:rsidR="0042765F" w:rsidRDefault="0042765F">
                    <w:pPr>
                      <w:pStyle w:val="Bibliography"/>
                      <w:rPr>
                        <w:rFonts w:eastAsiaTheme="minorEastAsia"/>
                        <w:noProof/>
                      </w:rPr>
                    </w:pPr>
                    <w:r>
                      <w:rPr>
                        <w:noProof/>
                      </w:rPr>
                      <w:t>"B9 Creator," 2013. [Online]. Available: http://b9creator.com/faqs/what-controls-the-printer-</w:t>
                    </w:r>
                    <w:r>
                      <w:rPr>
                        <w:noProof/>
                      </w:rPr>
                      <w:lastRenderedPageBreak/>
                      <w:t>hardware/. [Accessed 15 April 2014].</w:t>
                    </w:r>
                  </w:p>
                </w:tc>
              </w:tr>
              <w:tr w:rsidR="0042765F">
                <w:trPr>
                  <w:divId w:val="1669792939"/>
                  <w:tblCellSpacing w:w="15" w:type="dxa"/>
                </w:trPr>
                <w:tc>
                  <w:tcPr>
                    <w:tcW w:w="50" w:type="pct"/>
                    <w:hideMark/>
                  </w:tcPr>
                  <w:p w:rsidR="0042765F" w:rsidRDefault="0042765F">
                    <w:pPr>
                      <w:pStyle w:val="Bibliography"/>
                      <w:rPr>
                        <w:rFonts w:eastAsiaTheme="minorEastAsia"/>
                        <w:noProof/>
                      </w:rPr>
                    </w:pPr>
                    <w:r>
                      <w:rPr>
                        <w:noProof/>
                      </w:rPr>
                      <w:lastRenderedPageBreak/>
                      <w:t xml:space="preserve">[2] </w:t>
                    </w:r>
                  </w:p>
                </w:tc>
                <w:tc>
                  <w:tcPr>
                    <w:tcW w:w="0" w:type="auto"/>
                    <w:hideMark/>
                  </w:tcPr>
                  <w:p w:rsidR="0042765F" w:rsidRDefault="0042765F">
                    <w:pPr>
                      <w:pStyle w:val="Bibliography"/>
                      <w:rPr>
                        <w:rFonts w:eastAsiaTheme="minorEastAsia"/>
                        <w:noProof/>
                      </w:rPr>
                    </w:pPr>
                    <w:r>
                      <w:rPr>
                        <w:noProof/>
                      </w:rPr>
                      <w:t>"Sedgwick 3D DLP Printer ready to print," 2014. [Online]. Available: http://sedgwick3d.com/p/9/sedgwick-3d-dlp-printer-ready-to-print. [Accessed 16 April 2014].</w:t>
                    </w:r>
                  </w:p>
                </w:tc>
              </w:tr>
              <w:tr w:rsidR="0042765F">
                <w:trPr>
                  <w:divId w:val="1669792939"/>
                  <w:tblCellSpacing w:w="15" w:type="dxa"/>
                </w:trPr>
                <w:tc>
                  <w:tcPr>
                    <w:tcW w:w="50" w:type="pct"/>
                    <w:hideMark/>
                  </w:tcPr>
                  <w:p w:rsidR="0042765F" w:rsidRDefault="0042765F">
                    <w:pPr>
                      <w:pStyle w:val="Bibliography"/>
                      <w:rPr>
                        <w:rFonts w:eastAsiaTheme="minorEastAsia"/>
                        <w:noProof/>
                      </w:rPr>
                    </w:pPr>
                    <w:r>
                      <w:rPr>
                        <w:noProof/>
                      </w:rPr>
                      <w:t xml:space="preserve">[3] </w:t>
                    </w:r>
                  </w:p>
                </w:tc>
                <w:tc>
                  <w:tcPr>
                    <w:tcW w:w="0" w:type="auto"/>
                    <w:hideMark/>
                  </w:tcPr>
                  <w:p w:rsidR="0042765F" w:rsidRDefault="0042765F">
                    <w:pPr>
                      <w:pStyle w:val="Bibliography"/>
                      <w:rPr>
                        <w:rFonts w:eastAsiaTheme="minorEastAsia"/>
                        <w:noProof/>
                      </w:rPr>
                    </w:pPr>
                    <w:r>
                      <w:rPr>
                        <w:noProof/>
                      </w:rPr>
                      <w:t>"Perfactory 4 with ERM," 2014. [Online]. Available: http://envisiontec.com/products/perfactory-4-standard-with-. [Accessed 15 April 2014].</w:t>
                    </w:r>
                  </w:p>
                </w:tc>
              </w:tr>
              <w:tr w:rsidR="0042765F">
                <w:trPr>
                  <w:divId w:val="1669792939"/>
                  <w:tblCellSpacing w:w="15" w:type="dxa"/>
                </w:trPr>
                <w:tc>
                  <w:tcPr>
                    <w:tcW w:w="50" w:type="pct"/>
                    <w:hideMark/>
                  </w:tcPr>
                  <w:p w:rsidR="0042765F" w:rsidRDefault="0042765F">
                    <w:pPr>
                      <w:pStyle w:val="Bibliography"/>
                      <w:rPr>
                        <w:rFonts w:eastAsiaTheme="minorEastAsia"/>
                        <w:noProof/>
                      </w:rPr>
                    </w:pPr>
                    <w:r>
                      <w:rPr>
                        <w:noProof/>
                      </w:rPr>
                      <w:t xml:space="preserve">[4] </w:t>
                    </w:r>
                  </w:p>
                </w:tc>
                <w:tc>
                  <w:tcPr>
                    <w:tcW w:w="0" w:type="auto"/>
                    <w:hideMark/>
                  </w:tcPr>
                  <w:p w:rsidR="0042765F" w:rsidRDefault="0042765F">
                    <w:pPr>
                      <w:pStyle w:val="Bibliography"/>
                      <w:rPr>
                        <w:rFonts w:eastAsiaTheme="minorEastAsia"/>
                        <w:noProof/>
                      </w:rPr>
                    </w:pPr>
                    <w:r>
                      <w:rPr>
                        <w:noProof/>
                      </w:rPr>
                      <w:t>"Adafruit Motor Shield V2 for Arduino," Adafruit, 2014. [Online]. Available: https://learn.adafruit.com/adafruit-motor-shield-v2-for-arduino/overview. [Accessed 17 April 2014].</w:t>
                    </w:r>
                  </w:p>
                </w:tc>
              </w:tr>
              <w:tr w:rsidR="0042765F">
                <w:trPr>
                  <w:divId w:val="1669792939"/>
                  <w:tblCellSpacing w:w="15" w:type="dxa"/>
                </w:trPr>
                <w:tc>
                  <w:tcPr>
                    <w:tcW w:w="50" w:type="pct"/>
                    <w:hideMark/>
                  </w:tcPr>
                  <w:p w:rsidR="0042765F" w:rsidRDefault="0042765F">
                    <w:pPr>
                      <w:pStyle w:val="Bibliography"/>
                      <w:rPr>
                        <w:rFonts w:eastAsiaTheme="minorEastAsia"/>
                        <w:noProof/>
                      </w:rPr>
                    </w:pPr>
                    <w:r>
                      <w:rPr>
                        <w:noProof/>
                      </w:rPr>
                      <w:t xml:space="preserve">[5] </w:t>
                    </w:r>
                  </w:p>
                </w:tc>
                <w:tc>
                  <w:tcPr>
                    <w:tcW w:w="0" w:type="auto"/>
                    <w:hideMark/>
                  </w:tcPr>
                  <w:p w:rsidR="0042765F" w:rsidRDefault="0042765F">
                    <w:pPr>
                      <w:pStyle w:val="Bibliography"/>
                      <w:rPr>
                        <w:rFonts w:eastAsiaTheme="minorEastAsia"/>
                        <w:noProof/>
                      </w:rPr>
                    </w:pPr>
                    <w:r>
                      <w:rPr>
                        <w:noProof/>
                      </w:rPr>
                      <w:t>"G-code RepRap," 2014. [Online]. Available: http://reprap.org/wiki/G-code#Unbuffered_M_and_T_commands. [Accessed 17 April 2014].</w:t>
                    </w:r>
                  </w:p>
                </w:tc>
              </w:tr>
              <w:tr w:rsidR="0042765F">
                <w:trPr>
                  <w:divId w:val="1669792939"/>
                  <w:tblCellSpacing w:w="15" w:type="dxa"/>
                </w:trPr>
                <w:tc>
                  <w:tcPr>
                    <w:tcW w:w="50" w:type="pct"/>
                    <w:hideMark/>
                  </w:tcPr>
                  <w:p w:rsidR="0042765F" w:rsidRDefault="0042765F">
                    <w:pPr>
                      <w:pStyle w:val="Bibliography"/>
                      <w:rPr>
                        <w:rFonts w:eastAsiaTheme="minorEastAsia"/>
                        <w:noProof/>
                      </w:rPr>
                    </w:pPr>
                    <w:r>
                      <w:rPr>
                        <w:noProof/>
                      </w:rPr>
                      <w:t xml:space="preserve">[6] </w:t>
                    </w:r>
                  </w:p>
                </w:tc>
                <w:tc>
                  <w:tcPr>
                    <w:tcW w:w="0" w:type="auto"/>
                    <w:hideMark/>
                  </w:tcPr>
                  <w:p w:rsidR="0042765F" w:rsidRDefault="0042765F">
                    <w:pPr>
                      <w:pStyle w:val="Bibliography"/>
                      <w:rPr>
                        <w:rFonts w:eastAsiaTheme="minorEastAsia"/>
                        <w:noProof/>
                      </w:rPr>
                    </w:pPr>
                    <w:r>
                      <w:rPr>
                        <w:noProof/>
                      </w:rPr>
                      <w:t>"Sprinter," [Online]. Available: http://reprap.org/wiki/Sprinter. [Accessed 17 April 2014].</w:t>
                    </w:r>
                  </w:p>
                </w:tc>
              </w:tr>
              <w:tr w:rsidR="0042765F">
                <w:trPr>
                  <w:divId w:val="1669792939"/>
                  <w:tblCellSpacing w:w="15" w:type="dxa"/>
                </w:trPr>
                <w:tc>
                  <w:tcPr>
                    <w:tcW w:w="50" w:type="pct"/>
                    <w:hideMark/>
                  </w:tcPr>
                  <w:p w:rsidR="0042765F" w:rsidRDefault="0042765F">
                    <w:pPr>
                      <w:pStyle w:val="Bibliography"/>
                      <w:rPr>
                        <w:rFonts w:eastAsiaTheme="minorEastAsia"/>
                        <w:noProof/>
                      </w:rPr>
                    </w:pPr>
                    <w:r>
                      <w:rPr>
                        <w:noProof/>
                      </w:rPr>
                      <w:t xml:space="preserve">[7] </w:t>
                    </w:r>
                  </w:p>
                </w:tc>
                <w:tc>
                  <w:tcPr>
                    <w:tcW w:w="0" w:type="auto"/>
                    <w:hideMark/>
                  </w:tcPr>
                  <w:p w:rsidR="0042765F" w:rsidRDefault="0042765F">
                    <w:pPr>
                      <w:pStyle w:val="Bibliography"/>
                      <w:rPr>
                        <w:rFonts w:eastAsiaTheme="minorEastAsia"/>
                        <w:noProof/>
                      </w:rPr>
                    </w:pPr>
                    <w:r>
                      <w:rPr>
                        <w:noProof/>
                      </w:rPr>
                      <w:t>"Marilin," 2014. [Online]. Available: http://reprap.org/wiki/Marlin. [Accessed 17 April 2014].</w:t>
                    </w:r>
                  </w:p>
                </w:tc>
              </w:tr>
            </w:tbl>
            <w:p w:rsidR="0042765F" w:rsidRDefault="0042765F">
              <w:pPr>
                <w:divId w:val="1669792939"/>
                <w:rPr>
                  <w:noProof/>
                </w:rPr>
              </w:pPr>
            </w:p>
            <w:p w:rsidR="008F2D4F" w:rsidRDefault="00A73731" w:rsidP="00C34A19">
              <w:r>
                <w:rPr>
                  <w:b/>
                  <w:bCs/>
                  <w:noProof/>
                </w:rPr>
                <w:fldChar w:fldCharType="end"/>
              </w:r>
            </w:p>
          </w:sdtContent>
        </w:sdt>
      </w:sdtContent>
    </w:sdt>
    <w:sectPr w:rsidR="008F2D4F" w:rsidSect="007A0016">
      <w:headerReference w:type="default" r:id="rId8"/>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EDB" w:rsidRDefault="001A1EDB">
      <w:r>
        <w:separator/>
      </w:r>
    </w:p>
  </w:endnote>
  <w:endnote w:type="continuationSeparator" w:id="0">
    <w:p w:rsidR="001A1EDB" w:rsidRDefault="001A1E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EDB" w:rsidRDefault="001A1EDB"/>
  </w:footnote>
  <w:footnote w:type="continuationSeparator" w:id="0">
    <w:p w:rsidR="001A1EDB" w:rsidRDefault="001A1EDB">
      <w:r>
        <w:continuationSeparator/>
      </w:r>
    </w:p>
  </w:footnote>
  <w:footnote w:id="1">
    <w:p w:rsidR="00E36739" w:rsidRDefault="00E36739" w:rsidP="004A279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739" w:rsidRDefault="00E36739">
    <w:pPr>
      <w:framePr w:wrap="auto" w:vAnchor="text" w:hAnchor="margin" w:xAlign="right" w:y="1"/>
    </w:pPr>
  </w:p>
  <w:p w:rsidR="00E36739" w:rsidRDefault="00E36739" w:rsidP="00E13F6C">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3486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1AB481E"/>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4E846D5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8">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abstractNum w:abstractNumId="20">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6"/>
  </w:num>
  <w:num w:numId="15">
    <w:abstractNumId w:val="14"/>
  </w:num>
  <w:num w:numId="16">
    <w:abstractNumId w:val="19"/>
  </w:num>
  <w:num w:numId="17">
    <w:abstractNumId w:val="7"/>
  </w:num>
  <w:num w:numId="18">
    <w:abstractNumId w:val="6"/>
  </w:num>
  <w:num w:numId="19">
    <w:abstractNumId w:val="18"/>
  </w:num>
  <w:num w:numId="20">
    <w:abstractNumId w:val="10"/>
  </w:num>
  <w:num w:numId="21">
    <w:abstractNumId w:val="17"/>
  </w:num>
  <w:num w:numId="22">
    <w:abstractNumId w:val="20"/>
  </w:num>
  <w:num w:numId="23">
    <w:abstractNumId w:val="11"/>
  </w:num>
  <w:num w:numId="24">
    <w:abstractNumId w:val="1"/>
  </w:num>
  <w:num w:numId="25">
    <w:abstractNumId w:val="2"/>
  </w:num>
  <w:num w:numId="26">
    <w:abstractNumId w:val="13"/>
  </w:num>
  <w:num w:numId="27">
    <w:abstractNumId w:val="15"/>
  </w:num>
  <w:num w:numId="28">
    <w:abstractNumId w:val="3"/>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F82452"/>
    <w:rsid w:val="000012EF"/>
    <w:rsid w:val="000027D6"/>
    <w:rsid w:val="000028DF"/>
    <w:rsid w:val="00002AFD"/>
    <w:rsid w:val="00004492"/>
    <w:rsid w:val="00005A8D"/>
    <w:rsid w:val="00015DDB"/>
    <w:rsid w:val="00016060"/>
    <w:rsid w:val="000201F2"/>
    <w:rsid w:val="00024D81"/>
    <w:rsid w:val="000267CB"/>
    <w:rsid w:val="000269D7"/>
    <w:rsid w:val="00026FBC"/>
    <w:rsid w:val="0002747E"/>
    <w:rsid w:val="00036261"/>
    <w:rsid w:val="000373A7"/>
    <w:rsid w:val="0004069E"/>
    <w:rsid w:val="00041576"/>
    <w:rsid w:val="00042A10"/>
    <w:rsid w:val="00044CB1"/>
    <w:rsid w:val="000459DE"/>
    <w:rsid w:val="0005378D"/>
    <w:rsid w:val="00053E84"/>
    <w:rsid w:val="000576C5"/>
    <w:rsid w:val="000647B3"/>
    <w:rsid w:val="00071F74"/>
    <w:rsid w:val="0007411D"/>
    <w:rsid w:val="000757C3"/>
    <w:rsid w:val="00077BE4"/>
    <w:rsid w:val="0008097D"/>
    <w:rsid w:val="00081460"/>
    <w:rsid w:val="00081746"/>
    <w:rsid w:val="000826EE"/>
    <w:rsid w:val="000828BE"/>
    <w:rsid w:val="0008531B"/>
    <w:rsid w:val="0008585F"/>
    <w:rsid w:val="00086860"/>
    <w:rsid w:val="00086A49"/>
    <w:rsid w:val="00086C07"/>
    <w:rsid w:val="000912D8"/>
    <w:rsid w:val="000918AB"/>
    <w:rsid w:val="0009323E"/>
    <w:rsid w:val="000932CF"/>
    <w:rsid w:val="000968A8"/>
    <w:rsid w:val="00097891"/>
    <w:rsid w:val="000A2279"/>
    <w:rsid w:val="000A2394"/>
    <w:rsid w:val="000A4694"/>
    <w:rsid w:val="000A6EDA"/>
    <w:rsid w:val="000B303E"/>
    <w:rsid w:val="000B3556"/>
    <w:rsid w:val="000B4421"/>
    <w:rsid w:val="000B5681"/>
    <w:rsid w:val="000C1A9C"/>
    <w:rsid w:val="000C4F9F"/>
    <w:rsid w:val="000C738E"/>
    <w:rsid w:val="000D00B0"/>
    <w:rsid w:val="000D1767"/>
    <w:rsid w:val="000D71EB"/>
    <w:rsid w:val="000E077F"/>
    <w:rsid w:val="000E3FAF"/>
    <w:rsid w:val="000F5E19"/>
    <w:rsid w:val="001009FD"/>
    <w:rsid w:val="00107738"/>
    <w:rsid w:val="001115AB"/>
    <w:rsid w:val="00115C20"/>
    <w:rsid w:val="0011622C"/>
    <w:rsid w:val="001169FC"/>
    <w:rsid w:val="00120EC3"/>
    <w:rsid w:val="001220EC"/>
    <w:rsid w:val="00122C72"/>
    <w:rsid w:val="00125CAD"/>
    <w:rsid w:val="00130F41"/>
    <w:rsid w:val="00133F94"/>
    <w:rsid w:val="0013694B"/>
    <w:rsid w:val="001373E0"/>
    <w:rsid w:val="001400FA"/>
    <w:rsid w:val="00141187"/>
    <w:rsid w:val="00144C90"/>
    <w:rsid w:val="0014579C"/>
    <w:rsid w:val="00147179"/>
    <w:rsid w:val="0015017A"/>
    <w:rsid w:val="00153D17"/>
    <w:rsid w:val="00155874"/>
    <w:rsid w:val="0015668E"/>
    <w:rsid w:val="0016036C"/>
    <w:rsid w:val="00160A57"/>
    <w:rsid w:val="00167354"/>
    <w:rsid w:val="00172EB2"/>
    <w:rsid w:val="00177E14"/>
    <w:rsid w:val="00184B34"/>
    <w:rsid w:val="00187810"/>
    <w:rsid w:val="00187F7D"/>
    <w:rsid w:val="00194C5F"/>
    <w:rsid w:val="001952E4"/>
    <w:rsid w:val="00195AF0"/>
    <w:rsid w:val="00197E44"/>
    <w:rsid w:val="001A1EDB"/>
    <w:rsid w:val="001A4023"/>
    <w:rsid w:val="001A6236"/>
    <w:rsid w:val="001B2961"/>
    <w:rsid w:val="001B3D42"/>
    <w:rsid w:val="001C3351"/>
    <w:rsid w:val="001C3EA3"/>
    <w:rsid w:val="001D0BD1"/>
    <w:rsid w:val="001D0F0D"/>
    <w:rsid w:val="001D2E0A"/>
    <w:rsid w:val="001D3A9D"/>
    <w:rsid w:val="001D4BD1"/>
    <w:rsid w:val="001D6740"/>
    <w:rsid w:val="001E0419"/>
    <w:rsid w:val="001E3EFB"/>
    <w:rsid w:val="001E580A"/>
    <w:rsid w:val="001E7377"/>
    <w:rsid w:val="001E752A"/>
    <w:rsid w:val="001F62D4"/>
    <w:rsid w:val="001F7328"/>
    <w:rsid w:val="001F7994"/>
    <w:rsid w:val="00200D26"/>
    <w:rsid w:val="00202094"/>
    <w:rsid w:val="0020426C"/>
    <w:rsid w:val="0020640B"/>
    <w:rsid w:val="00207C7D"/>
    <w:rsid w:val="002109CB"/>
    <w:rsid w:val="00210F8E"/>
    <w:rsid w:val="002118C1"/>
    <w:rsid w:val="00212840"/>
    <w:rsid w:val="00216F2D"/>
    <w:rsid w:val="0022252E"/>
    <w:rsid w:val="00223E8B"/>
    <w:rsid w:val="002270B9"/>
    <w:rsid w:val="00233EAF"/>
    <w:rsid w:val="00241BCE"/>
    <w:rsid w:val="00245544"/>
    <w:rsid w:val="0025138E"/>
    <w:rsid w:val="0025183D"/>
    <w:rsid w:val="0025379A"/>
    <w:rsid w:val="00253E14"/>
    <w:rsid w:val="002637AF"/>
    <w:rsid w:val="002639D3"/>
    <w:rsid w:val="00270491"/>
    <w:rsid w:val="00271A01"/>
    <w:rsid w:val="00271C79"/>
    <w:rsid w:val="00283DB2"/>
    <w:rsid w:val="002846D3"/>
    <w:rsid w:val="00295258"/>
    <w:rsid w:val="002A370F"/>
    <w:rsid w:val="002A3F95"/>
    <w:rsid w:val="002A55E1"/>
    <w:rsid w:val="002B24DD"/>
    <w:rsid w:val="002B3E01"/>
    <w:rsid w:val="002B41BB"/>
    <w:rsid w:val="002B4287"/>
    <w:rsid w:val="002B4E37"/>
    <w:rsid w:val="002C0994"/>
    <w:rsid w:val="002C0D08"/>
    <w:rsid w:val="002C5515"/>
    <w:rsid w:val="002C55E8"/>
    <w:rsid w:val="002C652F"/>
    <w:rsid w:val="002C6918"/>
    <w:rsid w:val="002C7565"/>
    <w:rsid w:val="002D0B3C"/>
    <w:rsid w:val="002E2CFE"/>
    <w:rsid w:val="002E517C"/>
    <w:rsid w:val="002E6493"/>
    <w:rsid w:val="002F25BF"/>
    <w:rsid w:val="00300A25"/>
    <w:rsid w:val="00302E62"/>
    <w:rsid w:val="00303C9C"/>
    <w:rsid w:val="00306A63"/>
    <w:rsid w:val="00307007"/>
    <w:rsid w:val="00307A9E"/>
    <w:rsid w:val="00313725"/>
    <w:rsid w:val="00323DEE"/>
    <w:rsid w:val="003255BD"/>
    <w:rsid w:val="00325A42"/>
    <w:rsid w:val="00325D7B"/>
    <w:rsid w:val="00327E47"/>
    <w:rsid w:val="00327F56"/>
    <w:rsid w:val="00331838"/>
    <w:rsid w:val="00333A5F"/>
    <w:rsid w:val="00337AE0"/>
    <w:rsid w:val="00341F87"/>
    <w:rsid w:val="00342087"/>
    <w:rsid w:val="00342377"/>
    <w:rsid w:val="003429C4"/>
    <w:rsid w:val="00343036"/>
    <w:rsid w:val="00344E33"/>
    <w:rsid w:val="00347AF3"/>
    <w:rsid w:val="00347F8C"/>
    <w:rsid w:val="0035028C"/>
    <w:rsid w:val="00350FF5"/>
    <w:rsid w:val="00352635"/>
    <w:rsid w:val="003527EE"/>
    <w:rsid w:val="00353312"/>
    <w:rsid w:val="00355EFE"/>
    <w:rsid w:val="00357615"/>
    <w:rsid w:val="00363BD8"/>
    <w:rsid w:val="0036694D"/>
    <w:rsid w:val="00370D92"/>
    <w:rsid w:val="00371407"/>
    <w:rsid w:val="00371DFD"/>
    <w:rsid w:val="00377B36"/>
    <w:rsid w:val="00377C04"/>
    <w:rsid w:val="00380073"/>
    <w:rsid w:val="00385F37"/>
    <w:rsid w:val="003861E0"/>
    <w:rsid w:val="003866DB"/>
    <w:rsid w:val="00386E06"/>
    <w:rsid w:val="00391B43"/>
    <w:rsid w:val="00394592"/>
    <w:rsid w:val="00397195"/>
    <w:rsid w:val="0039759F"/>
    <w:rsid w:val="003A2513"/>
    <w:rsid w:val="003A2A02"/>
    <w:rsid w:val="003A62D8"/>
    <w:rsid w:val="003B020F"/>
    <w:rsid w:val="003B1994"/>
    <w:rsid w:val="003B42C0"/>
    <w:rsid w:val="003B7F7E"/>
    <w:rsid w:val="003C3436"/>
    <w:rsid w:val="003C4655"/>
    <w:rsid w:val="003C4A7B"/>
    <w:rsid w:val="003C51D9"/>
    <w:rsid w:val="003D019D"/>
    <w:rsid w:val="003D230A"/>
    <w:rsid w:val="003D490B"/>
    <w:rsid w:val="003D4B85"/>
    <w:rsid w:val="003D5D83"/>
    <w:rsid w:val="003E42F5"/>
    <w:rsid w:val="003F06F2"/>
    <w:rsid w:val="003F09B5"/>
    <w:rsid w:val="003F1EA0"/>
    <w:rsid w:val="003F2119"/>
    <w:rsid w:val="003F2938"/>
    <w:rsid w:val="003F49F6"/>
    <w:rsid w:val="003F5687"/>
    <w:rsid w:val="003F6839"/>
    <w:rsid w:val="003F6A7D"/>
    <w:rsid w:val="004013BE"/>
    <w:rsid w:val="00401ABE"/>
    <w:rsid w:val="00401C1D"/>
    <w:rsid w:val="00402308"/>
    <w:rsid w:val="004051D6"/>
    <w:rsid w:val="004052B5"/>
    <w:rsid w:val="00406A8C"/>
    <w:rsid w:val="00407188"/>
    <w:rsid w:val="0041533C"/>
    <w:rsid w:val="00421962"/>
    <w:rsid w:val="0042372C"/>
    <w:rsid w:val="0042765F"/>
    <w:rsid w:val="004278F8"/>
    <w:rsid w:val="00427DAC"/>
    <w:rsid w:val="00430980"/>
    <w:rsid w:val="00431224"/>
    <w:rsid w:val="00433F11"/>
    <w:rsid w:val="00436BA8"/>
    <w:rsid w:val="00437769"/>
    <w:rsid w:val="00441C4E"/>
    <w:rsid w:val="004420CB"/>
    <w:rsid w:val="00445478"/>
    <w:rsid w:val="00451DD9"/>
    <w:rsid w:val="0045262E"/>
    <w:rsid w:val="00452D4C"/>
    <w:rsid w:val="00452DD6"/>
    <w:rsid w:val="00454363"/>
    <w:rsid w:val="00460E95"/>
    <w:rsid w:val="00463941"/>
    <w:rsid w:val="00464819"/>
    <w:rsid w:val="00473BB4"/>
    <w:rsid w:val="00483F32"/>
    <w:rsid w:val="00484CFE"/>
    <w:rsid w:val="00490E1C"/>
    <w:rsid w:val="00491004"/>
    <w:rsid w:val="00491A7E"/>
    <w:rsid w:val="00491AE7"/>
    <w:rsid w:val="0049472D"/>
    <w:rsid w:val="004A18E9"/>
    <w:rsid w:val="004A1CC3"/>
    <w:rsid w:val="004A2791"/>
    <w:rsid w:val="004C096E"/>
    <w:rsid w:val="004C1BD6"/>
    <w:rsid w:val="004C1C98"/>
    <w:rsid w:val="004C2965"/>
    <w:rsid w:val="004D0C52"/>
    <w:rsid w:val="004E03A6"/>
    <w:rsid w:val="004E0CE3"/>
    <w:rsid w:val="004E1D4D"/>
    <w:rsid w:val="004E381C"/>
    <w:rsid w:val="004E67F7"/>
    <w:rsid w:val="004F09A8"/>
    <w:rsid w:val="004F374B"/>
    <w:rsid w:val="004F7825"/>
    <w:rsid w:val="00500741"/>
    <w:rsid w:val="00500C9C"/>
    <w:rsid w:val="005051FB"/>
    <w:rsid w:val="005201DC"/>
    <w:rsid w:val="00525D8F"/>
    <w:rsid w:val="00531A0A"/>
    <w:rsid w:val="00531F7D"/>
    <w:rsid w:val="00535064"/>
    <w:rsid w:val="00535FCB"/>
    <w:rsid w:val="00541F7B"/>
    <w:rsid w:val="00541F86"/>
    <w:rsid w:val="0054275A"/>
    <w:rsid w:val="00543CCF"/>
    <w:rsid w:val="00561004"/>
    <w:rsid w:val="005641F2"/>
    <w:rsid w:val="005674CC"/>
    <w:rsid w:val="00570D17"/>
    <w:rsid w:val="00571FA7"/>
    <w:rsid w:val="00576F8D"/>
    <w:rsid w:val="00577956"/>
    <w:rsid w:val="005860F7"/>
    <w:rsid w:val="005874C3"/>
    <w:rsid w:val="0059079A"/>
    <w:rsid w:val="00593742"/>
    <w:rsid w:val="00595216"/>
    <w:rsid w:val="005959EA"/>
    <w:rsid w:val="00597F53"/>
    <w:rsid w:val="005A03C6"/>
    <w:rsid w:val="005A0F25"/>
    <w:rsid w:val="005A4432"/>
    <w:rsid w:val="005A4FF1"/>
    <w:rsid w:val="005A507E"/>
    <w:rsid w:val="005B1A63"/>
    <w:rsid w:val="005B5F3C"/>
    <w:rsid w:val="005B69A4"/>
    <w:rsid w:val="005B734F"/>
    <w:rsid w:val="005B7B7B"/>
    <w:rsid w:val="005C11C3"/>
    <w:rsid w:val="005D028A"/>
    <w:rsid w:val="005D12CF"/>
    <w:rsid w:val="005D1AD4"/>
    <w:rsid w:val="005D2E51"/>
    <w:rsid w:val="005D3108"/>
    <w:rsid w:val="005D5E85"/>
    <w:rsid w:val="005E180B"/>
    <w:rsid w:val="005E4768"/>
    <w:rsid w:val="005F006C"/>
    <w:rsid w:val="005F214D"/>
    <w:rsid w:val="005F49AF"/>
    <w:rsid w:val="005F4E50"/>
    <w:rsid w:val="005F5158"/>
    <w:rsid w:val="00604028"/>
    <w:rsid w:val="00613619"/>
    <w:rsid w:val="006149C3"/>
    <w:rsid w:val="00621283"/>
    <w:rsid w:val="006224B1"/>
    <w:rsid w:val="0062272D"/>
    <w:rsid w:val="00622955"/>
    <w:rsid w:val="00623B85"/>
    <w:rsid w:val="00635A2C"/>
    <w:rsid w:val="00635BC4"/>
    <w:rsid w:val="00636509"/>
    <w:rsid w:val="006402F1"/>
    <w:rsid w:val="006479B2"/>
    <w:rsid w:val="00647C50"/>
    <w:rsid w:val="0065180E"/>
    <w:rsid w:val="006537A5"/>
    <w:rsid w:val="00655685"/>
    <w:rsid w:val="00663313"/>
    <w:rsid w:val="00667BC2"/>
    <w:rsid w:val="006748FB"/>
    <w:rsid w:val="00675ED3"/>
    <w:rsid w:val="00680E9A"/>
    <w:rsid w:val="006819DF"/>
    <w:rsid w:val="006827E4"/>
    <w:rsid w:val="00692C14"/>
    <w:rsid w:val="00695905"/>
    <w:rsid w:val="00696D05"/>
    <w:rsid w:val="006A4735"/>
    <w:rsid w:val="006A547F"/>
    <w:rsid w:val="006B004F"/>
    <w:rsid w:val="006B1E58"/>
    <w:rsid w:val="006B317D"/>
    <w:rsid w:val="006B6D62"/>
    <w:rsid w:val="006B7540"/>
    <w:rsid w:val="006C0EE4"/>
    <w:rsid w:val="006C4306"/>
    <w:rsid w:val="006C5293"/>
    <w:rsid w:val="006D070B"/>
    <w:rsid w:val="006D566D"/>
    <w:rsid w:val="006D70BB"/>
    <w:rsid w:val="006E6314"/>
    <w:rsid w:val="006F011B"/>
    <w:rsid w:val="006F19C1"/>
    <w:rsid w:val="006F2D61"/>
    <w:rsid w:val="006F32DB"/>
    <w:rsid w:val="006F5E1A"/>
    <w:rsid w:val="006F646F"/>
    <w:rsid w:val="006F6E1B"/>
    <w:rsid w:val="00701A28"/>
    <w:rsid w:val="00707A86"/>
    <w:rsid w:val="007102CC"/>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51A39"/>
    <w:rsid w:val="00752E13"/>
    <w:rsid w:val="0075649A"/>
    <w:rsid w:val="00756E10"/>
    <w:rsid w:val="007572A0"/>
    <w:rsid w:val="007626DA"/>
    <w:rsid w:val="00764642"/>
    <w:rsid w:val="007716AB"/>
    <w:rsid w:val="00771E7B"/>
    <w:rsid w:val="00772538"/>
    <w:rsid w:val="00773FAB"/>
    <w:rsid w:val="007753C6"/>
    <w:rsid w:val="00775EAA"/>
    <w:rsid w:val="0077749C"/>
    <w:rsid w:val="00781B85"/>
    <w:rsid w:val="007823D7"/>
    <w:rsid w:val="00785480"/>
    <w:rsid w:val="00785996"/>
    <w:rsid w:val="00787351"/>
    <w:rsid w:val="00787B48"/>
    <w:rsid w:val="00787D97"/>
    <w:rsid w:val="007918B1"/>
    <w:rsid w:val="00792073"/>
    <w:rsid w:val="00793255"/>
    <w:rsid w:val="00794A66"/>
    <w:rsid w:val="00794E49"/>
    <w:rsid w:val="0079528A"/>
    <w:rsid w:val="0079604C"/>
    <w:rsid w:val="007A0016"/>
    <w:rsid w:val="007A17C6"/>
    <w:rsid w:val="007B3E44"/>
    <w:rsid w:val="007B40E5"/>
    <w:rsid w:val="007B431C"/>
    <w:rsid w:val="007B4621"/>
    <w:rsid w:val="007B4FA6"/>
    <w:rsid w:val="007C7F7E"/>
    <w:rsid w:val="007D1BE2"/>
    <w:rsid w:val="007D5009"/>
    <w:rsid w:val="007D58A3"/>
    <w:rsid w:val="007D6C2F"/>
    <w:rsid w:val="007E0042"/>
    <w:rsid w:val="007E2ECE"/>
    <w:rsid w:val="007E4025"/>
    <w:rsid w:val="007E502B"/>
    <w:rsid w:val="007E5E1F"/>
    <w:rsid w:val="007E7A35"/>
    <w:rsid w:val="007F2078"/>
    <w:rsid w:val="007F6708"/>
    <w:rsid w:val="00800395"/>
    <w:rsid w:val="0080046D"/>
    <w:rsid w:val="0080117B"/>
    <w:rsid w:val="00801C90"/>
    <w:rsid w:val="0081170B"/>
    <w:rsid w:val="00812BB8"/>
    <w:rsid w:val="00821FE2"/>
    <w:rsid w:val="00823568"/>
    <w:rsid w:val="00826607"/>
    <w:rsid w:val="00826984"/>
    <w:rsid w:val="00831E42"/>
    <w:rsid w:val="008325FD"/>
    <w:rsid w:val="008365E9"/>
    <w:rsid w:val="00837EEF"/>
    <w:rsid w:val="008408A8"/>
    <w:rsid w:val="0084138C"/>
    <w:rsid w:val="008445AC"/>
    <w:rsid w:val="00846AFF"/>
    <w:rsid w:val="008603E5"/>
    <w:rsid w:val="00861720"/>
    <w:rsid w:val="0086343B"/>
    <w:rsid w:val="00865D84"/>
    <w:rsid w:val="0086713A"/>
    <w:rsid w:val="00872BCD"/>
    <w:rsid w:val="0087632B"/>
    <w:rsid w:val="00882486"/>
    <w:rsid w:val="00883668"/>
    <w:rsid w:val="008858B0"/>
    <w:rsid w:val="00890620"/>
    <w:rsid w:val="00890813"/>
    <w:rsid w:val="00890AB0"/>
    <w:rsid w:val="0089150D"/>
    <w:rsid w:val="0089158A"/>
    <w:rsid w:val="0089235C"/>
    <w:rsid w:val="00893F91"/>
    <w:rsid w:val="008941B8"/>
    <w:rsid w:val="00896CF3"/>
    <w:rsid w:val="008A153B"/>
    <w:rsid w:val="008A5D42"/>
    <w:rsid w:val="008A65F2"/>
    <w:rsid w:val="008A6746"/>
    <w:rsid w:val="008B28DB"/>
    <w:rsid w:val="008B33FD"/>
    <w:rsid w:val="008B7D67"/>
    <w:rsid w:val="008C00AD"/>
    <w:rsid w:val="008C059E"/>
    <w:rsid w:val="008C152C"/>
    <w:rsid w:val="008C1568"/>
    <w:rsid w:val="008C22A6"/>
    <w:rsid w:val="008C36E2"/>
    <w:rsid w:val="008D1468"/>
    <w:rsid w:val="008D6E29"/>
    <w:rsid w:val="008E3A2F"/>
    <w:rsid w:val="008E53D1"/>
    <w:rsid w:val="008E57FF"/>
    <w:rsid w:val="008E642D"/>
    <w:rsid w:val="008E7931"/>
    <w:rsid w:val="008F16F4"/>
    <w:rsid w:val="008F29DF"/>
    <w:rsid w:val="008F2D4F"/>
    <w:rsid w:val="008F3A2D"/>
    <w:rsid w:val="008F46F9"/>
    <w:rsid w:val="0090406D"/>
    <w:rsid w:val="00916921"/>
    <w:rsid w:val="00916BB5"/>
    <w:rsid w:val="00920E57"/>
    <w:rsid w:val="0092176F"/>
    <w:rsid w:val="009219A6"/>
    <w:rsid w:val="00930094"/>
    <w:rsid w:val="009364E5"/>
    <w:rsid w:val="00941EFA"/>
    <w:rsid w:val="00942308"/>
    <w:rsid w:val="00944BE0"/>
    <w:rsid w:val="00950474"/>
    <w:rsid w:val="009515AA"/>
    <w:rsid w:val="00954098"/>
    <w:rsid w:val="009628DA"/>
    <w:rsid w:val="00966166"/>
    <w:rsid w:val="009662F2"/>
    <w:rsid w:val="00966754"/>
    <w:rsid w:val="00970324"/>
    <w:rsid w:val="00970C1D"/>
    <w:rsid w:val="00971FCB"/>
    <w:rsid w:val="0097363C"/>
    <w:rsid w:val="009743F2"/>
    <w:rsid w:val="0097538D"/>
    <w:rsid w:val="009759FE"/>
    <w:rsid w:val="00977036"/>
    <w:rsid w:val="00982804"/>
    <w:rsid w:val="00984636"/>
    <w:rsid w:val="009870D8"/>
    <w:rsid w:val="00991222"/>
    <w:rsid w:val="00991662"/>
    <w:rsid w:val="0099257E"/>
    <w:rsid w:val="00994CD9"/>
    <w:rsid w:val="009A50E5"/>
    <w:rsid w:val="009A6661"/>
    <w:rsid w:val="009A6D65"/>
    <w:rsid w:val="009B00B2"/>
    <w:rsid w:val="009B0C6F"/>
    <w:rsid w:val="009B1BCB"/>
    <w:rsid w:val="009B3D1C"/>
    <w:rsid w:val="009B65B6"/>
    <w:rsid w:val="009B726F"/>
    <w:rsid w:val="009C12DE"/>
    <w:rsid w:val="009C66A8"/>
    <w:rsid w:val="009C6A6B"/>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4FBE"/>
    <w:rsid w:val="00A1714D"/>
    <w:rsid w:val="00A20939"/>
    <w:rsid w:val="00A24519"/>
    <w:rsid w:val="00A305EE"/>
    <w:rsid w:val="00A32CC0"/>
    <w:rsid w:val="00A336C2"/>
    <w:rsid w:val="00A3461B"/>
    <w:rsid w:val="00A37681"/>
    <w:rsid w:val="00A41DF9"/>
    <w:rsid w:val="00A420B6"/>
    <w:rsid w:val="00A437CD"/>
    <w:rsid w:val="00A4426E"/>
    <w:rsid w:val="00A44348"/>
    <w:rsid w:val="00A44F0F"/>
    <w:rsid w:val="00A478A4"/>
    <w:rsid w:val="00A50A62"/>
    <w:rsid w:val="00A524AD"/>
    <w:rsid w:val="00A5433C"/>
    <w:rsid w:val="00A54391"/>
    <w:rsid w:val="00A5489A"/>
    <w:rsid w:val="00A567A3"/>
    <w:rsid w:val="00A60798"/>
    <w:rsid w:val="00A61EF0"/>
    <w:rsid w:val="00A62770"/>
    <w:rsid w:val="00A62842"/>
    <w:rsid w:val="00A670B7"/>
    <w:rsid w:val="00A676FF"/>
    <w:rsid w:val="00A73306"/>
    <w:rsid w:val="00A73731"/>
    <w:rsid w:val="00A746DB"/>
    <w:rsid w:val="00A748E6"/>
    <w:rsid w:val="00A7596A"/>
    <w:rsid w:val="00A819BF"/>
    <w:rsid w:val="00A83E7D"/>
    <w:rsid w:val="00A869E9"/>
    <w:rsid w:val="00A9199C"/>
    <w:rsid w:val="00A94B5C"/>
    <w:rsid w:val="00A954CB"/>
    <w:rsid w:val="00AA0646"/>
    <w:rsid w:val="00AA23E7"/>
    <w:rsid w:val="00AA2B91"/>
    <w:rsid w:val="00AA477B"/>
    <w:rsid w:val="00AA6747"/>
    <w:rsid w:val="00AA7105"/>
    <w:rsid w:val="00AB1F6F"/>
    <w:rsid w:val="00AB67E9"/>
    <w:rsid w:val="00AC1526"/>
    <w:rsid w:val="00AC5492"/>
    <w:rsid w:val="00AC62F9"/>
    <w:rsid w:val="00AC68A3"/>
    <w:rsid w:val="00AC7A59"/>
    <w:rsid w:val="00AD09EE"/>
    <w:rsid w:val="00AD18EE"/>
    <w:rsid w:val="00AD4229"/>
    <w:rsid w:val="00AD5983"/>
    <w:rsid w:val="00AD7774"/>
    <w:rsid w:val="00AD7E17"/>
    <w:rsid w:val="00AE3077"/>
    <w:rsid w:val="00AF3611"/>
    <w:rsid w:val="00AF59AE"/>
    <w:rsid w:val="00B0026F"/>
    <w:rsid w:val="00B01755"/>
    <w:rsid w:val="00B03E5C"/>
    <w:rsid w:val="00B06090"/>
    <w:rsid w:val="00B065FD"/>
    <w:rsid w:val="00B10FE2"/>
    <w:rsid w:val="00B126B8"/>
    <w:rsid w:val="00B13283"/>
    <w:rsid w:val="00B13F09"/>
    <w:rsid w:val="00B14941"/>
    <w:rsid w:val="00B152D1"/>
    <w:rsid w:val="00B2164C"/>
    <w:rsid w:val="00B237E7"/>
    <w:rsid w:val="00B27CCA"/>
    <w:rsid w:val="00B32E2F"/>
    <w:rsid w:val="00B342E0"/>
    <w:rsid w:val="00B34D3F"/>
    <w:rsid w:val="00B34EC0"/>
    <w:rsid w:val="00B400F7"/>
    <w:rsid w:val="00B556D9"/>
    <w:rsid w:val="00B621F7"/>
    <w:rsid w:val="00B628F1"/>
    <w:rsid w:val="00B63C8B"/>
    <w:rsid w:val="00B64FD5"/>
    <w:rsid w:val="00B7135B"/>
    <w:rsid w:val="00B71EB7"/>
    <w:rsid w:val="00B723BF"/>
    <w:rsid w:val="00B73A7F"/>
    <w:rsid w:val="00B74D6B"/>
    <w:rsid w:val="00B77D99"/>
    <w:rsid w:val="00B809DF"/>
    <w:rsid w:val="00B8168F"/>
    <w:rsid w:val="00B8738E"/>
    <w:rsid w:val="00B901D2"/>
    <w:rsid w:val="00B923A5"/>
    <w:rsid w:val="00B93D39"/>
    <w:rsid w:val="00B96D6B"/>
    <w:rsid w:val="00BA4F1B"/>
    <w:rsid w:val="00BA6F86"/>
    <w:rsid w:val="00BB55D1"/>
    <w:rsid w:val="00BC5E91"/>
    <w:rsid w:val="00BC6196"/>
    <w:rsid w:val="00BC6CA2"/>
    <w:rsid w:val="00BD0603"/>
    <w:rsid w:val="00BD456D"/>
    <w:rsid w:val="00BD4A8C"/>
    <w:rsid w:val="00BE221A"/>
    <w:rsid w:val="00BE338C"/>
    <w:rsid w:val="00BE5CA7"/>
    <w:rsid w:val="00BE6447"/>
    <w:rsid w:val="00BE72AC"/>
    <w:rsid w:val="00BE790A"/>
    <w:rsid w:val="00BF4D68"/>
    <w:rsid w:val="00BF7AE4"/>
    <w:rsid w:val="00C007BC"/>
    <w:rsid w:val="00C023C5"/>
    <w:rsid w:val="00C062F6"/>
    <w:rsid w:val="00C07163"/>
    <w:rsid w:val="00C1003A"/>
    <w:rsid w:val="00C12BE1"/>
    <w:rsid w:val="00C14DF6"/>
    <w:rsid w:val="00C245F7"/>
    <w:rsid w:val="00C249B0"/>
    <w:rsid w:val="00C259E1"/>
    <w:rsid w:val="00C26BF0"/>
    <w:rsid w:val="00C34A19"/>
    <w:rsid w:val="00C36557"/>
    <w:rsid w:val="00C3687D"/>
    <w:rsid w:val="00C379B0"/>
    <w:rsid w:val="00C408B8"/>
    <w:rsid w:val="00C42671"/>
    <w:rsid w:val="00C45C5C"/>
    <w:rsid w:val="00C50D28"/>
    <w:rsid w:val="00C51155"/>
    <w:rsid w:val="00C53F22"/>
    <w:rsid w:val="00C6196C"/>
    <w:rsid w:val="00C66DF9"/>
    <w:rsid w:val="00C67AEB"/>
    <w:rsid w:val="00C70A64"/>
    <w:rsid w:val="00C73F3C"/>
    <w:rsid w:val="00C742DB"/>
    <w:rsid w:val="00C751A4"/>
    <w:rsid w:val="00C77FD8"/>
    <w:rsid w:val="00C805BF"/>
    <w:rsid w:val="00C80C47"/>
    <w:rsid w:val="00C815F0"/>
    <w:rsid w:val="00C84FE7"/>
    <w:rsid w:val="00C85C8E"/>
    <w:rsid w:val="00C946CF"/>
    <w:rsid w:val="00C97846"/>
    <w:rsid w:val="00C979CE"/>
    <w:rsid w:val="00CA02A5"/>
    <w:rsid w:val="00CA393B"/>
    <w:rsid w:val="00CA6642"/>
    <w:rsid w:val="00CA7DFF"/>
    <w:rsid w:val="00CB5B32"/>
    <w:rsid w:val="00CC2FC1"/>
    <w:rsid w:val="00CC584A"/>
    <w:rsid w:val="00CC73E6"/>
    <w:rsid w:val="00CD049B"/>
    <w:rsid w:val="00CD0823"/>
    <w:rsid w:val="00CD0984"/>
    <w:rsid w:val="00CD0B7E"/>
    <w:rsid w:val="00CD1238"/>
    <w:rsid w:val="00CD2BFE"/>
    <w:rsid w:val="00CD3B4E"/>
    <w:rsid w:val="00CD51C4"/>
    <w:rsid w:val="00CD730E"/>
    <w:rsid w:val="00CD7335"/>
    <w:rsid w:val="00CD74C4"/>
    <w:rsid w:val="00CF086A"/>
    <w:rsid w:val="00CF119A"/>
    <w:rsid w:val="00CF17A6"/>
    <w:rsid w:val="00CF374C"/>
    <w:rsid w:val="00CF544A"/>
    <w:rsid w:val="00CF5CD4"/>
    <w:rsid w:val="00D01AF7"/>
    <w:rsid w:val="00D057BE"/>
    <w:rsid w:val="00D13128"/>
    <w:rsid w:val="00D141EF"/>
    <w:rsid w:val="00D14683"/>
    <w:rsid w:val="00D15183"/>
    <w:rsid w:val="00D20E5D"/>
    <w:rsid w:val="00D255E4"/>
    <w:rsid w:val="00D33909"/>
    <w:rsid w:val="00D348B7"/>
    <w:rsid w:val="00D34E82"/>
    <w:rsid w:val="00D35DC3"/>
    <w:rsid w:val="00D45547"/>
    <w:rsid w:val="00D45579"/>
    <w:rsid w:val="00D55770"/>
    <w:rsid w:val="00D57F4A"/>
    <w:rsid w:val="00D57F80"/>
    <w:rsid w:val="00D6401D"/>
    <w:rsid w:val="00D64675"/>
    <w:rsid w:val="00D73FD5"/>
    <w:rsid w:val="00D7462A"/>
    <w:rsid w:val="00D773B0"/>
    <w:rsid w:val="00D81DF3"/>
    <w:rsid w:val="00D8501F"/>
    <w:rsid w:val="00D85A21"/>
    <w:rsid w:val="00D9041B"/>
    <w:rsid w:val="00D90C3B"/>
    <w:rsid w:val="00D910B8"/>
    <w:rsid w:val="00D917A7"/>
    <w:rsid w:val="00D93276"/>
    <w:rsid w:val="00D9490C"/>
    <w:rsid w:val="00DA02D4"/>
    <w:rsid w:val="00DA19F6"/>
    <w:rsid w:val="00DA1C00"/>
    <w:rsid w:val="00DA415C"/>
    <w:rsid w:val="00DA62F6"/>
    <w:rsid w:val="00DB38AE"/>
    <w:rsid w:val="00DB39B2"/>
    <w:rsid w:val="00DB427D"/>
    <w:rsid w:val="00DC022F"/>
    <w:rsid w:val="00DC383B"/>
    <w:rsid w:val="00DC3AB8"/>
    <w:rsid w:val="00DC4C48"/>
    <w:rsid w:val="00DC5473"/>
    <w:rsid w:val="00DC711F"/>
    <w:rsid w:val="00DD37B0"/>
    <w:rsid w:val="00DD4305"/>
    <w:rsid w:val="00DD6DA8"/>
    <w:rsid w:val="00DD7825"/>
    <w:rsid w:val="00DE0222"/>
    <w:rsid w:val="00DE0599"/>
    <w:rsid w:val="00DE2826"/>
    <w:rsid w:val="00DE282F"/>
    <w:rsid w:val="00DF1F0F"/>
    <w:rsid w:val="00DF2137"/>
    <w:rsid w:val="00DF2748"/>
    <w:rsid w:val="00DF67D5"/>
    <w:rsid w:val="00E00A98"/>
    <w:rsid w:val="00E0190F"/>
    <w:rsid w:val="00E05D6E"/>
    <w:rsid w:val="00E061D0"/>
    <w:rsid w:val="00E12295"/>
    <w:rsid w:val="00E12609"/>
    <w:rsid w:val="00E12ABB"/>
    <w:rsid w:val="00E13F6C"/>
    <w:rsid w:val="00E14681"/>
    <w:rsid w:val="00E23A20"/>
    <w:rsid w:val="00E262C1"/>
    <w:rsid w:val="00E27228"/>
    <w:rsid w:val="00E276DA"/>
    <w:rsid w:val="00E309D2"/>
    <w:rsid w:val="00E320D0"/>
    <w:rsid w:val="00E35E56"/>
    <w:rsid w:val="00E36739"/>
    <w:rsid w:val="00E378C9"/>
    <w:rsid w:val="00E379D2"/>
    <w:rsid w:val="00E43F01"/>
    <w:rsid w:val="00E47067"/>
    <w:rsid w:val="00E52B32"/>
    <w:rsid w:val="00E55B83"/>
    <w:rsid w:val="00E561B7"/>
    <w:rsid w:val="00E6180C"/>
    <w:rsid w:val="00E6330F"/>
    <w:rsid w:val="00E654A9"/>
    <w:rsid w:val="00E70130"/>
    <w:rsid w:val="00E74767"/>
    <w:rsid w:val="00E74A6C"/>
    <w:rsid w:val="00E75F75"/>
    <w:rsid w:val="00E80CAE"/>
    <w:rsid w:val="00E825A2"/>
    <w:rsid w:val="00E83DCE"/>
    <w:rsid w:val="00E85D10"/>
    <w:rsid w:val="00E92D2D"/>
    <w:rsid w:val="00E94D01"/>
    <w:rsid w:val="00E95F77"/>
    <w:rsid w:val="00EA0184"/>
    <w:rsid w:val="00EA0E56"/>
    <w:rsid w:val="00EA525E"/>
    <w:rsid w:val="00EB2EBF"/>
    <w:rsid w:val="00EB52AA"/>
    <w:rsid w:val="00EB5B38"/>
    <w:rsid w:val="00EB6E5B"/>
    <w:rsid w:val="00EB7FF0"/>
    <w:rsid w:val="00EC4BA8"/>
    <w:rsid w:val="00EC5646"/>
    <w:rsid w:val="00EC576D"/>
    <w:rsid w:val="00EC70FD"/>
    <w:rsid w:val="00EC74D6"/>
    <w:rsid w:val="00ED4A09"/>
    <w:rsid w:val="00EE0A2D"/>
    <w:rsid w:val="00EE245B"/>
    <w:rsid w:val="00EE54F8"/>
    <w:rsid w:val="00EF30F0"/>
    <w:rsid w:val="00EF3F64"/>
    <w:rsid w:val="00EF7025"/>
    <w:rsid w:val="00F011C7"/>
    <w:rsid w:val="00F02F7D"/>
    <w:rsid w:val="00F04487"/>
    <w:rsid w:val="00F04A15"/>
    <w:rsid w:val="00F11A24"/>
    <w:rsid w:val="00F141CE"/>
    <w:rsid w:val="00F141EF"/>
    <w:rsid w:val="00F156A3"/>
    <w:rsid w:val="00F16833"/>
    <w:rsid w:val="00F1766B"/>
    <w:rsid w:val="00F26BEC"/>
    <w:rsid w:val="00F306D0"/>
    <w:rsid w:val="00F32C6A"/>
    <w:rsid w:val="00F35BA8"/>
    <w:rsid w:val="00F41616"/>
    <w:rsid w:val="00F41756"/>
    <w:rsid w:val="00F50879"/>
    <w:rsid w:val="00F54179"/>
    <w:rsid w:val="00F56350"/>
    <w:rsid w:val="00F5716D"/>
    <w:rsid w:val="00F65F89"/>
    <w:rsid w:val="00F713A0"/>
    <w:rsid w:val="00F71F93"/>
    <w:rsid w:val="00F72820"/>
    <w:rsid w:val="00F72F23"/>
    <w:rsid w:val="00F7569D"/>
    <w:rsid w:val="00F77F3A"/>
    <w:rsid w:val="00F82452"/>
    <w:rsid w:val="00F82DED"/>
    <w:rsid w:val="00F87A2E"/>
    <w:rsid w:val="00F9035D"/>
    <w:rsid w:val="00F92BA2"/>
    <w:rsid w:val="00F95A28"/>
    <w:rsid w:val="00F960E9"/>
    <w:rsid w:val="00F9695D"/>
    <w:rsid w:val="00FA2D30"/>
    <w:rsid w:val="00FA5B23"/>
    <w:rsid w:val="00FA6AE4"/>
    <w:rsid w:val="00FA76D9"/>
    <w:rsid w:val="00FB00DB"/>
    <w:rsid w:val="00FB38F9"/>
    <w:rsid w:val="00FB7B11"/>
    <w:rsid w:val="00FC28F5"/>
    <w:rsid w:val="00FC57B5"/>
    <w:rsid w:val="00FC5A87"/>
    <w:rsid w:val="00FC7A40"/>
    <w:rsid w:val="00FD0987"/>
    <w:rsid w:val="00FD23FB"/>
    <w:rsid w:val="00FD25FF"/>
    <w:rsid w:val="00FD4EE7"/>
    <w:rsid w:val="00FE060E"/>
    <w:rsid w:val="00FE0EC6"/>
    <w:rsid w:val="00FE102E"/>
    <w:rsid w:val="00FE2E20"/>
    <w:rsid w:val="00FE5BFD"/>
    <w:rsid w:val="00FE5EE7"/>
    <w:rsid w:val="00FF3199"/>
    <w:rsid w:val="00FF44E3"/>
    <w:rsid w:val="00FF473F"/>
    <w:rsid w:val="00FF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link w:val="Heading1Char"/>
    <w:uiPriority w:val="9"/>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link w:val="TitleChar"/>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Heading1Char">
    <w:name w:val="Heading 1 Char"/>
    <w:basedOn w:val="DefaultParagraphFont"/>
    <w:link w:val="Heading1"/>
    <w:uiPriority w:val="9"/>
    <w:rsid w:val="007753C6"/>
    <w:rPr>
      <w:smallCaps/>
      <w:kern w:val="28"/>
    </w:rPr>
  </w:style>
  <w:style w:type="paragraph" w:styleId="Bibliography">
    <w:name w:val="Bibliography"/>
    <w:basedOn w:val="Normal"/>
    <w:next w:val="Normal"/>
    <w:uiPriority w:val="37"/>
    <w:unhideWhenUsed/>
    <w:rsid w:val="007753C6"/>
  </w:style>
  <w:style w:type="character" w:customStyle="1" w:styleId="TitleChar">
    <w:name w:val="Title Char"/>
    <w:basedOn w:val="DefaultParagraphFont"/>
    <w:link w:val="Title"/>
    <w:rsid w:val="00233EAF"/>
    <w:rPr>
      <w:b/>
      <w:kern w:val="28"/>
      <w:sz w:val="32"/>
      <w:szCs w:val="48"/>
    </w:rPr>
  </w:style>
  <w:style w:type="paragraph" w:styleId="HTMLPreformatted">
    <w:name w:val="HTML Preformatted"/>
    <w:basedOn w:val="Normal"/>
    <w:link w:val="HTMLPreformattedChar"/>
    <w:uiPriority w:val="99"/>
    <w:semiHidden/>
    <w:unhideWhenUsed/>
    <w:rsid w:val="0068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819DF"/>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3237880">
      <w:bodyDiv w:val="1"/>
      <w:marLeft w:val="0"/>
      <w:marRight w:val="0"/>
      <w:marTop w:val="0"/>
      <w:marBottom w:val="0"/>
      <w:divBdr>
        <w:top w:val="none" w:sz="0" w:space="0" w:color="auto"/>
        <w:left w:val="none" w:sz="0" w:space="0" w:color="auto"/>
        <w:bottom w:val="none" w:sz="0" w:space="0" w:color="auto"/>
        <w:right w:val="none" w:sz="0" w:space="0" w:color="auto"/>
      </w:divBdr>
    </w:div>
    <w:div w:id="57477328">
      <w:bodyDiv w:val="1"/>
      <w:marLeft w:val="0"/>
      <w:marRight w:val="0"/>
      <w:marTop w:val="0"/>
      <w:marBottom w:val="0"/>
      <w:divBdr>
        <w:top w:val="none" w:sz="0" w:space="0" w:color="auto"/>
        <w:left w:val="none" w:sz="0" w:space="0" w:color="auto"/>
        <w:bottom w:val="none" w:sz="0" w:space="0" w:color="auto"/>
        <w:right w:val="none" w:sz="0" w:space="0" w:color="auto"/>
      </w:divBdr>
    </w:div>
    <w:div w:id="62723206">
      <w:bodyDiv w:val="1"/>
      <w:marLeft w:val="0"/>
      <w:marRight w:val="0"/>
      <w:marTop w:val="0"/>
      <w:marBottom w:val="0"/>
      <w:divBdr>
        <w:top w:val="none" w:sz="0" w:space="0" w:color="auto"/>
        <w:left w:val="none" w:sz="0" w:space="0" w:color="auto"/>
        <w:bottom w:val="none" w:sz="0" w:space="0" w:color="auto"/>
        <w:right w:val="none" w:sz="0" w:space="0" w:color="auto"/>
      </w:divBdr>
    </w:div>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76751504">
      <w:bodyDiv w:val="1"/>
      <w:marLeft w:val="0"/>
      <w:marRight w:val="0"/>
      <w:marTop w:val="0"/>
      <w:marBottom w:val="0"/>
      <w:divBdr>
        <w:top w:val="none" w:sz="0" w:space="0" w:color="auto"/>
        <w:left w:val="none" w:sz="0" w:space="0" w:color="auto"/>
        <w:bottom w:val="none" w:sz="0" w:space="0" w:color="auto"/>
        <w:right w:val="none" w:sz="0" w:space="0" w:color="auto"/>
      </w:divBdr>
    </w:div>
    <w:div w:id="101337827">
      <w:bodyDiv w:val="1"/>
      <w:marLeft w:val="0"/>
      <w:marRight w:val="0"/>
      <w:marTop w:val="0"/>
      <w:marBottom w:val="0"/>
      <w:divBdr>
        <w:top w:val="none" w:sz="0" w:space="0" w:color="auto"/>
        <w:left w:val="none" w:sz="0" w:space="0" w:color="auto"/>
        <w:bottom w:val="none" w:sz="0" w:space="0" w:color="auto"/>
        <w:right w:val="none" w:sz="0" w:space="0" w:color="auto"/>
      </w:divBdr>
    </w:div>
    <w:div w:id="113330981">
      <w:bodyDiv w:val="1"/>
      <w:marLeft w:val="0"/>
      <w:marRight w:val="0"/>
      <w:marTop w:val="0"/>
      <w:marBottom w:val="0"/>
      <w:divBdr>
        <w:top w:val="none" w:sz="0" w:space="0" w:color="auto"/>
        <w:left w:val="none" w:sz="0" w:space="0" w:color="auto"/>
        <w:bottom w:val="none" w:sz="0" w:space="0" w:color="auto"/>
        <w:right w:val="none" w:sz="0" w:space="0" w:color="auto"/>
      </w:divBdr>
    </w:div>
    <w:div w:id="174153109">
      <w:bodyDiv w:val="1"/>
      <w:marLeft w:val="0"/>
      <w:marRight w:val="0"/>
      <w:marTop w:val="0"/>
      <w:marBottom w:val="0"/>
      <w:divBdr>
        <w:top w:val="none" w:sz="0" w:space="0" w:color="auto"/>
        <w:left w:val="none" w:sz="0" w:space="0" w:color="auto"/>
        <w:bottom w:val="none" w:sz="0" w:space="0" w:color="auto"/>
        <w:right w:val="none" w:sz="0" w:space="0" w:color="auto"/>
      </w:divBdr>
    </w:div>
    <w:div w:id="185606153">
      <w:bodyDiv w:val="1"/>
      <w:marLeft w:val="0"/>
      <w:marRight w:val="0"/>
      <w:marTop w:val="0"/>
      <w:marBottom w:val="0"/>
      <w:divBdr>
        <w:top w:val="none" w:sz="0" w:space="0" w:color="auto"/>
        <w:left w:val="none" w:sz="0" w:space="0" w:color="auto"/>
        <w:bottom w:val="none" w:sz="0" w:space="0" w:color="auto"/>
        <w:right w:val="none" w:sz="0" w:space="0" w:color="auto"/>
      </w:divBdr>
    </w:div>
    <w:div w:id="188570619">
      <w:bodyDiv w:val="1"/>
      <w:marLeft w:val="0"/>
      <w:marRight w:val="0"/>
      <w:marTop w:val="0"/>
      <w:marBottom w:val="0"/>
      <w:divBdr>
        <w:top w:val="none" w:sz="0" w:space="0" w:color="auto"/>
        <w:left w:val="none" w:sz="0" w:space="0" w:color="auto"/>
        <w:bottom w:val="none" w:sz="0" w:space="0" w:color="auto"/>
        <w:right w:val="none" w:sz="0" w:space="0" w:color="auto"/>
      </w:divBdr>
    </w:div>
    <w:div w:id="261492434">
      <w:bodyDiv w:val="1"/>
      <w:marLeft w:val="0"/>
      <w:marRight w:val="0"/>
      <w:marTop w:val="0"/>
      <w:marBottom w:val="0"/>
      <w:divBdr>
        <w:top w:val="none" w:sz="0" w:space="0" w:color="auto"/>
        <w:left w:val="none" w:sz="0" w:space="0" w:color="auto"/>
        <w:bottom w:val="none" w:sz="0" w:space="0" w:color="auto"/>
        <w:right w:val="none" w:sz="0" w:space="0" w:color="auto"/>
      </w:divBdr>
    </w:div>
    <w:div w:id="272128569">
      <w:bodyDiv w:val="1"/>
      <w:marLeft w:val="0"/>
      <w:marRight w:val="0"/>
      <w:marTop w:val="0"/>
      <w:marBottom w:val="0"/>
      <w:divBdr>
        <w:top w:val="none" w:sz="0" w:space="0" w:color="auto"/>
        <w:left w:val="none" w:sz="0" w:space="0" w:color="auto"/>
        <w:bottom w:val="none" w:sz="0" w:space="0" w:color="auto"/>
        <w:right w:val="none" w:sz="0" w:space="0" w:color="auto"/>
      </w:divBdr>
    </w:div>
    <w:div w:id="292492272">
      <w:bodyDiv w:val="1"/>
      <w:marLeft w:val="0"/>
      <w:marRight w:val="0"/>
      <w:marTop w:val="0"/>
      <w:marBottom w:val="0"/>
      <w:divBdr>
        <w:top w:val="none" w:sz="0" w:space="0" w:color="auto"/>
        <w:left w:val="none" w:sz="0" w:space="0" w:color="auto"/>
        <w:bottom w:val="none" w:sz="0" w:space="0" w:color="auto"/>
        <w:right w:val="none" w:sz="0" w:space="0" w:color="auto"/>
      </w:divBdr>
    </w:div>
    <w:div w:id="294335830">
      <w:bodyDiv w:val="1"/>
      <w:marLeft w:val="0"/>
      <w:marRight w:val="0"/>
      <w:marTop w:val="0"/>
      <w:marBottom w:val="0"/>
      <w:divBdr>
        <w:top w:val="none" w:sz="0" w:space="0" w:color="auto"/>
        <w:left w:val="none" w:sz="0" w:space="0" w:color="auto"/>
        <w:bottom w:val="none" w:sz="0" w:space="0" w:color="auto"/>
        <w:right w:val="none" w:sz="0" w:space="0" w:color="auto"/>
      </w:divBdr>
    </w:div>
    <w:div w:id="303200975">
      <w:bodyDiv w:val="1"/>
      <w:marLeft w:val="0"/>
      <w:marRight w:val="0"/>
      <w:marTop w:val="0"/>
      <w:marBottom w:val="0"/>
      <w:divBdr>
        <w:top w:val="none" w:sz="0" w:space="0" w:color="auto"/>
        <w:left w:val="none" w:sz="0" w:space="0" w:color="auto"/>
        <w:bottom w:val="none" w:sz="0" w:space="0" w:color="auto"/>
        <w:right w:val="none" w:sz="0" w:space="0" w:color="auto"/>
      </w:divBdr>
    </w:div>
    <w:div w:id="346367926">
      <w:bodyDiv w:val="1"/>
      <w:marLeft w:val="0"/>
      <w:marRight w:val="0"/>
      <w:marTop w:val="0"/>
      <w:marBottom w:val="0"/>
      <w:divBdr>
        <w:top w:val="none" w:sz="0" w:space="0" w:color="auto"/>
        <w:left w:val="none" w:sz="0" w:space="0" w:color="auto"/>
        <w:bottom w:val="none" w:sz="0" w:space="0" w:color="auto"/>
        <w:right w:val="none" w:sz="0" w:space="0" w:color="auto"/>
      </w:divBdr>
    </w:div>
    <w:div w:id="365837086">
      <w:bodyDiv w:val="1"/>
      <w:marLeft w:val="0"/>
      <w:marRight w:val="0"/>
      <w:marTop w:val="0"/>
      <w:marBottom w:val="0"/>
      <w:divBdr>
        <w:top w:val="none" w:sz="0" w:space="0" w:color="auto"/>
        <w:left w:val="none" w:sz="0" w:space="0" w:color="auto"/>
        <w:bottom w:val="none" w:sz="0" w:space="0" w:color="auto"/>
        <w:right w:val="none" w:sz="0" w:space="0" w:color="auto"/>
      </w:divBdr>
    </w:div>
    <w:div w:id="373042492">
      <w:bodyDiv w:val="1"/>
      <w:marLeft w:val="0"/>
      <w:marRight w:val="0"/>
      <w:marTop w:val="0"/>
      <w:marBottom w:val="0"/>
      <w:divBdr>
        <w:top w:val="none" w:sz="0" w:space="0" w:color="auto"/>
        <w:left w:val="none" w:sz="0" w:space="0" w:color="auto"/>
        <w:bottom w:val="none" w:sz="0" w:space="0" w:color="auto"/>
        <w:right w:val="none" w:sz="0" w:space="0" w:color="auto"/>
      </w:divBdr>
    </w:div>
    <w:div w:id="404886880">
      <w:bodyDiv w:val="1"/>
      <w:marLeft w:val="0"/>
      <w:marRight w:val="0"/>
      <w:marTop w:val="0"/>
      <w:marBottom w:val="0"/>
      <w:divBdr>
        <w:top w:val="none" w:sz="0" w:space="0" w:color="auto"/>
        <w:left w:val="none" w:sz="0" w:space="0" w:color="auto"/>
        <w:bottom w:val="none" w:sz="0" w:space="0" w:color="auto"/>
        <w:right w:val="none" w:sz="0" w:space="0" w:color="auto"/>
      </w:divBdr>
    </w:div>
    <w:div w:id="425807949">
      <w:bodyDiv w:val="1"/>
      <w:marLeft w:val="0"/>
      <w:marRight w:val="0"/>
      <w:marTop w:val="0"/>
      <w:marBottom w:val="0"/>
      <w:divBdr>
        <w:top w:val="none" w:sz="0" w:space="0" w:color="auto"/>
        <w:left w:val="none" w:sz="0" w:space="0" w:color="auto"/>
        <w:bottom w:val="none" w:sz="0" w:space="0" w:color="auto"/>
        <w:right w:val="none" w:sz="0" w:space="0" w:color="auto"/>
      </w:divBdr>
    </w:div>
    <w:div w:id="460347213">
      <w:bodyDiv w:val="1"/>
      <w:marLeft w:val="0"/>
      <w:marRight w:val="0"/>
      <w:marTop w:val="0"/>
      <w:marBottom w:val="0"/>
      <w:divBdr>
        <w:top w:val="none" w:sz="0" w:space="0" w:color="auto"/>
        <w:left w:val="none" w:sz="0" w:space="0" w:color="auto"/>
        <w:bottom w:val="none" w:sz="0" w:space="0" w:color="auto"/>
        <w:right w:val="none" w:sz="0" w:space="0" w:color="auto"/>
      </w:divBdr>
    </w:div>
    <w:div w:id="467091622">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81973382">
      <w:bodyDiv w:val="1"/>
      <w:marLeft w:val="0"/>
      <w:marRight w:val="0"/>
      <w:marTop w:val="0"/>
      <w:marBottom w:val="0"/>
      <w:divBdr>
        <w:top w:val="none" w:sz="0" w:space="0" w:color="auto"/>
        <w:left w:val="none" w:sz="0" w:space="0" w:color="auto"/>
        <w:bottom w:val="none" w:sz="0" w:space="0" w:color="auto"/>
        <w:right w:val="none" w:sz="0" w:space="0" w:color="auto"/>
      </w:divBdr>
    </w:div>
    <w:div w:id="516232800">
      <w:bodyDiv w:val="1"/>
      <w:marLeft w:val="0"/>
      <w:marRight w:val="0"/>
      <w:marTop w:val="0"/>
      <w:marBottom w:val="0"/>
      <w:divBdr>
        <w:top w:val="none" w:sz="0" w:space="0" w:color="auto"/>
        <w:left w:val="none" w:sz="0" w:space="0" w:color="auto"/>
        <w:bottom w:val="none" w:sz="0" w:space="0" w:color="auto"/>
        <w:right w:val="none" w:sz="0" w:space="0" w:color="auto"/>
      </w:divBdr>
    </w:div>
    <w:div w:id="528182181">
      <w:bodyDiv w:val="1"/>
      <w:marLeft w:val="0"/>
      <w:marRight w:val="0"/>
      <w:marTop w:val="0"/>
      <w:marBottom w:val="0"/>
      <w:divBdr>
        <w:top w:val="none" w:sz="0" w:space="0" w:color="auto"/>
        <w:left w:val="none" w:sz="0" w:space="0" w:color="auto"/>
        <w:bottom w:val="none" w:sz="0" w:space="0" w:color="auto"/>
        <w:right w:val="none" w:sz="0" w:space="0" w:color="auto"/>
      </w:divBdr>
    </w:div>
    <w:div w:id="646977276">
      <w:bodyDiv w:val="1"/>
      <w:marLeft w:val="0"/>
      <w:marRight w:val="0"/>
      <w:marTop w:val="0"/>
      <w:marBottom w:val="0"/>
      <w:divBdr>
        <w:top w:val="none" w:sz="0" w:space="0" w:color="auto"/>
        <w:left w:val="none" w:sz="0" w:space="0" w:color="auto"/>
        <w:bottom w:val="none" w:sz="0" w:space="0" w:color="auto"/>
        <w:right w:val="none" w:sz="0" w:space="0" w:color="auto"/>
      </w:divBdr>
    </w:div>
    <w:div w:id="647710216">
      <w:bodyDiv w:val="1"/>
      <w:marLeft w:val="0"/>
      <w:marRight w:val="0"/>
      <w:marTop w:val="0"/>
      <w:marBottom w:val="0"/>
      <w:divBdr>
        <w:top w:val="none" w:sz="0" w:space="0" w:color="auto"/>
        <w:left w:val="none" w:sz="0" w:space="0" w:color="auto"/>
        <w:bottom w:val="none" w:sz="0" w:space="0" w:color="auto"/>
        <w:right w:val="none" w:sz="0" w:space="0" w:color="auto"/>
      </w:divBdr>
    </w:div>
    <w:div w:id="664210393">
      <w:bodyDiv w:val="1"/>
      <w:marLeft w:val="0"/>
      <w:marRight w:val="0"/>
      <w:marTop w:val="0"/>
      <w:marBottom w:val="0"/>
      <w:divBdr>
        <w:top w:val="none" w:sz="0" w:space="0" w:color="auto"/>
        <w:left w:val="none" w:sz="0" w:space="0" w:color="auto"/>
        <w:bottom w:val="none" w:sz="0" w:space="0" w:color="auto"/>
        <w:right w:val="none" w:sz="0" w:space="0" w:color="auto"/>
      </w:divBdr>
    </w:div>
    <w:div w:id="673872584">
      <w:bodyDiv w:val="1"/>
      <w:marLeft w:val="0"/>
      <w:marRight w:val="0"/>
      <w:marTop w:val="0"/>
      <w:marBottom w:val="0"/>
      <w:divBdr>
        <w:top w:val="none" w:sz="0" w:space="0" w:color="auto"/>
        <w:left w:val="none" w:sz="0" w:space="0" w:color="auto"/>
        <w:bottom w:val="none" w:sz="0" w:space="0" w:color="auto"/>
        <w:right w:val="none" w:sz="0" w:space="0" w:color="auto"/>
      </w:divBdr>
    </w:div>
    <w:div w:id="677660710">
      <w:bodyDiv w:val="1"/>
      <w:marLeft w:val="0"/>
      <w:marRight w:val="0"/>
      <w:marTop w:val="0"/>
      <w:marBottom w:val="0"/>
      <w:divBdr>
        <w:top w:val="none" w:sz="0" w:space="0" w:color="auto"/>
        <w:left w:val="none" w:sz="0" w:space="0" w:color="auto"/>
        <w:bottom w:val="none" w:sz="0" w:space="0" w:color="auto"/>
        <w:right w:val="none" w:sz="0" w:space="0" w:color="auto"/>
      </w:divBdr>
    </w:div>
    <w:div w:id="707991215">
      <w:bodyDiv w:val="1"/>
      <w:marLeft w:val="0"/>
      <w:marRight w:val="0"/>
      <w:marTop w:val="0"/>
      <w:marBottom w:val="0"/>
      <w:divBdr>
        <w:top w:val="none" w:sz="0" w:space="0" w:color="auto"/>
        <w:left w:val="none" w:sz="0" w:space="0" w:color="auto"/>
        <w:bottom w:val="none" w:sz="0" w:space="0" w:color="auto"/>
        <w:right w:val="none" w:sz="0" w:space="0" w:color="auto"/>
      </w:divBdr>
    </w:div>
    <w:div w:id="734819700">
      <w:bodyDiv w:val="1"/>
      <w:marLeft w:val="0"/>
      <w:marRight w:val="0"/>
      <w:marTop w:val="0"/>
      <w:marBottom w:val="0"/>
      <w:divBdr>
        <w:top w:val="none" w:sz="0" w:space="0" w:color="auto"/>
        <w:left w:val="none" w:sz="0" w:space="0" w:color="auto"/>
        <w:bottom w:val="none" w:sz="0" w:space="0" w:color="auto"/>
        <w:right w:val="none" w:sz="0" w:space="0" w:color="auto"/>
      </w:divBdr>
    </w:div>
    <w:div w:id="735008922">
      <w:bodyDiv w:val="1"/>
      <w:marLeft w:val="0"/>
      <w:marRight w:val="0"/>
      <w:marTop w:val="0"/>
      <w:marBottom w:val="0"/>
      <w:divBdr>
        <w:top w:val="none" w:sz="0" w:space="0" w:color="auto"/>
        <w:left w:val="none" w:sz="0" w:space="0" w:color="auto"/>
        <w:bottom w:val="none" w:sz="0" w:space="0" w:color="auto"/>
        <w:right w:val="none" w:sz="0" w:space="0" w:color="auto"/>
      </w:divBdr>
    </w:div>
    <w:div w:id="815613156">
      <w:bodyDiv w:val="1"/>
      <w:marLeft w:val="0"/>
      <w:marRight w:val="0"/>
      <w:marTop w:val="0"/>
      <w:marBottom w:val="0"/>
      <w:divBdr>
        <w:top w:val="none" w:sz="0" w:space="0" w:color="auto"/>
        <w:left w:val="none" w:sz="0" w:space="0" w:color="auto"/>
        <w:bottom w:val="none" w:sz="0" w:space="0" w:color="auto"/>
        <w:right w:val="none" w:sz="0" w:space="0" w:color="auto"/>
      </w:divBdr>
    </w:div>
    <w:div w:id="854147714">
      <w:bodyDiv w:val="1"/>
      <w:marLeft w:val="0"/>
      <w:marRight w:val="0"/>
      <w:marTop w:val="0"/>
      <w:marBottom w:val="0"/>
      <w:divBdr>
        <w:top w:val="none" w:sz="0" w:space="0" w:color="auto"/>
        <w:left w:val="none" w:sz="0" w:space="0" w:color="auto"/>
        <w:bottom w:val="none" w:sz="0" w:space="0" w:color="auto"/>
        <w:right w:val="none" w:sz="0" w:space="0" w:color="auto"/>
      </w:divBdr>
    </w:div>
    <w:div w:id="892960312">
      <w:bodyDiv w:val="1"/>
      <w:marLeft w:val="0"/>
      <w:marRight w:val="0"/>
      <w:marTop w:val="0"/>
      <w:marBottom w:val="0"/>
      <w:divBdr>
        <w:top w:val="none" w:sz="0" w:space="0" w:color="auto"/>
        <w:left w:val="none" w:sz="0" w:space="0" w:color="auto"/>
        <w:bottom w:val="none" w:sz="0" w:space="0" w:color="auto"/>
        <w:right w:val="none" w:sz="0" w:space="0" w:color="auto"/>
      </w:divBdr>
    </w:div>
    <w:div w:id="921792229">
      <w:bodyDiv w:val="1"/>
      <w:marLeft w:val="0"/>
      <w:marRight w:val="0"/>
      <w:marTop w:val="0"/>
      <w:marBottom w:val="0"/>
      <w:divBdr>
        <w:top w:val="none" w:sz="0" w:space="0" w:color="auto"/>
        <w:left w:val="none" w:sz="0" w:space="0" w:color="auto"/>
        <w:bottom w:val="none" w:sz="0" w:space="0" w:color="auto"/>
        <w:right w:val="none" w:sz="0" w:space="0" w:color="auto"/>
      </w:divBdr>
    </w:div>
    <w:div w:id="945894239">
      <w:bodyDiv w:val="1"/>
      <w:marLeft w:val="0"/>
      <w:marRight w:val="0"/>
      <w:marTop w:val="0"/>
      <w:marBottom w:val="0"/>
      <w:divBdr>
        <w:top w:val="none" w:sz="0" w:space="0" w:color="auto"/>
        <w:left w:val="none" w:sz="0" w:space="0" w:color="auto"/>
        <w:bottom w:val="none" w:sz="0" w:space="0" w:color="auto"/>
        <w:right w:val="none" w:sz="0" w:space="0" w:color="auto"/>
      </w:divBdr>
    </w:div>
    <w:div w:id="988023922">
      <w:bodyDiv w:val="1"/>
      <w:marLeft w:val="0"/>
      <w:marRight w:val="0"/>
      <w:marTop w:val="0"/>
      <w:marBottom w:val="0"/>
      <w:divBdr>
        <w:top w:val="none" w:sz="0" w:space="0" w:color="auto"/>
        <w:left w:val="none" w:sz="0" w:space="0" w:color="auto"/>
        <w:bottom w:val="none" w:sz="0" w:space="0" w:color="auto"/>
        <w:right w:val="none" w:sz="0" w:space="0" w:color="auto"/>
      </w:divBdr>
    </w:div>
    <w:div w:id="1028028496">
      <w:bodyDiv w:val="1"/>
      <w:marLeft w:val="0"/>
      <w:marRight w:val="0"/>
      <w:marTop w:val="0"/>
      <w:marBottom w:val="0"/>
      <w:divBdr>
        <w:top w:val="none" w:sz="0" w:space="0" w:color="auto"/>
        <w:left w:val="none" w:sz="0" w:space="0" w:color="auto"/>
        <w:bottom w:val="none" w:sz="0" w:space="0" w:color="auto"/>
        <w:right w:val="none" w:sz="0" w:space="0" w:color="auto"/>
      </w:divBdr>
    </w:div>
    <w:div w:id="1067192144">
      <w:bodyDiv w:val="1"/>
      <w:marLeft w:val="0"/>
      <w:marRight w:val="0"/>
      <w:marTop w:val="0"/>
      <w:marBottom w:val="0"/>
      <w:divBdr>
        <w:top w:val="none" w:sz="0" w:space="0" w:color="auto"/>
        <w:left w:val="none" w:sz="0" w:space="0" w:color="auto"/>
        <w:bottom w:val="none" w:sz="0" w:space="0" w:color="auto"/>
        <w:right w:val="none" w:sz="0" w:space="0" w:color="auto"/>
      </w:divBdr>
    </w:div>
    <w:div w:id="1072853082">
      <w:bodyDiv w:val="1"/>
      <w:marLeft w:val="0"/>
      <w:marRight w:val="0"/>
      <w:marTop w:val="0"/>
      <w:marBottom w:val="0"/>
      <w:divBdr>
        <w:top w:val="none" w:sz="0" w:space="0" w:color="auto"/>
        <w:left w:val="none" w:sz="0" w:space="0" w:color="auto"/>
        <w:bottom w:val="none" w:sz="0" w:space="0" w:color="auto"/>
        <w:right w:val="none" w:sz="0" w:space="0" w:color="auto"/>
      </w:divBdr>
    </w:div>
    <w:div w:id="1110321040">
      <w:bodyDiv w:val="1"/>
      <w:marLeft w:val="0"/>
      <w:marRight w:val="0"/>
      <w:marTop w:val="0"/>
      <w:marBottom w:val="0"/>
      <w:divBdr>
        <w:top w:val="none" w:sz="0" w:space="0" w:color="auto"/>
        <w:left w:val="none" w:sz="0" w:space="0" w:color="auto"/>
        <w:bottom w:val="none" w:sz="0" w:space="0" w:color="auto"/>
        <w:right w:val="none" w:sz="0" w:space="0" w:color="auto"/>
      </w:divBdr>
    </w:div>
    <w:div w:id="1119298144">
      <w:bodyDiv w:val="1"/>
      <w:marLeft w:val="0"/>
      <w:marRight w:val="0"/>
      <w:marTop w:val="0"/>
      <w:marBottom w:val="0"/>
      <w:divBdr>
        <w:top w:val="none" w:sz="0" w:space="0" w:color="auto"/>
        <w:left w:val="none" w:sz="0" w:space="0" w:color="auto"/>
        <w:bottom w:val="none" w:sz="0" w:space="0" w:color="auto"/>
        <w:right w:val="none" w:sz="0" w:space="0" w:color="auto"/>
      </w:divBdr>
    </w:div>
    <w:div w:id="1139883982">
      <w:bodyDiv w:val="1"/>
      <w:marLeft w:val="0"/>
      <w:marRight w:val="0"/>
      <w:marTop w:val="0"/>
      <w:marBottom w:val="0"/>
      <w:divBdr>
        <w:top w:val="none" w:sz="0" w:space="0" w:color="auto"/>
        <w:left w:val="none" w:sz="0" w:space="0" w:color="auto"/>
        <w:bottom w:val="none" w:sz="0" w:space="0" w:color="auto"/>
        <w:right w:val="none" w:sz="0" w:space="0" w:color="auto"/>
      </w:divBdr>
    </w:div>
    <w:div w:id="1144852977">
      <w:bodyDiv w:val="1"/>
      <w:marLeft w:val="0"/>
      <w:marRight w:val="0"/>
      <w:marTop w:val="0"/>
      <w:marBottom w:val="0"/>
      <w:divBdr>
        <w:top w:val="none" w:sz="0" w:space="0" w:color="auto"/>
        <w:left w:val="none" w:sz="0" w:space="0" w:color="auto"/>
        <w:bottom w:val="none" w:sz="0" w:space="0" w:color="auto"/>
        <w:right w:val="none" w:sz="0" w:space="0" w:color="auto"/>
      </w:divBdr>
    </w:div>
    <w:div w:id="1233587582">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71545890">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7469829">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332174634">
      <w:bodyDiv w:val="1"/>
      <w:marLeft w:val="0"/>
      <w:marRight w:val="0"/>
      <w:marTop w:val="0"/>
      <w:marBottom w:val="0"/>
      <w:divBdr>
        <w:top w:val="none" w:sz="0" w:space="0" w:color="auto"/>
        <w:left w:val="none" w:sz="0" w:space="0" w:color="auto"/>
        <w:bottom w:val="none" w:sz="0" w:space="0" w:color="auto"/>
        <w:right w:val="none" w:sz="0" w:space="0" w:color="auto"/>
      </w:divBdr>
    </w:div>
    <w:div w:id="1334600177">
      <w:bodyDiv w:val="1"/>
      <w:marLeft w:val="0"/>
      <w:marRight w:val="0"/>
      <w:marTop w:val="0"/>
      <w:marBottom w:val="0"/>
      <w:divBdr>
        <w:top w:val="none" w:sz="0" w:space="0" w:color="auto"/>
        <w:left w:val="none" w:sz="0" w:space="0" w:color="auto"/>
        <w:bottom w:val="none" w:sz="0" w:space="0" w:color="auto"/>
        <w:right w:val="none" w:sz="0" w:space="0" w:color="auto"/>
      </w:divBdr>
    </w:div>
    <w:div w:id="1349139040">
      <w:bodyDiv w:val="1"/>
      <w:marLeft w:val="0"/>
      <w:marRight w:val="0"/>
      <w:marTop w:val="0"/>
      <w:marBottom w:val="0"/>
      <w:divBdr>
        <w:top w:val="none" w:sz="0" w:space="0" w:color="auto"/>
        <w:left w:val="none" w:sz="0" w:space="0" w:color="auto"/>
        <w:bottom w:val="none" w:sz="0" w:space="0" w:color="auto"/>
        <w:right w:val="none" w:sz="0" w:space="0" w:color="auto"/>
      </w:divBdr>
    </w:div>
    <w:div w:id="1350136404">
      <w:bodyDiv w:val="1"/>
      <w:marLeft w:val="0"/>
      <w:marRight w:val="0"/>
      <w:marTop w:val="0"/>
      <w:marBottom w:val="0"/>
      <w:divBdr>
        <w:top w:val="none" w:sz="0" w:space="0" w:color="auto"/>
        <w:left w:val="none" w:sz="0" w:space="0" w:color="auto"/>
        <w:bottom w:val="none" w:sz="0" w:space="0" w:color="auto"/>
        <w:right w:val="none" w:sz="0" w:space="0" w:color="auto"/>
      </w:divBdr>
    </w:div>
    <w:div w:id="1373068430">
      <w:bodyDiv w:val="1"/>
      <w:marLeft w:val="0"/>
      <w:marRight w:val="0"/>
      <w:marTop w:val="0"/>
      <w:marBottom w:val="0"/>
      <w:divBdr>
        <w:top w:val="none" w:sz="0" w:space="0" w:color="auto"/>
        <w:left w:val="none" w:sz="0" w:space="0" w:color="auto"/>
        <w:bottom w:val="none" w:sz="0" w:space="0" w:color="auto"/>
        <w:right w:val="none" w:sz="0" w:space="0" w:color="auto"/>
      </w:divBdr>
    </w:div>
    <w:div w:id="1377124055">
      <w:bodyDiv w:val="1"/>
      <w:marLeft w:val="0"/>
      <w:marRight w:val="0"/>
      <w:marTop w:val="0"/>
      <w:marBottom w:val="0"/>
      <w:divBdr>
        <w:top w:val="none" w:sz="0" w:space="0" w:color="auto"/>
        <w:left w:val="none" w:sz="0" w:space="0" w:color="auto"/>
        <w:bottom w:val="none" w:sz="0" w:space="0" w:color="auto"/>
        <w:right w:val="none" w:sz="0" w:space="0" w:color="auto"/>
      </w:divBdr>
    </w:div>
    <w:div w:id="1378551355">
      <w:bodyDiv w:val="1"/>
      <w:marLeft w:val="0"/>
      <w:marRight w:val="0"/>
      <w:marTop w:val="0"/>
      <w:marBottom w:val="0"/>
      <w:divBdr>
        <w:top w:val="none" w:sz="0" w:space="0" w:color="auto"/>
        <w:left w:val="none" w:sz="0" w:space="0" w:color="auto"/>
        <w:bottom w:val="none" w:sz="0" w:space="0" w:color="auto"/>
        <w:right w:val="none" w:sz="0" w:space="0" w:color="auto"/>
      </w:divBdr>
    </w:div>
    <w:div w:id="1432554563">
      <w:bodyDiv w:val="1"/>
      <w:marLeft w:val="0"/>
      <w:marRight w:val="0"/>
      <w:marTop w:val="0"/>
      <w:marBottom w:val="0"/>
      <w:divBdr>
        <w:top w:val="none" w:sz="0" w:space="0" w:color="auto"/>
        <w:left w:val="none" w:sz="0" w:space="0" w:color="auto"/>
        <w:bottom w:val="none" w:sz="0" w:space="0" w:color="auto"/>
        <w:right w:val="none" w:sz="0" w:space="0" w:color="auto"/>
      </w:divBdr>
    </w:div>
    <w:div w:id="1444768078">
      <w:bodyDiv w:val="1"/>
      <w:marLeft w:val="0"/>
      <w:marRight w:val="0"/>
      <w:marTop w:val="0"/>
      <w:marBottom w:val="0"/>
      <w:divBdr>
        <w:top w:val="none" w:sz="0" w:space="0" w:color="auto"/>
        <w:left w:val="none" w:sz="0" w:space="0" w:color="auto"/>
        <w:bottom w:val="none" w:sz="0" w:space="0" w:color="auto"/>
        <w:right w:val="none" w:sz="0" w:space="0" w:color="auto"/>
      </w:divBdr>
    </w:div>
    <w:div w:id="1449396362">
      <w:bodyDiv w:val="1"/>
      <w:marLeft w:val="0"/>
      <w:marRight w:val="0"/>
      <w:marTop w:val="0"/>
      <w:marBottom w:val="0"/>
      <w:divBdr>
        <w:top w:val="none" w:sz="0" w:space="0" w:color="auto"/>
        <w:left w:val="none" w:sz="0" w:space="0" w:color="auto"/>
        <w:bottom w:val="none" w:sz="0" w:space="0" w:color="auto"/>
        <w:right w:val="none" w:sz="0" w:space="0" w:color="auto"/>
      </w:divBdr>
    </w:div>
    <w:div w:id="1492064190">
      <w:bodyDiv w:val="1"/>
      <w:marLeft w:val="0"/>
      <w:marRight w:val="0"/>
      <w:marTop w:val="0"/>
      <w:marBottom w:val="0"/>
      <w:divBdr>
        <w:top w:val="none" w:sz="0" w:space="0" w:color="auto"/>
        <w:left w:val="none" w:sz="0" w:space="0" w:color="auto"/>
        <w:bottom w:val="none" w:sz="0" w:space="0" w:color="auto"/>
        <w:right w:val="none" w:sz="0" w:space="0" w:color="auto"/>
      </w:divBdr>
    </w:div>
    <w:div w:id="1502046421">
      <w:bodyDiv w:val="1"/>
      <w:marLeft w:val="0"/>
      <w:marRight w:val="0"/>
      <w:marTop w:val="0"/>
      <w:marBottom w:val="0"/>
      <w:divBdr>
        <w:top w:val="none" w:sz="0" w:space="0" w:color="auto"/>
        <w:left w:val="none" w:sz="0" w:space="0" w:color="auto"/>
        <w:bottom w:val="none" w:sz="0" w:space="0" w:color="auto"/>
        <w:right w:val="none" w:sz="0" w:space="0" w:color="auto"/>
      </w:divBdr>
    </w:div>
    <w:div w:id="1505707850">
      <w:bodyDiv w:val="1"/>
      <w:marLeft w:val="0"/>
      <w:marRight w:val="0"/>
      <w:marTop w:val="0"/>
      <w:marBottom w:val="0"/>
      <w:divBdr>
        <w:top w:val="none" w:sz="0" w:space="0" w:color="auto"/>
        <w:left w:val="none" w:sz="0" w:space="0" w:color="auto"/>
        <w:bottom w:val="none" w:sz="0" w:space="0" w:color="auto"/>
        <w:right w:val="none" w:sz="0" w:space="0" w:color="auto"/>
      </w:divBdr>
    </w:div>
    <w:div w:id="1535268719">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 w:id="1553536626">
      <w:bodyDiv w:val="1"/>
      <w:marLeft w:val="0"/>
      <w:marRight w:val="0"/>
      <w:marTop w:val="0"/>
      <w:marBottom w:val="0"/>
      <w:divBdr>
        <w:top w:val="none" w:sz="0" w:space="0" w:color="auto"/>
        <w:left w:val="none" w:sz="0" w:space="0" w:color="auto"/>
        <w:bottom w:val="none" w:sz="0" w:space="0" w:color="auto"/>
        <w:right w:val="none" w:sz="0" w:space="0" w:color="auto"/>
      </w:divBdr>
    </w:div>
    <w:div w:id="1554926064">
      <w:bodyDiv w:val="1"/>
      <w:marLeft w:val="0"/>
      <w:marRight w:val="0"/>
      <w:marTop w:val="0"/>
      <w:marBottom w:val="0"/>
      <w:divBdr>
        <w:top w:val="none" w:sz="0" w:space="0" w:color="auto"/>
        <w:left w:val="none" w:sz="0" w:space="0" w:color="auto"/>
        <w:bottom w:val="none" w:sz="0" w:space="0" w:color="auto"/>
        <w:right w:val="none" w:sz="0" w:space="0" w:color="auto"/>
      </w:divBdr>
    </w:div>
    <w:div w:id="1592617272">
      <w:bodyDiv w:val="1"/>
      <w:marLeft w:val="0"/>
      <w:marRight w:val="0"/>
      <w:marTop w:val="0"/>
      <w:marBottom w:val="0"/>
      <w:divBdr>
        <w:top w:val="none" w:sz="0" w:space="0" w:color="auto"/>
        <w:left w:val="none" w:sz="0" w:space="0" w:color="auto"/>
        <w:bottom w:val="none" w:sz="0" w:space="0" w:color="auto"/>
        <w:right w:val="none" w:sz="0" w:space="0" w:color="auto"/>
      </w:divBdr>
    </w:div>
    <w:div w:id="1602490378">
      <w:bodyDiv w:val="1"/>
      <w:marLeft w:val="0"/>
      <w:marRight w:val="0"/>
      <w:marTop w:val="0"/>
      <w:marBottom w:val="0"/>
      <w:divBdr>
        <w:top w:val="none" w:sz="0" w:space="0" w:color="auto"/>
        <w:left w:val="none" w:sz="0" w:space="0" w:color="auto"/>
        <w:bottom w:val="none" w:sz="0" w:space="0" w:color="auto"/>
        <w:right w:val="none" w:sz="0" w:space="0" w:color="auto"/>
      </w:divBdr>
    </w:div>
    <w:div w:id="1604458733">
      <w:bodyDiv w:val="1"/>
      <w:marLeft w:val="0"/>
      <w:marRight w:val="0"/>
      <w:marTop w:val="0"/>
      <w:marBottom w:val="0"/>
      <w:divBdr>
        <w:top w:val="none" w:sz="0" w:space="0" w:color="auto"/>
        <w:left w:val="none" w:sz="0" w:space="0" w:color="auto"/>
        <w:bottom w:val="none" w:sz="0" w:space="0" w:color="auto"/>
        <w:right w:val="none" w:sz="0" w:space="0" w:color="auto"/>
      </w:divBdr>
    </w:div>
    <w:div w:id="1628462615">
      <w:bodyDiv w:val="1"/>
      <w:marLeft w:val="0"/>
      <w:marRight w:val="0"/>
      <w:marTop w:val="0"/>
      <w:marBottom w:val="0"/>
      <w:divBdr>
        <w:top w:val="none" w:sz="0" w:space="0" w:color="auto"/>
        <w:left w:val="none" w:sz="0" w:space="0" w:color="auto"/>
        <w:bottom w:val="none" w:sz="0" w:space="0" w:color="auto"/>
        <w:right w:val="none" w:sz="0" w:space="0" w:color="auto"/>
      </w:divBdr>
    </w:div>
    <w:div w:id="1657958167">
      <w:bodyDiv w:val="1"/>
      <w:marLeft w:val="0"/>
      <w:marRight w:val="0"/>
      <w:marTop w:val="0"/>
      <w:marBottom w:val="0"/>
      <w:divBdr>
        <w:top w:val="none" w:sz="0" w:space="0" w:color="auto"/>
        <w:left w:val="none" w:sz="0" w:space="0" w:color="auto"/>
        <w:bottom w:val="none" w:sz="0" w:space="0" w:color="auto"/>
        <w:right w:val="none" w:sz="0" w:space="0" w:color="auto"/>
      </w:divBdr>
    </w:div>
    <w:div w:id="1720586603">
      <w:bodyDiv w:val="1"/>
      <w:marLeft w:val="0"/>
      <w:marRight w:val="0"/>
      <w:marTop w:val="0"/>
      <w:marBottom w:val="0"/>
      <w:divBdr>
        <w:top w:val="none" w:sz="0" w:space="0" w:color="auto"/>
        <w:left w:val="none" w:sz="0" w:space="0" w:color="auto"/>
        <w:bottom w:val="none" w:sz="0" w:space="0" w:color="auto"/>
        <w:right w:val="none" w:sz="0" w:space="0" w:color="auto"/>
      </w:divBdr>
    </w:div>
    <w:div w:id="1752655042">
      <w:bodyDiv w:val="1"/>
      <w:marLeft w:val="0"/>
      <w:marRight w:val="0"/>
      <w:marTop w:val="0"/>
      <w:marBottom w:val="0"/>
      <w:divBdr>
        <w:top w:val="none" w:sz="0" w:space="0" w:color="auto"/>
        <w:left w:val="none" w:sz="0" w:space="0" w:color="auto"/>
        <w:bottom w:val="none" w:sz="0" w:space="0" w:color="auto"/>
        <w:right w:val="none" w:sz="0" w:space="0" w:color="auto"/>
      </w:divBdr>
    </w:div>
    <w:div w:id="1765224955">
      <w:bodyDiv w:val="1"/>
      <w:marLeft w:val="0"/>
      <w:marRight w:val="0"/>
      <w:marTop w:val="0"/>
      <w:marBottom w:val="0"/>
      <w:divBdr>
        <w:top w:val="none" w:sz="0" w:space="0" w:color="auto"/>
        <w:left w:val="none" w:sz="0" w:space="0" w:color="auto"/>
        <w:bottom w:val="none" w:sz="0" w:space="0" w:color="auto"/>
        <w:right w:val="none" w:sz="0" w:space="0" w:color="auto"/>
      </w:divBdr>
    </w:div>
    <w:div w:id="1779376562">
      <w:bodyDiv w:val="1"/>
      <w:marLeft w:val="0"/>
      <w:marRight w:val="0"/>
      <w:marTop w:val="0"/>
      <w:marBottom w:val="0"/>
      <w:divBdr>
        <w:top w:val="none" w:sz="0" w:space="0" w:color="auto"/>
        <w:left w:val="none" w:sz="0" w:space="0" w:color="auto"/>
        <w:bottom w:val="none" w:sz="0" w:space="0" w:color="auto"/>
        <w:right w:val="none" w:sz="0" w:space="0" w:color="auto"/>
      </w:divBdr>
    </w:div>
    <w:div w:id="1798986458">
      <w:bodyDiv w:val="1"/>
      <w:marLeft w:val="0"/>
      <w:marRight w:val="0"/>
      <w:marTop w:val="0"/>
      <w:marBottom w:val="0"/>
      <w:divBdr>
        <w:top w:val="none" w:sz="0" w:space="0" w:color="auto"/>
        <w:left w:val="none" w:sz="0" w:space="0" w:color="auto"/>
        <w:bottom w:val="none" w:sz="0" w:space="0" w:color="auto"/>
        <w:right w:val="none" w:sz="0" w:space="0" w:color="auto"/>
      </w:divBdr>
    </w:div>
    <w:div w:id="1804736234">
      <w:bodyDiv w:val="1"/>
      <w:marLeft w:val="0"/>
      <w:marRight w:val="0"/>
      <w:marTop w:val="0"/>
      <w:marBottom w:val="0"/>
      <w:divBdr>
        <w:top w:val="none" w:sz="0" w:space="0" w:color="auto"/>
        <w:left w:val="none" w:sz="0" w:space="0" w:color="auto"/>
        <w:bottom w:val="none" w:sz="0" w:space="0" w:color="auto"/>
        <w:right w:val="none" w:sz="0" w:space="0" w:color="auto"/>
      </w:divBdr>
    </w:div>
    <w:div w:id="1855533017">
      <w:bodyDiv w:val="1"/>
      <w:marLeft w:val="0"/>
      <w:marRight w:val="0"/>
      <w:marTop w:val="0"/>
      <w:marBottom w:val="0"/>
      <w:divBdr>
        <w:top w:val="none" w:sz="0" w:space="0" w:color="auto"/>
        <w:left w:val="none" w:sz="0" w:space="0" w:color="auto"/>
        <w:bottom w:val="none" w:sz="0" w:space="0" w:color="auto"/>
        <w:right w:val="none" w:sz="0" w:space="0" w:color="auto"/>
      </w:divBdr>
    </w:div>
    <w:div w:id="1883440197">
      <w:bodyDiv w:val="1"/>
      <w:marLeft w:val="0"/>
      <w:marRight w:val="0"/>
      <w:marTop w:val="0"/>
      <w:marBottom w:val="0"/>
      <w:divBdr>
        <w:top w:val="none" w:sz="0" w:space="0" w:color="auto"/>
        <w:left w:val="none" w:sz="0" w:space="0" w:color="auto"/>
        <w:bottom w:val="none" w:sz="0" w:space="0" w:color="auto"/>
        <w:right w:val="none" w:sz="0" w:space="0" w:color="auto"/>
      </w:divBdr>
    </w:div>
    <w:div w:id="1895115346">
      <w:bodyDiv w:val="1"/>
      <w:marLeft w:val="0"/>
      <w:marRight w:val="0"/>
      <w:marTop w:val="0"/>
      <w:marBottom w:val="0"/>
      <w:divBdr>
        <w:top w:val="none" w:sz="0" w:space="0" w:color="auto"/>
        <w:left w:val="none" w:sz="0" w:space="0" w:color="auto"/>
        <w:bottom w:val="none" w:sz="0" w:space="0" w:color="auto"/>
        <w:right w:val="none" w:sz="0" w:space="0" w:color="auto"/>
      </w:divBdr>
    </w:div>
    <w:div w:id="1928802981">
      <w:bodyDiv w:val="1"/>
      <w:marLeft w:val="0"/>
      <w:marRight w:val="0"/>
      <w:marTop w:val="0"/>
      <w:marBottom w:val="0"/>
      <w:divBdr>
        <w:top w:val="none" w:sz="0" w:space="0" w:color="auto"/>
        <w:left w:val="none" w:sz="0" w:space="0" w:color="auto"/>
        <w:bottom w:val="none" w:sz="0" w:space="0" w:color="auto"/>
        <w:right w:val="none" w:sz="0" w:space="0" w:color="auto"/>
      </w:divBdr>
    </w:div>
    <w:div w:id="1950745764">
      <w:bodyDiv w:val="1"/>
      <w:marLeft w:val="0"/>
      <w:marRight w:val="0"/>
      <w:marTop w:val="0"/>
      <w:marBottom w:val="0"/>
      <w:divBdr>
        <w:top w:val="none" w:sz="0" w:space="0" w:color="auto"/>
        <w:left w:val="none" w:sz="0" w:space="0" w:color="auto"/>
        <w:bottom w:val="none" w:sz="0" w:space="0" w:color="auto"/>
        <w:right w:val="none" w:sz="0" w:space="0" w:color="auto"/>
      </w:divBdr>
    </w:div>
    <w:div w:id="1972902743">
      <w:bodyDiv w:val="1"/>
      <w:marLeft w:val="0"/>
      <w:marRight w:val="0"/>
      <w:marTop w:val="0"/>
      <w:marBottom w:val="0"/>
      <w:divBdr>
        <w:top w:val="none" w:sz="0" w:space="0" w:color="auto"/>
        <w:left w:val="none" w:sz="0" w:space="0" w:color="auto"/>
        <w:bottom w:val="none" w:sz="0" w:space="0" w:color="auto"/>
        <w:right w:val="none" w:sz="0" w:space="0" w:color="auto"/>
      </w:divBdr>
    </w:div>
    <w:div w:id="1989046464">
      <w:bodyDiv w:val="1"/>
      <w:marLeft w:val="0"/>
      <w:marRight w:val="0"/>
      <w:marTop w:val="0"/>
      <w:marBottom w:val="0"/>
      <w:divBdr>
        <w:top w:val="none" w:sz="0" w:space="0" w:color="auto"/>
        <w:left w:val="none" w:sz="0" w:space="0" w:color="auto"/>
        <w:bottom w:val="none" w:sz="0" w:space="0" w:color="auto"/>
        <w:right w:val="none" w:sz="0" w:space="0" w:color="auto"/>
      </w:divBdr>
    </w:div>
    <w:div w:id="1994795246">
      <w:bodyDiv w:val="1"/>
      <w:marLeft w:val="0"/>
      <w:marRight w:val="0"/>
      <w:marTop w:val="0"/>
      <w:marBottom w:val="0"/>
      <w:divBdr>
        <w:top w:val="none" w:sz="0" w:space="0" w:color="auto"/>
        <w:left w:val="none" w:sz="0" w:space="0" w:color="auto"/>
        <w:bottom w:val="none" w:sz="0" w:space="0" w:color="auto"/>
        <w:right w:val="none" w:sz="0" w:space="0" w:color="auto"/>
      </w:divBdr>
    </w:div>
    <w:div w:id="2021858478">
      <w:bodyDiv w:val="1"/>
      <w:marLeft w:val="0"/>
      <w:marRight w:val="0"/>
      <w:marTop w:val="0"/>
      <w:marBottom w:val="0"/>
      <w:divBdr>
        <w:top w:val="none" w:sz="0" w:space="0" w:color="auto"/>
        <w:left w:val="none" w:sz="0" w:space="0" w:color="auto"/>
        <w:bottom w:val="none" w:sz="0" w:space="0" w:color="auto"/>
        <w:right w:val="none" w:sz="0" w:space="0" w:color="auto"/>
      </w:divBdr>
    </w:div>
    <w:div w:id="2057772030">
      <w:bodyDiv w:val="1"/>
      <w:marLeft w:val="0"/>
      <w:marRight w:val="0"/>
      <w:marTop w:val="0"/>
      <w:marBottom w:val="0"/>
      <w:divBdr>
        <w:top w:val="none" w:sz="0" w:space="0" w:color="auto"/>
        <w:left w:val="none" w:sz="0" w:space="0" w:color="auto"/>
        <w:bottom w:val="none" w:sz="0" w:space="0" w:color="auto"/>
        <w:right w:val="none" w:sz="0" w:space="0" w:color="auto"/>
      </w:divBdr>
    </w:div>
    <w:div w:id="2097746947">
      <w:bodyDiv w:val="1"/>
      <w:marLeft w:val="0"/>
      <w:marRight w:val="0"/>
      <w:marTop w:val="0"/>
      <w:marBottom w:val="0"/>
      <w:divBdr>
        <w:top w:val="none" w:sz="0" w:space="0" w:color="auto"/>
        <w:left w:val="none" w:sz="0" w:space="0" w:color="auto"/>
        <w:bottom w:val="none" w:sz="0" w:space="0" w:color="auto"/>
        <w:right w:val="none" w:sz="0" w:space="0" w:color="auto"/>
      </w:divBdr>
    </w:div>
    <w:div w:id="2099329526">
      <w:bodyDiv w:val="1"/>
      <w:marLeft w:val="0"/>
      <w:marRight w:val="0"/>
      <w:marTop w:val="0"/>
      <w:marBottom w:val="0"/>
      <w:divBdr>
        <w:top w:val="none" w:sz="0" w:space="0" w:color="auto"/>
        <w:left w:val="none" w:sz="0" w:space="0" w:color="auto"/>
        <w:bottom w:val="none" w:sz="0" w:space="0" w:color="auto"/>
        <w:right w:val="none" w:sz="0" w:space="0" w:color="auto"/>
      </w:divBdr>
    </w:div>
    <w:div w:id="21347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B9C13</b:Tag>
    <b:SourceType>InternetSite</b:SourceType>
    <b:Guid>{A8935B5A-0CF9-401E-B57A-9E2DD2F0FE97}</b:Guid>
    <b:LCID>0</b:LCID>
    <b:Title>B9 Creator</b:Title>
    <b:Year>2013</b:Year>
    <b:InternetSiteTitle>What controls printer hardware</b:InternetSiteTitle>
    <b:YearAccessed>2014</b:YearAccessed>
    <b:MonthAccessed>April</b:MonthAccessed>
    <b:DayAccessed>15</b:DayAccessed>
    <b:URL>http://b9creator.com/faqs/what-controls-the-printer-hardware/</b:URL>
    <b:RefOrder>1</b:RefOrder>
  </b:Source>
  <b:Source>
    <b:Tag>Sed14</b:Tag>
    <b:SourceType>InternetSite</b:SourceType>
    <b:Guid>{56D68522-E6D3-4C74-8C56-5B2FB14C0666}</b:Guid>
    <b:LCID>0</b:LCID>
    <b:Title>Sedgwick 3D DLP Printer ready to print</b:Title>
    <b:Year>2014</b:Year>
    <b:YearAccessed>2014</b:YearAccessed>
    <b:MonthAccessed>April</b:MonthAccessed>
    <b:DayAccessed>16</b:DayAccessed>
    <b:URL>http://sedgwick3d.com/p/9/sedgwick-3d-dlp-printer-ready-to-print</b:URL>
    <b:RefOrder>2</b:RefOrder>
  </b:Source>
  <b:Source>
    <b:Tag>Per14</b:Tag>
    <b:SourceType>InternetSite</b:SourceType>
    <b:Guid>{B79985FB-DE28-49A2-AF0C-A3EB539F0423}</b:Guid>
    <b:LCID>0</b:LCID>
    <b:Title>Perfactory 4 with ERM</b:Title>
    <b:Year>2014</b:Year>
    <b:YearAccessed>2014</b:YearAccessed>
    <b:MonthAccessed>April</b:MonthAccessed>
    <b:DayAccessed>15</b:DayAccessed>
    <b:URL>http://envisiontec.com/products/perfactory-4-standard-with-</b:URL>
    <b:RefOrder>3</b:RefOrder>
  </b:Source>
  <b:Source>
    <b:Tag>Gco14</b:Tag>
    <b:SourceType>InternetSite</b:SourceType>
    <b:Guid>{9F157669-A815-4C60-B276-3A9EE4DD94A8}</b:Guid>
    <b:LCID>0</b:LCID>
    <b:Title>G-code RepRap</b:Title>
    <b:Year>2014</b:Year>
    <b:YearAccessed>2014</b:YearAccessed>
    <b:MonthAccessed>April</b:MonthAccessed>
    <b:DayAccessed>17</b:DayAccessed>
    <b:URL>http://reprap.org/wiki/G-code#Unbuffered_M_and_T_commands</b:URL>
    <b:RefOrder>5</b:RefOrder>
  </b:Source>
  <b:Source>
    <b:Tag>Spr14</b:Tag>
    <b:SourceType>InternetSite</b:SourceType>
    <b:Guid>{61EEFF08-466C-41AB-AA7F-5926B6545267}</b:Guid>
    <b:LCID>0</b:LCID>
    <b:Title>Sprinter</b:Title>
    <b:YearAccessed>2014</b:YearAccessed>
    <b:MonthAccessed>April</b:MonthAccessed>
    <b:DayAccessed>17</b:DayAccessed>
    <b:URL>http://reprap.org/wiki/Sprinter</b:URL>
    <b:RefOrder>6</b:RefOrder>
  </b:Source>
  <b:Source>
    <b:Tag>Mar14</b:Tag>
    <b:SourceType>InternetSite</b:SourceType>
    <b:Guid>{97BE0F82-69CE-4430-BDCB-2F420C7386B1}</b:Guid>
    <b:LCID>0</b:LCID>
    <b:Title>Marilin</b:Title>
    <b:Year>2014</b:Year>
    <b:YearAccessed>2014</b:YearAccessed>
    <b:MonthAccessed>April</b:MonthAccessed>
    <b:DayAccessed>17</b:DayAccessed>
    <b:URL>http://reprap.org/wiki/Marlin</b:URL>
    <b:RefOrder>7</b:RefOrder>
  </b:Source>
  <b:Source>
    <b:Tag>Ada14</b:Tag>
    <b:SourceType>InternetSite</b:SourceType>
    <b:Guid>{EBC94DEC-F108-40BA-9411-E6C3916FFC53}</b:Guid>
    <b:LCID>0</b:LCID>
    <b:Title>Adafruit Motor Shield V2 for Arduino</b:Title>
    <b:ProductionCompany>Adafruit</b:ProductionCompany>
    <b:Year>2014</b:Year>
    <b:YearAccessed>2014</b:YearAccessed>
    <b:MonthAccessed>April</b:MonthAccessed>
    <b:DayAccessed>17</b:DayAccessed>
    <b:URL>https://learn.adafruit.com/adafruit-motor-shield-v2-for-arduino/overview</b:URL>
    <b:RefOrder>4</b:RefOrder>
  </b:Source>
</b:Sources>
</file>

<file path=customXml/itemProps1.xml><?xml version="1.0" encoding="utf-8"?>
<ds:datastoreItem xmlns:ds="http://schemas.openxmlformats.org/officeDocument/2006/customXml" ds:itemID="{9D5A17C3-3502-49C1-964E-AF834969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65</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5400</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iamn1ck</cp:lastModifiedBy>
  <cp:revision>5</cp:revision>
  <cp:lastPrinted>2013-07-28T22:03:00Z</cp:lastPrinted>
  <dcterms:created xsi:type="dcterms:W3CDTF">2014-04-18T06:07:00Z</dcterms:created>
  <dcterms:modified xsi:type="dcterms:W3CDTF">2014-04-18T23:44:00Z</dcterms:modified>
</cp:coreProperties>
</file>