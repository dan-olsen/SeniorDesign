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F6C" w:rsidRDefault="00E13F6C">
      <w:pPr>
        <w:pStyle w:val="Text"/>
        <w:ind w:firstLine="0"/>
        <w:rPr>
          <w:sz w:val="2"/>
          <w:szCs w:val="18"/>
        </w:rPr>
      </w:pPr>
      <w:r>
        <w:rPr>
          <w:sz w:val="2"/>
          <w:szCs w:val="18"/>
        </w:rPr>
        <w:footnoteReference w:customMarkFollows="1" w:id="1"/>
        <w:sym w:font="Symbol" w:char="F020"/>
      </w:r>
    </w:p>
    <w:p w:rsidR="00233EAF" w:rsidRPr="009D5179" w:rsidRDefault="00233EAF" w:rsidP="00233EAF">
      <w:pPr>
        <w:pStyle w:val="Title"/>
        <w:framePr w:wrap="notBeside"/>
        <w:tabs>
          <w:tab w:val="left" w:pos="4230"/>
        </w:tabs>
        <w:rPr>
          <w:b w:val="0"/>
          <w:color w:val="FF0000"/>
          <w:sz w:val="48"/>
        </w:rPr>
      </w:pPr>
      <w:r>
        <w:rPr>
          <w:b w:val="0"/>
          <w:sz w:val="48"/>
        </w:rPr>
        <w:t>The Use of Microcontrollers and Computers in 3D Printers</w:t>
      </w:r>
    </w:p>
    <w:p w:rsidR="00E13F6C" w:rsidRPr="007C7F7E" w:rsidRDefault="00233EAF" w:rsidP="001400FA">
      <w:pPr>
        <w:pStyle w:val="Authors"/>
        <w:framePr w:wrap="notBeside" w:x="1614"/>
        <w:rPr>
          <w:i/>
        </w:rPr>
      </w:pPr>
      <w:r>
        <w:t>Nicholas Lowman</w:t>
      </w:r>
    </w:p>
    <w:p w:rsidR="002A370F" w:rsidRPr="0097363C" w:rsidRDefault="00E13F6C" w:rsidP="002A370F">
      <w:pPr>
        <w:pStyle w:val="Abstract"/>
        <w:spacing w:before="0"/>
      </w:pPr>
      <w:r>
        <w:rPr>
          <w:i/>
          <w:iCs/>
        </w:rPr>
        <w:t>Abstract</w:t>
      </w:r>
      <w:r>
        <w:t>—</w:t>
      </w:r>
      <w:r w:rsidR="0099257E">
        <w:t xml:space="preserve"> Current hardware control systems used to ma</w:t>
      </w:r>
      <w:r w:rsidR="0099257E">
        <w:t>n</w:t>
      </w:r>
      <w:r w:rsidR="0099257E">
        <w:t>age and synchronize printing operations</w:t>
      </w:r>
      <w:r w:rsidR="006B004F">
        <w:t xml:space="preserve"> and benefit analysis of said hardware</w:t>
      </w:r>
      <w:r w:rsidR="002109CB">
        <w:t>.</w:t>
      </w:r>
    </w:p>
    <w:p w:rsidR="002A370F" w:rsidRPr="0097363C" w:rsidRDefault="002A370F" w:rsidP="002A370F">
      <w:pPr>
        <w:jc w:val="both"/>
        <w:rPr>
          <w:sz w:val="18"/>
          <w:szCs w:val="18"/>
        </w:rPr>
      </w:pPr>
    </w:p>
    <w:p w:rsidR="002A370F" w:rsidRPr="008858B0" w:rsidRDefault="002A370F" w:rsidP="002A370F">
      <w:pPr>
        <w:adjustRightInd w:val="0"/>
        <w:ind w:firstLine="202"/>
        <w:jc w:val="both"/>
        <w:rPr>
          <w:sz w:val="18"/>
          <w:szCs w:val="18"/>
        </w:rPr>
      </w:pPr>
      <w:r w:rsidRPr="0097363C">
        <w:rPr>
          <w:b/>
          <w:bCs/>
          <w:i/>
          <w:iCs/>
          <w:sz w:val="18"/>
          <w:szCs w:val="18"/>
        </w:rPr>
        <w:t>Index Terms</w:t>
      </w:r>
      <w:r w:rsidRPr="0097363C">
        <w:rPr>
          <w:b/>
          <w:bCs/>
          <w:sz w:val="18"/>
          <w:szCs w:val="18"/>
        </w:rPr>
        <w:t>—</w:t>
      </w:r>
      <w:r w:rsidR="00C67AEB">
        <w:rPr>
          <w:b/>
          <w:bCs/>
          <w:sz w:val="18"/>
          <w:szCs w:val="18"/>
        </w:rPr>
        <w:t xml:space="preserve"> Light-curing resins, </w:t>
      </w:r>
      <w:r w:rsidR="00B06090">
        <w:rPr>
          <w:b/>
          <w:bCs/>
          <w:sz w:val="18"/>
          <w:szCs w:val="18"/>
        </w:rPr>
        <w:t>three</w:t>
      </w:r>
      <w:r w:rsidR="00C67AEB">
        <w:rPr>
          <w:b/>
          <w:bCs/>
          <w:sz w:val="18"/>
          <w:szCs w:val="18"/>
        </w:rPr>
        <w:t xml:space="preserve"> dimensional pri</w:t>
      </w:r>
      <w:r w:rsidR="00C67AEB">
        <w:rPr>
          <w:b/>
          <w:bCs/>
          <w:sz w:val="18"/>
          <w:szCs w:val="18"/>
        </w:rPr>
        <w:t>n</w:t>
      </w:r>
      <w:r w:rsidR="00C67AEB">
        <w:rPr>
          <w:b/>
          <w:bCs/>
          <w:sz w:val="18"/>
          <w:szCs w:val="18"/>
        </w:rPr>
        <w:t>ter, Digital light process</w:t>
      </w:r>
      <w:r w:rsidR="008858B0">
        <w:rPr>
          <w:b/>
          <w:bCs/>
          <w:sz w:val="18"/>
          <w:szCs w:val="18"/>
        </w:rPr>
        <w:t xml:space="preserve">. </w:t>
      </w:r>
    </w:p>
    <w:p w:rsidR="00E13F6C" w:rsidRDefault="00E13F6C">
      <w:pPr>
        <w:pStyle w:val="Heading1"/>
        <w:rPr>
          <w:sz w:val="16"/>
          <w:szCs w:val="16"/>
        </w:rPr>
      </w:pPr>
      <w:r>
        <w:t>I</w:t>
      </w:r>
      <w:r>
        <w:rPr>
          <w:sz w:val="16"/>
          <w:szCs w:val="16"/>
        </w:rPr>
        <w:t>NTRODUCTION</w:t>
      </w:r>
    </w:p>
    <w:p w:rsidR="00EF7025" w:rsidRDefault="00EF7025" w:rsidP="00D8501F">
      <w:pPr>
        <w:ind w:firstLine="202"/>
      </w:pPr>
      <w:r w:rsidRPr="00C9676F">
        <w:t>Current 3D printers are controlled by some type of co</w:t>
      </w:r>
      <w:r w:rsidRPr="00C9676F">
        <w:t>m</w:t>
      </w:r>
      <w:r w:rsidRPr="00C9676F">
        <w:t>puter. Some of the difficulties to consider when choosing a computer are whether or not it is going to be tethered to a PC, the video output compatibility, general I/O support,</w:t>
      </w:r>
      <w:r w:rsidR="00454363">
        <w:t xml:space="preserve"> la</w:t>
      </w:r>
      <w:r w:rsidR="00454363">
        <w:t>n</w:t>
      </w:r>
      <w:r w:rsidR="00454363">
        <w:t xml:space="preserve">guage library support, </w:t>
      </w:r>
      <w:r w:rsidRPr="00C9676F">
        <w:t>and cost. To provide the consumer with the best possible product we must consider</w:t>
      </w:r>
      <w:r>
        <w:t xml:space="preserve"> the tradeoffs when choo</w:t>
      </w:r>
      <w:r>
        <w:t>s</w:t>
      </w:r>
      <w:r>
        <w:t>ing our system.</w:t>
      </w:r>
    </w:p>
    <w:p w:rsidR="00DF2137" w:rsidRDefault="00DF2137" w:rsidP="00D8501F">
      <w:pPr>
        <w:ind w:firstLine="202"/>
      </w:pPr>
      <w:r>
        <w:t>The step by step break down of the control system of the printer is first to start the printing process. Next the contro</w:t>
      </w:r>
      <w:r>
        <w:t>l</w:t>
      </w:r>
      <w:r>
        <w:t xml:space="preserve">ler configures the projector to display the image layer to cure the resin. After the resin is cured the </w:t>
      </w:r>
      <w:r w:rsidR="00053E84">
        <w:t>controller sends</w:t>
      </w:r>
      <w:r>
        <w:t xml:space="preserve"> a si</w:t>
      </w:r>
      <w:r>
        <w:t>g</w:t>
      </w:r>
      <w:r>
        <w:t>nal to the build table motor to lift the print out of the re</w:t>
      </w:r>
      <w:r w:rsidR="00053E84">
        <w:t>sin vat. Then the build table is lowered back into the vat and the process it repeated.</w:t>
      </w:r>
    </w:p>
    <w:p w:rsidR="00053E84" w:rsidRDefault="00053E84" w:rsidP="00D8501F">
      <w:pPr>
        <w:ind w:firstLine="202"/>
      </w:pPr>
      <w:r>
        <w:t>Although the control system may seem easy, choosing the right controller is essential; as we do not want to pay for excess functionality that we do no require.</w:t>
      </w:r>
    </w:p>
    <w:p w:rsidR="00C85C8E" w:rsidRDefault="00B06090" w:rsidP="000012EF">
      <w:pPr>
        <w:pStyle w:val="Heading1"/>
      </w:pPr>
      <w:r>
        <w:t>Discussion</w:t>
      </w:r>
    </w:p>
    <w:p w:rsidR="00C67AEB" w:rsidRDefault="00EF7025" w:rsidP="000012EF">
      <w:pPr>
        <w:pStyle w:val="Heading2"/>
        <w:ind w:left="0"/>
      </w:pPr>
      <w:r>
        <w:t>Video output</w:t>
      </w:r>
    </w:p>
    <w:p w:rsidR="00053E84" w:rsidRDefault="00D8501F" w:rsidP="00053E84">
      <w:pPr>
        <w:ind w:firstLine="202"/>
      </w:pPr>
      <w:r>
        <w:t>Many of the fused deposition manufacturing (FDM) pri</w:t>
      </w:r>
      <w:r>
        <w:t>n</w:t>
      </w:r>
      <w:r>
        <w:t>ters use only a microcontroller for the print process [1]. However our printer uses digital light processing (DLP) and requires a video output. To power the projector and user display we need multiple high definition video ou</w:t>
      </w:r>
      <w:r>
        <w:t>t</w:t>
      </w:r>
      <w:r>
        <w:t>puts. Most microcontrollers are not powerful enough to support mu</w:t>
      </w:r>
      <w:r>
        <w:t>l</w:t>
      </w:r>
      <w:r>
        <w:t xml:space="preserve">tiple video outputs concurrently [2] forcing us to either use multiple controllers or using a computer </w:t>
      </w:r>
      <w:r w:rsidR="00B27CCA">
        <w:t>inte</w:t>
      </w:r>
      <w:r w:rsidR="00B27CCA">
        <w:t>r</w:t>
      </w:r>
      <w:r w:rsidR="00B27CCA">
        <w:t xml:space="preserve">facing with the controls </w:t>
      </w:r>
      <w:r>
        <w:t>to power the dis</w:t>
      </w:r>
      <w:r w:rsidR="00B27CCA">
        <w:t xml:space="preserve">plays. </w:t>
      </w:r>
    </w:p>
    <w:p w:rsidR="0081170B" w:rsidRDefault="00B27CCA" w:rsidP="00053E84">
      <w:pPr>
        <w:ind w:firstLine="202"/>
      </w:pPr>
      <w:r>
        <w:t>To keep cost down we need not use multiple controllers, as mostly everyone already owns a PC.</w:t>
      </w:r>
      <w:r w:rsidR="00053E84">
        <w:t xml:space="preserve"> Therefore we shall only use one controller tethered to the PC. </w:t>
      </w:r>
      <w:r w:rsidR="008E642D">
        <w:t>This can be done by synchronizing the PC and the controller. By sending si</w:t>
      </w:r>
      <w:r w:rsidR="008E642D">
        <w:t>g</w:t>
      </w:r>
      <w:r w:rsidR="008E642D">
        <w:t>nals between the controller and PC; the video output and build table will function independently to produce the d</w:t>
      </w:r>
      <w:r w:rsidR="008E642D">
        <w:t>e</w:t>
      </w:r>
      <w:r w:rsidR="008E642D">
        <w:t>sired results.</w:t>
      </w:r>
    </w:p>
    <w:p w:rsidR="00086C07" w:rsidRDefault="00B27CCA" w:rsidP="00086C07">
      <w:pPr>
        <w:pStyle w:val="Heading2"/>
        <w:ind w:left="0"/>
      </w:pPr>
      <w:r>
        <w:t>I/O support</w:t>
      </w:r>
    </w:p>
    <w:p w:rsidR="00DF2137" w:rsidRDefault="00B27CCA" w:rsidP="00DF2137">
      <w:pPr>
        <w:ind w:firstLine="202"/>
      </w:pPr>
      <w:r>
        <w:t xml:space="preserve">General input and output support required for printing is fairly limited. The </w:t>
      </w:r>
      <w:r w:rsidR="00233EAF">
        <w:t xml:space="preserve">only </w:t>
      </w:r>
      <w:r>
        <w:t>outputs needed</w:t>
      </w:r>
      <w:r w:rsidR="008E642D">
        <w:t xml:space="preserve"> by the microcontro</w:t>
      </w:r>
      <w:r w:rsidR="008E642D">
        <w:t>l</w:t>
      </w:r>
      <w:r w:rsidR="008E642D">
        <w:t>ler</w:t>
      </w:r>
      <w:r>
        <w:t xml:space="preserve"> </w:t>
      </w:r>
      <w:r w:rsidR="00233EAF">
        <w:t>are</w:t>
      </w:r>
      <w:r>
        <w:t xml:space="preserve"> </w:t>
      </w:r>
      <w:r w:rsidR="00233EAF">
        <w:t>to power</w:t>
      </w:r>
      <w:r>
        <w:t xml:space="preserve"> </w:t>
      </w:r>
      <w:r w:rsidR="00233EAF">
        <w:t xml:space="preserve">a </w:t>
      </w:r>
      <w:r>
        <w:t>stepper mo</w:t>
      </w:r>
      <w:r w:rsidR="00233EAF">
        <w:t>tor to drive the build table and a resin monitoring system. Because of the limited number of outputs required by the printer; virtually every microcontro</w:t>
      </w:r>
      <w:r w:rsidR="00233EAF">
        <w:t>l</w:t>
      </w:r>
      <w:r w:rsidR="00233EAF">
        <w:t>ler on the market supports our needs [2] [3]</w:t>
      </w:r>
      <w:r w:rsidR="00DF2137">
        <w:t>.</w:t>
      </w:r>
    </w:p>
    <w:p w:rsidR="008E642D" w:rsidRDefault="008E642D" w:rsidP="00DF2137">
      <w:pPr>
        <w:ind w:firstLine="202"/>
      </w:pPr>
      <w:r>
        <w:t>The rest of the output is done by the PC. After each layer of the model is processed the video output will send the si</w:t>
      </w:r>
      <w:r>
        <w:t>g</w:t>
      </w:r>
      <w:r>
        <w:t xml:space="preserve">nal to the projector to display the next layer, allowing the resin to cure. </w:t>
      </w:r>
    </w:p>
    <w:p w:rsidR="009B1BCB" w:rsidRDefault="00233EAF" w:rsidP="009B1BCB">
      <w:pPr>
        <w:pStyle w:val="Heading2"/>
        <w:ind w:left="0"/>
      </w:pPr>
      <w:r>
        <w:t>Cost</w:t>
      </w:r>
    </w:p>
    <w:p w:rsidR="000459DE" w:rsidRDefault="00C45C5C" w:rsidP="00F65F89">
      <w:pPr>
        <w:ind w:firstLine="180"/>
      </w:pPr>
      <w:r>
        <w:t>The cost of our system is one of the most important a</w:t>
      </w:r>
      <w:r>
        <w:t>s</w:t>
      </w:r>
      <w:r>
        <w:t>pects to our demographic. We must keep a competitive price for our system in order to make it accessible to the hobbyist and DIYer</w:t>
      </w:r>
      <w:r w:rsidR="00AC62F9">
        <w:t>.</w:t>
      </w:r>
      <w:bookmarkStart w:id="0" w:name="_GoBack"/>
      <w:bookmarkEnd w:id="0"/>
      <w:r w:rsidR="00C97846">
        <w:t xml:space="preserve"> By keeping our design modular it can be ran various hardware schemes. This is essential as we don’t want to burden our consumer with purchasing hardware si</w:t>
      </w:r>
      <w:r w:rsidR="00C97846">
        <w:t>m</w:t>
      </w:r>
      <w:r w:rsidR="00C97846">
        <w:t xml:space="preserve">ilar to what they own. Arduino is the perfect candidate for this as most </w:t>
      </w:r>
      <w:r w:rsidR="008E642D">
        <w:t>hobbyists</w:t>
      </w:r>
      <w:r w:rsidR="00C97846">
        <w:t xml:space="preserve"> </w:t>
      </w:r>
      <w:r w:rsidR="008E642D">
        <w:t>already own</w:t>
      </w:r>
      <w:r w:rsidR="00C97846">
        <w:t xml:space="preserve"> one; and the code can be </w:t>
      </w:r>
      <w:r w:rsidR="0099257E">
        <w:t>run</w:t>
      </w:r>
      <w:r w:rsidR="00C97846">
        <w:t xml:space="preserve"> on mu</w:t>
      </w:r>
      <w:r w:rsidR="00C97846">
        <w:t>l</w:t>
      </w:r>
      <w:r w:rsidR="00C97846">
        <w:t>tiple hardware revisions made by the company [4].</w:t>
      </w:r>
    </w:p>
    <w:p w:rsidR="00C45C5C" w:rsidRDefault="00454363" w:rsidP="00F65F89">
      <w:pPr>
        <w:pStyle w:val="Heading2"/>
        <w:ind w:left="0"/>
      </w:pPr>
      <w:r>
        <w:t xml:space="preserve">Language </w:t>
      </w:r>
      <w:r w:rsidR="00C45C5C">
        <w:t>Library support</w:t>
      </w:r>
    </w:p>
    <w:p w:rsidR="00C45C5C" w:rsidRDefault="008E642D" w:rsidP="00F65F89">
      <w:pPr>
        <w:ind w:right="36" w:firstLine="180"/>
      </w:pPr>
      <w:r>
        <w:t>Every PC on the market today is either x86 or 64-bit a</w:t>
      </w:r>
      <w:r>
        <w:t>r</w:t>
      </w:r>
      <w:r>
        <w:t>chitecture. These</w:t>
      </w:r>
      <w:r w:rsidR="006C4306">
        <w:t xml:space="preserve"> two</w:t>
      </w:r>
      <w:r>
        <w:t xml:space="preserve"> architecture su</w:t>
      </w:r>
      <w:r w:rsidR="006C4306">
        <w:t>pport nearly every computer language that exist. In our application we need to process image layers from the 3D model and output it to the projector. This is an easy feat for virtually any computer build in the last 2 decades.</w:t>
      </w:r>
    </w:p>
    <w:p w:rsidR="008E642D" w:rsidRPr="00C45C5C" w:rsidRDefault="00F65F89" w:rsidP="00F65F89">
      <w:pPr>
        <w:ind w:right="36" w:firstLine="224"/>
      </w:pPr>
      <w:r>
        <w:t>As for the</w:t>
      </w:r>
      <w:r w:rsidR="006C4306">
        <w:t xml:space="preserve"> Arduino</w:t>
      </w:r>
      <w:r>
        <w:t>, it</w:t>
      </w:r>
      <w:r w:rsidR="006C4306">
        <w:t xml:space="preserve"> supports </w:t>
      </w:r>
      <w:r>
        <w:t>c/c++ and a large vari</w:t>
      </w:r>
      <w:r>
        <w:t>e</w:t>
      </w:r>
      <w:r>
        <w:t>ty of libraries [4]. The libraries allow for easy control over the I/O port, which will allow us to adjust the level of the build table and any other functionality that may arise in the build process.</w:t>
      </w:r>
    </w:p>
    <w:p w:rsidR="00D85A21" w:rsidRDefault="00D85A21" w:rsidP="00C67AEB">
      <w:pPr>
        <w:pStyle w:val="Heading1"/>
      </w:pPr>
      <w:r>
        <w:t>Conclusion</w:t>
      </w:r>
    </w:p>
    <w:p w:rsidR="008365E9" w:rsidRPr="008365E9" w:rsidRDefault="008365E9" w:rsidP="008365E9">
      <w:pPr>
        <w:ind w:left="202"/>
      </w:pPr>
      <w:r>
        <w:t xml:space="preserve">In the interest </w:t>
      </w:r>
      <w:r w:rsidR="00454363">
        <w:t>of our consumer demographic it is essential to keep the cost down and modularize the system. It is impractical to force the customer to buy hardware they may already own. Not only does it lower the end products cost, but also allows us to be more flexible in the produ</w:t>
      </w:r>
      <w:r w:rsidR="00454363">
        <w:t>c</w:t>
      </w:r>
      <w:r w:rsidR="00454363">
        <w:t xml:space="preserve">tion of the printer. </w:t>
      </w:r>
    </w:p>
    <w:p w:rsidR="00A61EF0" w:rsidRDefault="00A61EF0" w:rsidP="00792073">
      <w:pPr>
        <w:pStyle w:val="Heading1"/>
        <w:numPr>
          <w:ilvl w:val="0"/>
          <w:numId w:val="0"/>
        </w:numPr>
      </w:pPr>
      <w:r>
        <w:lastRenderedPageBreak/>
        <w:t>Acknowledgment</w:t>
      </w:r>
    </w:p>
    <w:sdt>
      <w:sdtPr>
        <w:rPr>
          <w:smallCaps w:val="0"/>
          <w:kern w:val="0"/>
        </w:rPr>
        <w:id w:val="1694801788"/>
        <w:docPartObj>
          <w:docPartGallery w:val="Bibliographies"/>
          <w:docPartUnique/>
        </w:docPartObj>
      </w:sdtPr>
      <w:sdtContent>
        <w:p w:rsidR="007753C6" w:rsidRDefault="007753C6">
          <w:pPr>
            <w:pStyle w:val="Heading1"/>
          </w:pPr>
          <w:r>
            <w:t>References</w:t>
          </w:r>
        </w:p>
        <w:sdt>
          <w:sdtPr>
            <w:id w:val="-573587230"/>
            <w:bibliography/>
          </w:sdtPr>
          <w:sdtContent>
            <w:p w:rsidR="0081170B" w:rsidRDefault="001E752A">
              <w:pPr>
                <w:rPr>
                  <w:noProof/>
                </w:rPr>
              </w:pPr>
              <w:r w:rsidRPr="001E752A">
                <w:fldChar w:fldCharType="begin"/>
              </w:r>
              <w:r w:rsidR="007753C6">
                <w:instrText xml:space="preserve"> BIBLIOGRAPHY </w:instrText>
              </w:r>
              <w:r w:rsidRPr="001E752A">
                <w:fldChar w:fldCharType="separate"/>
              </w:r>
            </w:p>
            <w:tbl>
              <w:tblPr>
                <w:tblW w:w="5000" w:type="pct"/>
                <w:tblCellSpacing w:w="15" w:type="dxa"/>
                <w:tblLayout w:type="fixed"/>
                <w:tblCellMar>
                  <w:top w:w="15" w:type="dxa"/>
                  <w:left w:w="15" w:type="dxa"/>
                  <w:bottom w:w="15" w:type="dxa"/>
                  <w:right w:w="15" w:type="dxa"/>
                </w:tblCellMar>
                <w:tblLook w:val="04A0"/>
              </w:tblPr>
              <w:tblGrid>
                <w:gridCol w:w="315"/>
                <w:gridCol w:w="4671"/>
              </w:tblGrid>
              <w:tr w:rsidR="0081170B" w:rsidTr="00C6196C">
                <w:trPr>
                  <w:divId w:val="1028028496"/>
                  <w:tblCellSpacing w:w="15" w:type="dxa"/>
                </w:trPr>
                <w:tc>
                  <w:tcPr>
                    <w:tcW w:w="271" w:type="pct"/>
                    <w:hideMark/>
                  </w:tcPr>
                  <w:p w:rsidR="0081170B" w:rsidRDefault="00C6196C" w:rsidP="00C6196C">
                    <w:pPr>
                      <w:pStyle w:val="Bibliography"/>
                      <w:ind w:right="-154"/>
                      <w:rPr>
                        <w:noProof/>
                        <w:sz w:val="24"/>
                        <w:szCs w:val="24"/>
                      </w:rPr>
                    </w:pPr>
                    <w:r>
                      <w:rPr>
                        <w:noProof/>
                      </w:rPr>
                      <w:t>[1</w:t>
                    </w:r>
                    <w:r w:rsidR="0081170B">
                      <w:rPr>
                        <w:noProof/>
                      </w:rPr>
                      <w:t xml:space="preserve">] </w:t>
                    </w:r>
                  </w:p>
                </w:tc>
                <w:tc>
                  <w:tcPr>
                    <w:tcW w:w="4639" w:type="pct"/>
                    <w:hideMark/>
                  </w:tcPr>
                  <w:p w:rsidR="0081170B" w:rsidRDefault="0099257E" w:rsidP="0099257E">
                    <w:pPr>
                      <w:pStyle w:val="Bibliography"/>
                      <w:ind w:left="202" w:hanging="202"/>
                    </w:pPr>
                    <w:r>
                      <w:t>Solidoodle, Cubify Cube</w:t>
                    </w:r>
                    <w:r w:rsidR="00C6196C">
                      <w:t>,</w:t>
                    </w:r>
                    <w:r>
                      <w:t xml:space="preserve"> MendelMax,</w:t>
                    </w:r>
                    <w:r w:rsidR="00C6196C">
                      <w:t xml:space="preserve"> </w:t>
                    </w:r>
                    <w:r>
                      <w:t>"</w:t>
                    </w:r>
                    <w:r w:rsidR="00C6196C">
                      <w:t>Best 3D Printers 2014</w:t>
                    </w:r>
                    <w:r>
                      <w:t>"</w:t>
                    </w:r>
                    <w:r w:rsidR="00C6196C">
                      <w:t xml:space="preserve"> </w:t>
                    </w:r>
                    <w:r>
                      <w:t xml:space="preserve">[online] January 2014, </w:t>
                    </w:r>
                    <w:r w:rsidR="00EF7025" w:rsidRPr="00EF7025">
                      <w:rPr>
                        <w:noProof/>
                      </w:rPr>
                      <w:t>http://www.tomsguide.com/us/best-3d-printers,news-17552.html</w:t>
                    </w:r>
                    <w:r>
                      <w:rPr>
                        <w:noProof/>
                      </w:rPr>
                      <w:t xml:space="preserve"> [Accessed 25 February 2014]</w:t>
                    </w:r>
                  </w:p>
                </w:tc>
              </w:tr>
              <w:tr w:rsidR="0081170B" w:rsidTr="00C6196C">
                <w:trPr>
                  <w:divId w:val="1028028496"/>
                  <w:tblCellSpacing w:w="15" w:type="dxa"/>
                </w:trPr>
                <w:tc>
                  <w:tcPr>
                    <w:tcW w:w="271" w:type="pct"/>
                    <w:hideMark/>
                  </w:tcPr>
                  <w:p w:rsidR="0081170B" w:rsidRDefault="0081170B" w:rsidP="00C6196C">
                    <w:pPr>
                      <w:pStyle w:val="Bibliography"/>
                      <w:ind w:right="-64"/>
                      <w:rPr>
                        <w:noProof/>
                      </w:rPr>
                    </w:pPr>
                    <w:r>
                      <w:rPr>
                        <w:noProof/>
                      </w:rPr>
                      <w:t xml:space="preserve">[2] </w:t>
                    </w:r>
                  </w:p>
                </w:tc>
                <w:tc>
                  <w:tcPr>
                    <w:tcW w:w="4639" w:type="pct"/>
                    <w:hideMark/>
                  </w:tcPr>
                  <w:p w:rsidR="00D8501F" w:rsidRDefault="0099257E">
                    <w:pPr>
                      <w:pStyle w:val="Bibliography"/>
                      <w:rPr>
                        <w:noProof/>
                      </w:rPr>
                    </w:pPr>
                    <w:r>
                      <w:rPr>
                        <w:noProof/>
                      </w:rPr>
                      <w:t xml:space="preserve">Raspberry Pi, "Video Displays" [online]  </w:t>
                    </w:r>
                    <w:r w:rsidR="00D8501F" w:rsidRPr="00D8501F">
                      <w:rPr>
                        <w:noProof/>
                      </w:rPr>
                      <w:t>http://www.raspberrypi.org/faqs#videoDisplays</w:t>
                    </w:r>
                  </w:p>
                  <w:p w:rsidR="0081170B" w:rsidRDefault="0081170B" w:rsidP="0099257E">
                    <w:pPr>
                      <w:pStyle w:val="Bibliography"/>
                      <w:rPr>
                        <w:noProof/>
                      </w:rPr>
                    </w:pPr>
                    <w:r>
                      <w:rPr>
                        <w:noProof/>
                      </w:rPr>
                      <w:t>[Accessed 27 February 2014].</w:t>
                    </w:r>
                  </w:p>
                </w:tc>
              </w:tr>
              <w:tr w:rsidR="0081170B" w:rsidTr="00C6196C">
                <w:trPr>
                  <w:divId w:val="1028028496"/>
                  <w:tblCellSpacing w:w="15" w:type="dxa"/>
                </w:trPr>
                <w:tc>
                  <w:tcPr>
                    <w:tcW w:w="271" w:type="pct"/>
                    <w:hideMark/>
                  </w:tcPr>
                  <w:p w:rsidR="0081170B" w:rsidRDefault="0081170B" w:rsidP="00C6196C">
                    <w:pPr>
                      <w:pStyle w:val="Bibliography"/>
                      <w:ind w:right="-64"/>
                      <w:rPr>
                        <w:noProof/>
                      </w:rPr>
                    </w:pPr>
                    <w:r>
                      <w:rPr>
                        <w:noProof/>
                      </w:rPr>
                      <w:t xml:space="preserve">[3] </w:t>
                    </w:r>
                  </w:p>
                </w:tc>
                <w:tc>
                  <w:tcPr>
                    <w:tcW w:w="4639" w:type="pct"/>
                    <w:hideMark/>
                  </w:tcPr>
                  <w:p w:rsidR="0081170B" w:rsidRDefault="0099257E" w:rsidP="0099257E">
                    <w:pPr>
                      <w:pStyle w:val="Bibliography"/>
                      <w:rPr>
                        <w:noProof/>
                      </w:rPr>
                    </w:pPr>
                    <w:r>
                      <w:rPr>
                        <w:noProof/>
                      </w:rPr>
                      <w:t xml:space="preserve">Digital I/O Pins, "Arduino Mini" [online] </w:t>
                    </w:r>
                    <w:r w:rsidR="00233EAF" w:rsidRPr="00233EAF">
                      <w:rPr>
                        <w:noProof/>
                      </w:rPr>
                      <w:t>http://arduino.cc/en/Main/ArduinoBoardMini#.UxAR54WPMyM</w:t>
                    </w:r>
                    <w:r>
                      <w:rPr>
                        <w:noProof/>
                      </w:rPr>
                      <w:t xml:space="preserve"> [Accessed 26</w:t>
                    </w:r>
                    <w:r w:rsidR="0081170B">
                      <w:rPr>
                        <w:noProof/>
                      </w:rPr>
                      <w:t xml:space="preserve"> February 2014].</w:t>
                    </w:r>
                  </w:p>
                </w:tc>
              </w:tr>
              <w:tr w:rsidR="0081170B" w:rsidTr="00C6196C">
                <w:trPr>
                  <w:divId w:val="1028028496"/>
                  <w:tblCellSpacing w:w="15" w:type="dxa"/>
                </w:trPr>
                <w:tc>
                  <w:tcPr>
                    <w:tcW w:w="271" w:type="pct"/>
                    <w:hideMark/>
                  </w:tcPr>
                  <w:p w:rsidR="0081170B" w:rsidRDefault="0081170B" w:rsidP="00C6196C">
                    <w:pPr>
                      <w:pStyle w:val="Bibliography"/>
                      <w:ind w:right="-119"/>
                      <w:rPr>
                        <w:noProof/>
                      </w:rPr>
                    </w:pPr>
                    <w:r>
                      <w:rPr>
                        <w:noProof/>
                      </w:rPr>
                      <w:t xml:space="preserve">[4] </w:t>
                    </w:r>
                  </w:p>
                </w:tc>
                <w:tc>
                  <w:tcPr>
                    <w:tcW w:w="4639" w:type="pct"/>
                    <w:hideMark/>
                  </w:tcPr>
                  <w:p w:rsidR="0081170B" w:rsidRDefault="0099257E" w:rsidP="0099257E">
                    <w:pPr>
                      <w:pStyle w:val="Bibliography"/>
                      <w:rPr>
                        <w:noProof/>
                      </w:rPr>
                    </w:pPr>
                    <w:r>
                      <w:rPr>
                        <w:noProof/>
                      </w:rPr>
                      <w:t xml:space="preserve">Arduino Software [online] </w:t>
                    </w:r>
                    <w:r w:rsidR="00C97846" w:rsidRPr="00C97846">
                      <w:rPr>
                        <w:noProof/>
                      </w:rPr>
                      <w:t>http://arduino.cc/en/Main/FAQ#.UxAXK4WPMyM</w:t>
                    </w:r>
                    <w:r>
                      <w:rPr>
                        <w:noProof/>
                      </w:rPr>
                      <w:t xml:space="preserve"> </w:t>
                    </w:r>
                    <w:r w:rsidR="0081170B">
                      <w:rPr>
                        <w:noProof/>
                      </w:rPr>
                      <w:t>[Accessed 2</w:t>
                    </w:r>
                    <w:r>
                      <w:rPr>
                        <w:noProof/>
                      </w:rPr>
                      <w:t>6</w:t>
                    </w:r>
                    <w:r w:rsidR="0081170B">
                      <w:rPr>
                        <w:noProof/>
                      </w:rPr>
                      <w:t xml:space="preserve"> February 2014].</w:t>
                    </w:r>
                  </w:p>
                </w:tc>
              </w:tr>
            </w:tbl>
            <w:p w:rsidR="00DE0222" w:rsidRPr="00A61EF0" w:rsidRDefault="001E752A">
              <w:r>
                <w:rPr>
                  <w:b/>
                  <w:bCs/>
                  <w:noProof/>
                </w:rPr>
                <w:fldChar w:fldCharType="end"/>
              </w:r>
            </w:p>
          </w:sdtContent>
        </w:sdt>
      </w:sdtContent>
    </w:sdt>
    <w:sectPr w:rsidR="00DE0222" w:rsidRPr="00A61EF0" w:rsidSect="007A0016">
      <w:headerReference w:type="default" r:id="rId8"/>
      <w:pgSz w:w="12240" w:h="15840" w:code="1"/>
      <w:pgMar w:top="1080" w:right="1080" w:bottom="1080" w:left="1080"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931" w:rsidRDefault="008E7931">
      <w:r>
        <w:separator/>
      </w:r>
    </w:p>
  </w:endnote>
  <w:endnote w:type="continuationSeparator" w:id="0">
    <w:p w:rsidR="008E7931" w:rsidRDefault="008E79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931" w:rsidRDefault="008E7931"/>
  </w:footnote>
  <w:footnote w:type="continuationSeparator" w:id="0">
    <w:p w:rsidR="008E7931" w:rsidRDefault="008E7931">
      <w:r>
        <w:continuationSeparator/>
      </w:r>
    </w:p>
  </w:footnote>
  <w:footnote w:id="1">
    <w:p w:rsidR="00E36739" w:rsidRDefault="00E36739" w:rsidP="00792073">
      <w:pPr>
        <w:pStyle w:val="FootnoteText"/>
      </w:pPr>
      <w:r w:rsidRPr="00200D26">
        <w:t xml:space="preserve">Manuscript </w:t>
      </w:r>
      <w:r>
        <w:t xml:space="preserve">prepared </w:t>
      </w:r>
      <w:r w:rsidR="00C67AEB">
        <w:t>February 28</w:t>
      </w:r>
      <w:r w:rsidRPr="00200D26">
        <w:t>, 201</w:t>
      </w:r>
      <w:r w:rsidR="00C67AEB">
        <w:t>4</w:t>
      </w:r>
      <w:r w:rsidRPr="00200D26">
        <w:t>.</w:t>
      </w:r>
      <w:r>
        <w:t xml:space="preserve"> </w:t>
      </w:r>
    </w:p>
    <w:p w:rsidR="00E36739" w:rsidRDefault="00E36739" w:rsidP="00792073">
      <w:pPr>
        <w:pStyle w:val="FootnoteText"/>
      </w:pPr>
      <w:r>
        <w:t>The author</w:t>
      </w:r>
      <w:r w:rsidRPr="00200D26">
        <w:t xml:space="preserve"> </w:t>
      </w:r>
      <w:r>
        <w:t>is</w:t>
      </w:r>
      <w:r w:rsidR="00C67AEB">
        <w:t xml:space="preserve"> with the </w:t>
      </w:r>
      <w:r w:rsidR="00DA415C">
        <w:t>Saluki Engineering Company</w:t>
      </w:r>
      <w:r w:rsidRPr="00200D26">
        <w:t>, Southern Illinois University at Carbondale, IL 62901 USA (phone: 618-453-7</w:t>
      </w:r>
      <w:r>
        <w:t>053</w:t>
      </w:r>
      <w:r w:rsidRPr="00200D26">
        <w:t xml:space="preserve">; fax: 618-453-7972; email: </w:t>
      </w:r>
      <w:r w:rsidR="00DA415C">
        <w:t>chancewbaker@gmail.com</w:t>
      </w:r>
      <w:r w:rsidRPr="00200D26">
        <w:t>).</w:t>
      </w:r>
    </w:p>
    <w:p w:rsidR="00E36739" w:rsidRPr="00200D26" w:rsidRDefault="00E36739" w:rsidP="004A2791">
      <w:pPr>
        <w:pStyle w:val="FootnoteText"/>
      </w:pPr>
    </w:p>
    <w:p w:rsidR="00E36739" w:rsidRDefault="00E36739" w:rsidP="004A2791">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739" w:rsidRDefault="00E36739">
    <w:pPr>
      <w:framePr w:wrap="auto" w:vAnchor="text" w:hAnchor="margin" w:xAlign="right" w:y="1"/>
    </w:pPr>
  </w:p>
  <w:p w:rsidR="00E36739" w:rsidRDefault="00E36739" w:rsidP="00E13F6C">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nsid w:val="036A18E7"/>
    <w:multiLevelType w:val="hybridMultilevel"/>
    <w:tmpl w:val="08F84C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34863"/>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nsid w:val="1B0B1D66"/>
    <w:multiLevelType w:val="singleLevel"/>
    <w:tmpl w:val="0BEC9FB0"/>
    <w:lvl w:ilvl="0">
      <w:start w:val="1"/>
      <w:numFmt w:val="none"/>
      <w:lvlText w:val=""/>
      <w:legacy w:legacy="1" w:legacySpace="0" w:legacyIndent="0"/>
      <w:lvlJc w:val="left"/>
      <w:pPr>
        <w:ind w:left="288"/>
      </w:pPr>
    </w:lvl>
  </w:abstractNum>
  <w:abstractNum w:abstractNumId="5">
    <w:nsid w:val="21AB481E"/>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6">
    <w:nsid w:val="2517274C"/>
    <w:multiLevelType w:val="singleLevel"/>
    <w:tmpl w:val="04090011"/>
    <w:lvl w:ilvl="0">
      <w:start w:val="1"/>
      <w:numFmt w:val="decimal"/>
      <w:lvlText w:val="%1)"/>
      <w:lvlJc w:val="left"/>
      <w:pPr>
        <w:tabs>
          <w:tab w:val="num" w:pos="360"/>
        </w:tabs>
        <w:ind w:left="360" w:hanging="360"/>
      </w:pPr>
    </w:lvl>
  </w:abstractNum>
  <w:abstractNum w:abstractNumId="7">
    <w:nsid w:val="2D234D8B"/>
    <w:multiLevelType w:val="singleLevel"/>
    <w:tmpl w:val="0409000F"/>
    <w:lvl w:ilvl="0">
      <w:start w:val="1"/>
      <w:numFmt w:val="decimal"/>
      <w:lvlText w:val="%1."/>
      <w:lvlJc w:val="left"/>
      <w:pPr>
        <w:tabs>
          <w:tab w:val="num" w:pos="360"/>
        </w:tabs>
        <w:ind w:left="360" w:hanging="360"/>
      </w:pPr>
    </w:lvl>
  </w:abstractNum>
  <w:abstractNum w:abstractNumId="8">
    <w:nsid w:val="2F8B23F8"/>
    <w:multiLevelType w:val="singleLevel"/>
    <w:tmpl w:val="12CEED98"/>
    <w:lvl w:ilvl="0">
      <w:start w:val="1"/>
      <w:numFmt w:val="decimal"/>
      <w:lvlText w:val="%1."/>
      <w:legacy w:legacy="1" w:legacySpace="0" w:legacyIndent="360"/>
      <w:lvlJc w:val="left"/>
      <w:pPr>
        <w:ind w:left="360" w:hanging="360"/>
      </w:p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AAC1CFC"/>
    <w:multiLevelType w:val="singleLevel"/>
    <w:tmpl w:val="3A8EC28E"/>
    <w:lvl w:ilvl="0">
      <w:start w:val="1"/>
      <w:numFmt w:val="decimal"/>
      <w:lvlText w:val="[%1]"/>
      <w:lvlJc w:val="left"/>
      <w:pPr>
        <w:tabs>
          <w:tab w:val="num" w:pos="360"/>
        </w:tabs>
        <w:ind w:left="360" w:hanging="360"/>
      </w:pPr>
    </w:lvl>
  </w:abstractNum>
  <w:abstractNum w:abstractNumId="11">
    <w:nsid w:val="46C8203F"/>
    <w:multiLevelType w:val="hybridMultilevel"/>
    <w:tmpl w:val="80FA6646"/>
    <w:lvl w:ilvl="0" w:tplc="1B389764">
      <w:start w:val="1"/>
      <w:numFmt w:val="decimal"/>
      <w:lvlText w:val="[%1]"/>
      <w:lvlJc w:val="right"/>
      <w:pPr>
        <w:tabs>
          <w:tab w:val="num" w:pos="360"/>
        </w:tabs>
        <w:ind w:left="360" w:hanging="144"/>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nsid w:val="494B00AA"/>
    <w:multiLevelType w:val="hybridMultilevel"/>
    <w:tmpl w:val="71C4F5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0B59CF"/>
    <w:multiLevelType w:val="singleLevel"/>
    <w:tmpl w:val="4A4223A6"/>
    <w:lvl w:ilvl="0">
      <w:start w:val="1"/>
      <w:numFmt w:val="decimal"/>
      <w:lvlText w:val="%1."/>
      <w:legacy w:legacy="1" w:legacySpace="0" w:legacyIndent="360"/>
      <w:lvlJc w:val="left"/>
      <w:pPr>
        <w:ind w:left="360" w:hanging="360"/>
      </w:pPr>
    </w:lvl>
  </w:abstractNum>
  <w:abstractNum w:abstractNumId="15">
    <w:nsid w:val="4E846D5B"/>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nsid w:val="55630736"/>
    <w:multiLevelType w:val="singleLevel"/>
    <w:tmpl w:val="0BEC9FB0"/>
    <w:lvl w:ilvl="0">
      <w:start w:val="1"/>
      <w:numFmt w:val="none"/>
      <w:lvlText w:val=""/>
      <w:legacy w:legacy="1" w:legacySpace="0" w:legacyIndent="0"/>
      <w:lvlJc w:val="left"/>
      <w:pPr>
        <w:ind w:left="288"/>
      </w:pPr>
    </w:lvl>
  </w:abstractNum>
  <w:abstractNum w:abstractNumId="17">
    <w:nsid w:val="5D764AEE"/>
    <w:multiLevelType w:val="hybridMultilevel"/>
    <w:tmpl w:val="A77CECFE"/>
    <w:lvl w:ilvl="0" w:tplc="2886E604">
      <w:start w:val="1"/>
      <w:numFmt w:val="decimal"/>
      <w:lvlText w:val="[%1]"/>
      <w:lvlJc w:val="left"/>
      <w:pPr>
        <w:tabs>
          <w:tab w:val="num" w:pos="216"/>
        </w:tabs>
        <w:ind w:left="216" w:hanging="216"/>
      </w:pPr>
      <w:rPr>
        <w:rFonts w:hint="default"/>
        <w:color w:val="auto"/>
        <w:sz w:val="16"/>
        <w:szCs w:val="16"/>
      </w:rPr>
    </w:lvl>
    <w:lvl w:ilvl="1" w:tplc="04090019">
      <w:start w:val="1"/>
      <w:numFmt w:val="lowerLetter"/>
      <w:lvlText w:val="%2."/>
      <w:lvlJc w:val="left"/>
      <w:pPr>
        <w:tabs>
          <w:tab w:val="num" w:pos="1008"/>
        </w:tabs>
        <w:ind w:left="1008" w:hanging="360"/>
      </w:pPr>
    </w:lvl>
    <w:lvl w:ilvl="2" w:tplc="0409001B" w:tentative="1">
      <w:start w:val="1"/>
      <w:numFmt w:val="lowerRoman"/>
      <w:lvlText w:val="%3."/>
      <w:lvlJc w:val="right"/>
      <w:pPr>
        <w:tabs>
          <w:tab w:val="num" w:pos="1728"/>
        </w:tabs>
        <w:ind w:left="1728" w:hanging="180"/>
      </w:pPr>
    </w:lvl>
    <w:lvl w:ilvl="3" w:tplc="0409000F" w:tentative="1">
      <w:start w:val="1"/>
      <w:numFmt w:val="decimal"/>
      <w:lvlText w:val="%4."/>
      <w:lvlJc w:val="left"/>
      <w:pPr>
        <w:tabs>
          <w:tab w:val="num" w:pos="2448"/>
        </w:tabs>
        <w:ind w:left="2448" w:hanging="360"/>
      </w:pPr>
    </w:lvl>
    <w:lvl w:ilvl="4" w:tplc="04090019" w:tentative="1">
      <w:start w:val="1"/>
      <w:numFmt w:val="lowerLetter"/>
      <w:lvlText w:val="%5."/>
      <w:lvlJc w:val="left"/>
      <w:pPr>
        <w:tabs>
          <w:tab w:val="num" w:pos="3168"/>
        </w:tabs>
        <w:ind w:left="3168" w:hanging="360"/>
      </w:pPr>
    </w:lvl>
    <w:lvl w:ilvl="5" w:tplc="0409001B" w:tentative="1">
      <w:start w:val="1"/>
      <w:numFmt w:val="lowerRoman"/>
      <w:lvlText w:val="%6."/>
      <w:lvlJc w:val="right"/>
      <w:pPr>
        <w:tabs>
          <w:tab w:val="num" w:pos="3888"/>
        </w:tabs>
        <w:ind w:left="3888" w:hanging="180"/>
      </w:pPr>
    </w:lvl>
    <w:lvl w:ilvl="6" w:tplc="0409000F" w:tentative="1">
      <w:start w:val="1"/>
      <w:numFmt w:val="decimal"/>
      <w:lvlText w:val="%7."/>
      <w:lvlJc w:val="left"/>
      <w:pPr>
        <w:tabs>
          <w:tab w:val="num" w:pos="4608"/>
        </w:tabs>
        <w:ind w:left="4608" w:hanging="360"/>
      </w:pPr>
    </w:lvl>
    <w:lvl w:ilvl="7" w:tplc="04090019" w:tentative="1">
      <w:start w:val="1"/>
      <w:numFmt w:val="lowerLetter"/>
      <w:lvlText w:val="%8."/>
      <w:lvlJc w:val="left"/>
      <w:pPr>
        <w:tabs>
          <w:tab w:val="num" w:pos="5328"/>
        </w:tabs>
        <w:ind w:left="5328" w:hanging="360"/>
      </w:pPr>
    </w:lvl>
    <w:lvl w:ilvl="8" w:tplc="0409001B" w:tentative="1">
      <w:start w:val="1"/>
      <w:numFmt w:val="lowerRoman"/>
      <w:lvlText w:val="%9."/>
      <w:lvlJc w:val="right"/>
      <w:pPr>
        <w:tabs>
          <w:tab w:val="num" w:pos="6048"/>
        </w:tabs>
        <w:ind w:left="6048" w:hanging="180"/>
      </w:pPr>
    </w:lvl>
  </w:abstractNum>
  <w:abstractNum w:abstractNumId="18">
    <w:nsid w:val="6DC3293B"/>
    <w:multiLevelType w:val="singleLevel"/>
    <w:tmpl w:val="A1EA2CB2"/>
    <w:lvl w:ilvl="0">
      <w:start w:val="1"/>
      <w:numFmt w:val="decimal"/>
      <w:lvlText w:val="[%1]"/>
      <w:lvlJc w:val="left"/>
      <w:pPr>
        <w:tabs>
          <w:tab w:val="num" w:pos="360"/>
        </w:tabs>
        <w:ind w:left="360" w:hanging="360"/>
      </w:pPr>
      <w:rPr>
        <w:sz w:val="16"/>
        <w:szCs w:val="16"/>
      </w:rPr>
    </w:lvl>
  </w:abstractNum>
  <w:abstractNum w:abstractNumId="19">
    <w:nsid w:val="77E315E9"/>
    <w:multiLevelType w:val="singleLevel"/>
    <w:tmpl w:val="0BEC9FB0"/>
    <w:lvl w:ilvl="0">
      <w:start w:val="1"/>
      <w:numFmt w:val="none"/>
      <w:lvlText w:val=""/>
      <w:legacy w:legacy="1" w:legacySpace="0" w:legacyIndent="0"/>
      <w:lvlJc w:val="left"/>
      <w:pPr>
        <w:ind w:left="288"/>
      </w:pPr>
    </w:lvl>
  </w:abstractNum>
  <w:abstractNum w:abstractNumId="20">
    <w:nsid w:val="7D2B3758"/>
    <w:multiLevelType w:val="hybridMultilevel"/>
    <w:tmpl w:val="80FA6646"/>
    <w:lvl w:ilvl="0" w:tplc="1B389764">
      <w:start w:val="1"/>
      <w:numFmt w:val="decimal"/>
      <w:lvlText w:val="[%1]"/>
      <w:lvlJc w:val="right"/>
      <w:pPr>
        <w:tabs>
          <w:tab w:val="num" w:pos="360"/>
        </w:tabs>
        <w:ind w:left="360" w:hanging="144"/>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8"/>
    <w:lvlOverride w:ilvl="0">
      <w:lvl w:ilvl="0">
        <w:start w:val="1"/>
        <w:numFmt w:val="decimal"/>
        <w:lvlText w:val="%1."/>
        <w:legacy w:legacy="1" w:legacySpace="0" w:legacyIndent="360"/>
        <w:lvlJc w:val="left"/>
        <w:pPr>
          <w:ind w:left="360" w:hanging="360"/>
        </w:pPr>
      </w:lvl>
    </w:lvlOverride>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4"/>
  </w:num>
  <w:num w:numId="14">
    <w:abstractNumId w:val="16"/>
  </w:num>
  <w:num w:numId="15">
    <w:abstractNumId w:val="14"/>
  </w:num>
  <w:num w:numId="16">
    <w:abstractNumId w:val="19"/>
  </w:num>
  <w:num w:numId="17">
    <w:abstractNumId w:val="7"/>
  </w:num>
  <w:num w:numId="18">
    <w:abstractNumId w:val="6"/>
  </w:num>
  <w:num w:numId="19">
    <w:abstractNumId w:val="18"/>
  </w:num>
  <w:num w:numId="20">
    <w:abstractNumId w:val="10"/>
  </w:num>
  <w:num w:numId="21">
    <w:abstractNumId w:val="17"/>
  </w:num>
  <w:num w:numId="22">
    <w:abstractNumId w:val="20"/>
  </w:num>
  <w:num w:numId="23">
    <w:abstractNumId w:val="11"/>
  </w:num>
  <w:num w:numId="24">
    <w:abstractNumId w:val="1"/>
  </w:num>
  <w:num w:numId="25">
    <w:abstractNumId w:val="2"/>
  </w:num>
  <w:num w:numId="26">
    <w:abstractNumId w:val="13"/>
  </w:num>
  <w:num w:numId="27">
    <w:abstractNumId w:val="15"/>
  </w:num>
  <w:num w:numId="28">
    <w:abstractNumId w:val="3"/>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202"/>
  <w:autoHyphenation/>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F82452"/>
    <w:rsid w:val="000012EF"/>
    <w:rsid w:val="000027D6"/>
    <w:rsid w:val="000028DF"/>
    <w:rsid w:val="00002AFD"/>
    <w:rsid w:val="00004492"/>
    <w:rsid w:val="00005A8D"/>
    <w:rsid w:val="00015DDB"/>
    <w:rsid w:val="00016060"/>
    <w:rsid w:val="000201F2"/>
    <w:rsid w:val="00024D81"/>
    <w:rsid w:val="000267CB"/>
    <w:rsid w:val="000269D7"/>
    <w:rsid w:val="00026FBC"/>
    <w:rsid w:val="0002747E"/>
    <w:rsid w:val="00036261"/>
    <w:rsid w:val="000373A7"/>
    <w:rsid w:val="00041576"/>
    <w:rsid w:val="00042A10"/>
    <w:rsid w:val="00044CB1"/>
    <w:rsid w:val="000459DE"/>
    <w:rsid w:val="0005378D"/>
    <w:rsid w:val="00053E84"/>
    <w:rsid w:val="000576C5"/>
    <w:rsid w:val="000647B3"/>
    <w:rsid w:val="00071F74"/>
    <w:rsid w:val="0007411D"/>
    <w:rsid w:val="00077BE4"/>
    <w:rsid w:val="0008097D"/>
    <w:rsid w:val="00081460"/>
    <w:rsid w:val="00081746"/>
    <w:rsid w:val="000826EE"/>
    <w:rsid w:val="000828BE"/>
    <w:rsid w:val="0008531B"/>
    <w:rsid w:val="0008585F"/>
    <w:rsid w:val="00086860"/>
    <w:rsid w:val="00086A49"/>
    <w:rsid w:val="00086C07"/>
    <w:rsid w:val="000912D8"/>
    <w:rsid w:val="000918AB"/>
    <w:rsid w:val="0009323E"/>
    <w:rsid w:val="000932CF"/>
    <w:rsid w:val="000968A8"/>
    <w:rsid w:val="00097891"/>
    <w:rsid w:val="000A2279"/>
    <w:rsid w:val="000A2394"/>
    <w:rsid w:val="000A4694"/>
    <w:rsid w:val="000A6EDA"/>
    <w:rsid w:val="000B303E"/>
    <w:rsid w:val="000B3556"/>
    <w:rsid w:val="000B4421"/>
    <w:rsid w:val="000B5681"/>
    <w:rsid w:val="000C1A9C"/>
    <w:rsid w:val="000C4F9F"/>
    <w:rsid w:val="000C738E"/>
    <w:rsid w:val="000D00B0"/>
    <w:rsid w:val="000D1767"/>
    <w:rsid w:val="000D71EB"/>
    <w:rsid w:val="000E077F"/>
    <w:rsid w:val="000E3FAF"/>
    <w:rsid w:val="000F5E19"/>
    <w:rsid w:val="001009FD"/>
    <w:rsid w:val="00107738"/>
    <w:rsid w:val="001115AB"/>
    <w:rsid w:val="00115C20"/>
    <w:rsid w:val="0011622C"/>
    <w:rsid w:val="001169FC"/>
    <w:rsid w:val="00120EC3"/>
    <w:rsid w:val="001220EC"/>
    <w:rsid w:val="00122C72"/>
    <w:rsid w:val="00125CAD"/>
    <w:rsid w:val="00130F41"/>
    <w:rsid w:val="00133F94"/>
    <w:rsid w:val="0013694B"/>
    <w:rsid w:val="001373E0"/>
    <w:rsid w:val="001400FA"/>
    <w:rsid w:val="00141187"/>
    <w:rsid w:val="00144C90"/>
    <w:rsid w:val="0014579C"/>
    <w:rsid w:val="0015017A"/>
    <w:rsid w:val="00153D17"/>
    <w:rsid w:val="00155874"/>
    <w:rsid w:val="0015668E"/>
    <w:rsid w:val="0016036C"/>
    <w:rsid w:val="00160A57"/>
    <w:rsid w:val="00167354"/>
    <w:rsid w:val="00172EB2"/>
    <w:rsid w:val="00177E14"/>
    <w:rsid w:val="00184B34"/>
    <w:rsid w:val="00187810"/>
    <w:rsid w:val="00187F7D"/>
    <w:rsid w:val="00194C5F"/>
    <w:rsid w:val="001952E4"/>
    <w:rsid w:val="00195AF0"/>
    <w:rsid w:val="00197E44"/>
    <w:rsid w:val="001A4023"/>
    <w:rsid w:val="001A6236"/>
    <w:rsid w:val="001B2961"/>
    <w:rsid w:val="001B3D42"/>
    <w:rsid w:val="001C3351"/>
    <w:rsid w:val="001C3EA3"/>
    <w:rsid w:val="001D0BD1"/>
    <w:rsid w:val="001D0F0D"/>
    <w:rsid w:val="001D2E0A"/>
    <w:rsid w:val="001D3A9D"/>
    <w:rsid w:val="001D4BD1"/>
    <w:rsid w:val="001D6740"/>
    <w:rsid w:val="001E0419"/>
    <w:rsid w:val="001E3EFB"/>
    <w:rsid w:val="001E580A"/>
    <w:rsid w:val="001E7377"/>
    <w:rsid w:val="001E752A"/>
    <w:rsid w:val="001F62D4"/>
    <w:rsid w:val="001F7328"/>
    <w:rsid w:val="001F7994"/>
    <w:rsid w:val="00200D26"/>
    <w:rsid w:val="00202094"/>
    <w:rsid w:val="0020426C"/>
    <w:rsid w:val="0020640B"/>
    <w:rsid w:val="00207C7D"/>
    <w:rsid w:val="002109CB"/>
    <w:rsid w:val="00210F8E"/>
    <w:rsid w:val="002118C1"/>
    <w:rsid w:val="00212840"/>
    <w:rsid w:val="00216F2D"/>
    <w:rsid w:val="0022252E"/>
    <w:rsid w:val="00223E8B"/>
    <w:rsid w:val="002270B9"/>
    <w:rsid w:val="00233EAF"/>
    <w:rsid w:val="00241BCE"/>
    <w:rsid w:val="00245544"/>
    <w:rsid w:val="0025138E"/>
    <w:rsid w:val="0025183D"/>
    <w:rsid w:val="0025379A"/>
    <w:rsid w:val="00253E14"/>
    <w:rsid w:val="002637AF"/>
    <w:rsid w:val="002639D3"/>
    <w:rsid w:val="00270491"/>
    <w:rsid w:val="00271A01"/>
    <w:rsid w:val="00271C79"/>
    <w:rsid w:val="00283DB2"/>
    <w:rsid w:val="002846D3"/>
    <w:rsid w:val="00295258"/>
    <w:rsid w:val="002A370F"/>
    <w:rsid w:val="002A3F95"/>
    <w:rsid w:val="002A55E1"/>
    <w:rsid w:val="002B24DD"/>
    <w:rsid w:val="002B3E01"/>
    <w:rsid w:val="002B41BB"/>
    <w:rsid w:val="002B4287"/>
    <w:rsid w:val="002B4E37"/>
    <w:rsid w:val="002C0994"/>
    <w:rsid w:val="002C0D08"/>
    <w:rsid w:val="002C5515"/>
    <w:rsid w:val="002C652F"/>
    <w:rsid w:val="002C6918"/>
    <w:rsid w:val="002C7565"/>
    <w:rsid w:val="002D0B3C"/>
    <w:rsid w:val="002E2CFE"/>
    <w:rsid w:val="002E6493"/>
    <w:rsid w:val="002F25BF"/>
    <w:rsid w:val="00300A25"/>
    <w:rsid w:val="00302E62"/>
    <w:rsid w:val="00303C9C"/>
    <w:rsid w:val="00306A63"/>
    <w:rsid w:val="00307007"/>
    <w:rsid w:val="00307A9E"/>
    <w:rsid w:val="00313725"/>
    <w:rsid w:val="00323DEE"/>
    <w:rsid w:val="003255BD"/>
    <w:rsid w:val="00325A42"/>
    <w:rsid w:val="00325D7B"/>
    <w:rsid w:val="00327E47"/>
    <w:rsid w:val="00327F56"/>
    <w:rsid w:val="00331838"/>
    <w:rsid w:val="00333A5F"/>
    <w:rsid w:val="00337AE0"/>
    <w:rsid w:val="00341F87"/>
    <w:rsid w:val="00342087"/>
    <w:rsid w:val="00342377"/>
    <w:rsid w:val="003429C4"/>
    <w:rsid w:val="00343036"/>
    <w:rsid w:val="00344E33"/>
    <w:rsid w:val="00347AF3"/>
    <w:rsid w:val="00347F8C"/>
    <w:rsid w:val="0035028C"/>
    <w:rsid w:val="00350FF5"/>
    <w:rsid w:val="00352635"/>
    <w:rsid w:val="003527EE"/>
    <w:rsid w:val="00353312"/>
    <w:rsid w:val="00355EFE"/>
    <w:rsid w:val="00357615"/>
    <w:rsid w:val="00363BD8"/>
    <w:rsid w:val="0036694D"/>
    <w:rsid w:val="00370D92"/>
    <w:rsid w:val="00371407"/>
    <w:rsid w:val="00371DFD"/>
    <w:rsid w:val="00377B36"/>
    <w:rsid w:val="00377C04"/>
    <w:rsid w:val="00380073"/>
    <w:rsid w:val="00385F37"/>
    <w:rsid w:val="003861E0"/>
    <w:rsid w:val="003866DB"/>
    <w:rsid w:val="00386E06"/>
    <w:rsid w:val="00391B43"/>
    <w:rsid w:val="00394592"/>
    <w:rsid w:val="00397195"/>
    <w:rsid w:val="0039759F"/>
    <w:rsid w:val="003A2513"/>
    <w:rsid w:val="003A2A02"/>
    <w:rsid w:val="003A62D8"/>
    <w:rsid w:val="003B020F"/>
    <w:rsid w:val="003B1994"/>
    <w:rsid w:val="003B42C0"/>
    <w:rsid w:val="003B7F7E"/>
    <w:rsid w:val="003C3436"/>
    <w:rsid w:val="003C4655"/>
    <w:rsid w:val="003C4A7B"/>
    <w:rsid w:val="003C51D9"/>
    <w:rsid w:val="003D019D"/>
    <w:rsid w:val="003D230A"/>
    <w:rsid w:val="003D490B"/>
    <w:rsid w:val="003D4B85"/>
    <w:rsid w:val="003D5D83"/>
    <w:rsid w:val="003E42F5"/>
    <w:rsid w:val="003F06F2"/>
    <w:rsid w:val="003F09B5"/>
    <w:rsid w:val="003F1EA0"/>
    <w:rsid w:val="003F2119"/>
    <w:rsid w:val="003F2938"/>
    <w:rsid w:val="003F49F6"/>
    <w:rsid w:val="003F6839"/>
    <w:rsid w:val="003F6A7D"/>
    <w:rsid w:val="004013BE"/>
    <w:rsid w:val="00401ABE"/>
    <w:rsid w:val="00401C1D"/>
    <w:rsid w:val="00402308"/>
    <w:rsid w:val="004051D6"/>
    <w:rsid w:val="004052B5"/>
    <w:rsid w:val="00406A8C"/>
    <w:rsid w:val="00407188"/>
    <w:rsid w:val="0041533C"/>
    <w:rsid w:val="00421962"/>
    <w:rsid w:val="0042372C"/>
    <w:rsid w:val="004278F8"/>
    <w:rsid w:val="00427DAC"/>
    <w:rsid w:val="00430980"/>
    <w:rsid w:val="00431224"/>
    <w:rsid w:val="00433F11"/>
    <w:rsid w:val="00436BA8"/>
    <w:rsid w:val="00437769"/>
    <w:rsid w:val="004420CB"/>
    <w:rsid w:val="00445478"/>
    <w:rsid w:val="00451DD9"/>
    <w:rsid w:val="0045262E"/>
    <w:rsid w:val="00452D4C"/>
    <w:rsid w:val="00452DD6"/>
    <w:rsid w:val="00454363"/>
    <w:rsid w:val="00460E95"/>
    <w:rsid w:val="00463941"/>
    <w:rsid w:val="00464819"/>
    <w:rsid w:val="00473BB4"/>
    <w:rsid w:val="00483F32"/>
    <w:rsid w:val="00484CFE"/>
    <w:rsid w:val="00490E1C"/>
    <w:rsid w:val="00491004"/>
    <w:rsid w:val="00491A7E"/>
    <w:rsid w:val="00491AE7"/>
    <w:rsid w:val="0049472D"/>
    <w:rsid w:val="004A1CC3"/>
    <w:rsid w:val="004A2791"/>
    <w:rsid w:val="004C096E"/>
    <w:rsid w:val="004C1BD6"/>
    <w:rsid w:val="004C1C98"/>
    <w:rsid w:val="004C2965"/>
    <w:rsid w:val="004D0C52"/>
    <w:rsid w:val="004E03A6"/>
    <w:rsid w:val="004E0CE3"/>
    <w:rsid w:val="004E1D4D"/>
    <w:rsid w:val="004E381C"/>
    <w:rsid w:val="004E67F7"/>
    <w:rsid w:val="004F09A8"/>
    <w:rsid w:val="004F374B"/>
    <w:rsid w:val="004F7825"/>
    <w:rsid w:val="00500741"/>
    <w:rsid w:val="00500C9C"/>
    <w:rsid w:val="005051FB"/>
    <w:rsid w:val="005201DC"/>
    <w:rsid w:val="00525D8F"/>
    <w:rsid w:val="00531A0A"/>
    <w:rsid w:val="00531F7D"/>
    <w:rsid w:val="00535064"/>
    <w:rsid w:val="00535FCB"/>
    <w:rsid w:val="00541F7B"/>
    <w:rsid w:val="00541F86"/>
    <w:rsid w:val="0054275A"/>
    <w:rsid w:val="00543CCF"/>
    <w:rsid w:val="00561004"/>
    <w:rsid w:val="005641F2"/>
    <w:rsid w:val="005674CC"/>
    <w:rsid w:val="00570D17"/>
    <w:rsid w:val="00571FA7"/>
    <w:rsid w:val="00576F8D"/>
    <w:rsid w:val="005860F7"/>
    <w:rsid w:val="005874C3"/>
    <w:rsid w:val="0059079A"/>
    <w:rsid w:val="00593742"/>
    <w:rsid w:val="00595216"/>
    <w:rsid w:val="005959EA"/>
    <w:rsid w:val="00597F53"/>
    <w:rsid w:val="005A03C6"/>
    <w:rsid w:val="005A0F25"/>
    <w:rsid w:val="005A4432"/>
    <w:rsid w:val="005A4FF1"/>
    <w:rsid w:val="005A507E"/>
    <w:rsid w:val="005B5F3C"/>
    <w:rsid w:val="005B69A4"/>
    <w:rsid w:val="005B734F"/>
    <w:rsid w:val="005B7B7B"/>
    <w:rsid w:val="005C11C3"/>
    <w:rsid w:val="005D028A"/>
    <w:rsid w:val="005D12CF"/>
    <w:rsid w:val="005D2E51"/>
    <w:rsid w:val="005D3108"/>
    <w:rsid w:val="005D5E85"/>
    <w:rsid w:val="005E180B"/>
    <w:rsid w:val="005E4768"/>
    <w:rsid w:val="005F006C"/>
    <w:rsid w:val="005F49AF"/>
    <w:rsid w:val="005F4E50"/>
    <w:rsid w:val="005F5158"/>
    <w:rsid w:val="00604028"/>
    <w:rsid w:val="00613619"/>
    <w:rsid w:val="006149C3"/>
    <w:rsid w:val="00621283"/>
    <w:rsid w:val="006224B1"/>
    <w:rsid w:val="0062272D"/>
    <w:rsid w:val="00622955"/>
    <w:rsid w:val="00623B85"/>
    <w:rsid w:val="00635A2C"/>
    <w:rsid w:val="00635BC4"/>
    <w:rsid w:val="00636509"/>
    <w:rsid w:val="006402F1"/>
    <w:rsid w:val="006479B2"/>
    <w:rsid w:val="00647C50"/>
    <w:rsid w:val="0065180E"/>
    <w:rsid w:val="006537A5"/>
    <w:rsid w:val="00655685"/>
    <w:rsid w:val="00663313"/>
    <w:rsid w:val="00667BC2"/>
    <w:rsid w:val="006748FB"/>
    <w:rsid w:val="00675ED3"/>
    <w:rsid w:val="00680E9A"/>
    <w:rsid w:val="006827E4"/>
    <w:rsid w:val="00692C14"/>
    <w:rsid w:val="00695905"/>
    <w:rsid w:val="00696D05"/>
    <w:rsid w:val="006A4735"/>
    <w:rsid w:val="006A547F"/>
    <w:rsid w:val="006B004F"/>
    <w:rsid w:val="006B1E58"/>
    <w:rsid w:val="006B317D"/>
    <w:rsid w:val="006B6D62"/>
    <w:rsid w:val="006B7540"/>
    <w:rsid w:val="006C0EE4"/>
    <w:rsid w:val="006C4306"/>
    <w:rsid w:val="006C5293"/>
    <w:rsid w:val="006D070B"/>
    <w:rsid w:val="006D566D"/>
    <w:rsid w:val="006D70BB"/>
    <w:rsid w:val="006E6314"/>
    <w:rsid w:val="006F011B"/>
    <w:rsid w:val="006F19C1"/>
    <w:rsid w:val="006F2D61"/>
    <w:rsid w:val="006F32DB"/>
    <w:rsid w:val="006F5E1A"/>
    <w:rsid w:val="006F646F"/>
    <w:rsid w:val="006F6E1B"/>
    <w:rsid w:val="00701A28"/>
    <w:rsid w:val="00707A86"/>
    <w:rsid w:val="007102CC"/>
    <w:rsid w:val="00714D84"/>
    <w:rsid w:val="00715A81"/>
    <w:rsid w:val="007167C3"/>
    <w:rsid w:val="00717F49"/>
    <w:rsid w:val="00720636"/>
    <w:rsid w:val="007212F9"/>
    <w:rsid w:val="007214A7"/>
    <w:rsid w:val="00721F08"/>
    <w:rsid w:val="00724253"/>
    <w:rsid w:val="007265CE"/>
    <w:rsid w:val="00727B4A"/>
    <w:rsid w:val="00732FA9"/>
    <w:rsid w:val="00736482"/>
    <w:rsid w:val="00737BD4"/>
    <w:rsid w:val="00751A39"/>
    <w:rsid w:val="00752E13"/>
    <w:rsid w:val="0075649A"/>
    <w:rsid w:val="007572A0"/>
    <w:rsid w:val="007626DA"/>
    <w:rsid w:val="00764642"/>
    <w:rsid w:val="007716AB"/>
    <w:rsid w:val="00771E7B"/>
    <w:rsid w:val="00773FAB"/>
    <w:rsid w:val="007753C6"/>
    <w:rsid w:val="00775EAA"/>
    <w:rsid w:val="0077749C"/>
    <w:rsid w:val="00781B85"/>
    <w:rsid w:val="007823D7"/>
    <w:rsid w:val="00785480"/>
    <w:rsid w:val="00785996"/>
    <w:rsid w:val="00787351"/>
    <w:rsid w:val="00787B48"/>
    <w:rsid w:val="00787D97"/>
    <w:rsid w:val="007918B1"/>
    <w:rsid w:val="00792073"/>
    <w:rsid w:val="00793255"/>
    <w:rsid w:val="00794A66"/>
    <w:rsid w:val="00794E49"/>
    <w:rsid w:val="0079528A"/>
    <w:rsid w:val="0079604C"/>
    <w:rsid w:val="007A0016"/>
    <w:rsid w:val="007A17C6"/>
    <w:rsid w:val="007B40E5"/>
    <w:rsid w:val="007B431C"/>
    <w:rsid w:val="007B4621"/>
    <w:rsid w:val="007B4FA6"/>
    <w:rsid w:val="007C7F7E"/>
    <w:rsid w:val="007D1BE2"/>
    <w:rsid w:val="007D58A3"/>
    <w:rsid w:val="007D6C2F"/>
    <w:rsid w:val="007E0042"/>
    <w:rsid w:val="007E2ECE"/>
    <w:rsid w:val="007E4025"/>
    <w:rsid w:val="007E502B"/>
    <w:rsid w:val="007E5E1F"/>
    <w:rsid w:val="007E7A35"/>
    <w:rsid w:val="007F2078"/>
    <w:rsid w:val="007F6708"/>
    <w:rsid w:val="00800395"/>
    <w:rsid w:val="0080046D"/>
    <w:rsid w:val="0080117B"/>
    <w:rsid w:val="00801C90"/>
    <w:rsid w:val="0081170B"/>
    <w:rsid w:val="00812BB8"/>
    <w:rsid w:val="00821FE2"/>
    <w:rsid w:val="00823568"/>
    <w:rsid w:val="00826607"/>
    <w:rsid w:val="00826984"/>
    <w:rsid w:val="00831E42"/>
    <w:rsid w:val="008325FD"/>
    <w:rsid w:val="008365E9"/>
    <w:rsid w:val="00837EEF"/>
    <w:rsid w:val="008408A8"/>
    <w:rsid w:val="0084138C"/>
    <w:rsid w:val="008445AC"/>
    <w:rsid w:val="00846AFF"/>
    <w:rsid w:val="008603E5"/>
    <w:rsid w:val="00861720"/>
    <w:rsid w:val="0086343B"/>
    <w:rsid w:val="00865D84"/>
    <w:rsid w:val="0086713A"/>
    <w:rsid w:val="00882486"/>
    <w:rsid w:val="00883668"/>
    <w:rsid w:val="008858B0"/>
    <w:rsid w:val="00890620"/>
    <w:rsid w:val="00890813"/>
    <w:rsid w:val="00890AB0"/>
    <w:rsid w:val="0089150D"/>
    <w:rsid w:val="0089158A"/>
    <w:rsid w:val="0089235C"/>
    <w:rsid w:val="00893F91"/>
    <w:rsid w:val="008941B8"/>
    <w:rsid w:val="00896CF3"/>
    <w:rsid w:val="008A153B"/>
    <w:rsid w:val="008A5D42"/>
    <w:rsid w:val="008A65F2"/>
    <w:rsid w:val="008A6746"/>
    <w:rsid w:val="008B28DB"/>
    <w:rsid w:val="008B33FD"/>
    <w:rsid w:val="008B7D67"/>
    <w:rsid w:val="008C00AD"/>
    <w:rsid w:val="008C059E"/>
    <w:rsid w:val="008C152C"/>
    <w:rsid w:val="008C1568"/>
    <w:rsid w:val="008C22A6"/>
    <w:rsid w:val="008C36E2"/>
    <w:rsid w:val="008D1468"/>
    <w:rsid w:val="008D6E29"/>
    <w:rsid w:val="008E3A2F"/>
    <w:rsid w:val="008E53D1"/>
    <w:rsid w:val="008E57FF"/>
    <w:rsid w:val="008E642D"/>
    <w:rsid w:val="008E7931"/>
    <w:rsid w:val="008F16F4"/>
    <w:rsid w:val="008F29DF"/>
    <w:rsid w:val="008F3A2D"/>
    <w:rsid w:val="008F46F9"/>
    <w:rsid w:val="0090406D"/>
    <w:rsid w:val="00916921"/>
    <w:rsid w:val="00916BB5"/>
    <w:rsid w:val="00920E57"/>
    <w:rsid w:val="0092176F"/>
    <w:rsid w:val="009219A6"/>
    <w:rsid w:val="00930094"/>
    <w:rsid w:val="009364E5"/>
    <w:rsid w:val="00941EFA"/>
    <w:rsid w:val="00942308"/>
    <w:rsid w:val="00944BE0"/>
    <w:rsid w:val="00950474"/>
    <w:rsid w:val="009515AA"/>
    <w:rsid w:val="00954098"/>
    <w:rsid w:val="009628DA"/>
    <w:rsid w:val="00966166"/>
    <w:rsid w:val="009662F2"/>
    <w:rsid w:val="00966754"/>
    <w:rsid w:val="00970324"/>
    <w:rsid w:val="00970C1D"/>
    <w:rsid w:val="00971FCB"/>
    <w:rsid w:val="0097363C"/>
    <w:rsid w:val="009743F2"/>
    <w:rsid w:val="0097538D"/>
    <w:rsid w:val="009759FE"/>
    <w:rsid w:val="00977036"/>
    <w:rsid w:val="00982804"/>
    <w:rsid w:val="00984636"/>
    <w:rsid w:val="009870D8"/>
    <w:rsid w:val="00991222"/>
    <w:rsid w:val="00991662"/>
    <w:rsid w:val="0099257E"/>
    <w:rsid w:val="00994CD9"/>
    <w:rsid w:val="009A50E5"/>
    <w:rsid w:val="009A6661"/>
    <w:rsid w:val="009A6D65"/>
    <w:rsid w:val="009B00B2"/>
    <w:rsid w:val="009B0C6F"/>
    <w:rsid w:val="009B1BCB"/>
    <w:rsid w:val="009B3D1C"/>
    <w:rsid w:val="009B65B6"/>
    <w:rsid w:val="009B726F"/>
    <w:rsid w:val="009C12DE"/>
    <w:rsid w:val="009C66A8"/>
    <w:rsid w:val="009C6A6B"/>
    <w:rsid w:val="009D3678"/>
    <w:rsid w:val="009D5179"/>
    <w:rsid w:val="009E0142"/>
    <w:rsid w:val="009E5FA6"/>
    <w:rsid w:val="009E7EF0"/>
    <w:rsid w:val="009F2FE4"/>
    <w:rsid w:val="009F5140"/>
    <w:rsid w:val="009F7942"/>
    <w:rsid w:val="00A00934"/>
    <w:rsid w:val="00A00E9C"/>
    <w:rsid w:val="00A015E0"/>
    <w:rsid w:val="00A01D03"/>
    <w:rsid w:val="00A03B1C"/>
    <w:rsid w:val="00A044A5"/>
    <w:rsid w:val="00A04C54"/>
    <w:rsid w:val="00A05268"/>
    <w:rsid w:val="00A064AF"/>
    <w:rsid w:val="00A07E05"/>
    <w:rsid w:val="00A1055C"/>
    <w:rsid w:val="00A1714D"/>
    <w:rsid w:val="00A20939"/>
    <w:rsid w:val="00A24519"/>
    <w:rsid w:val="00A305EE"/>
    <w:rsid w:val="00A32CC0"/>
    <w:rsid w:val="00A336C2"/>
    <w:rsid w:val="00A3461B"/>
    <w:rsid w:val="00A37681"/>
    <w:rsid w:val="00A41DF9"/>
    <w:rsid w:val="00A420B6"/>
    <w:rsid w:val="00A437CD"/>
    <w:rsid w:val="00A4426E"/>
    <w:rsid w:val="00A44348"/>
    <w:rsid w:val="00A44F0F"/>
    <w:rsid w:val="00A478A4"/>
    <w:rsid w:val="00A50A62"/>
    <w:rsid w:val="00A524AD"/>
    <w:rsid w:val="00A5433C"/>
    <w:rsid w:val="00A54391"/>
    <w:rsid w:val="00A5489A"/>
    <w:rsid w:val="00A567A3"/>
    <w:rsid w:val="00A60798"/>
    <w:rsid w:val="00A61EF0"/>
    <w:rsid w:val="00A62770"/>
    <w:rsid w:val="00A62842"/>
    <w:rsid w:val="00A670B7"/>
    <w:rsid w:val="00A676FF"/>
    <w:rsid w:val="00A73306"/>
    <w:rsid w:val="00A746DB"/>
    <w:rsid w:val="00A748E6"/>
    <w:rsid w:val="00A7596A"/>
    <w:rsid w:val="00A819BF"/>
    <w:rsid w:val="00A83E7D"/>
    <w:rsid w:val="00A869E9"/>
    <w:rsid w:val="00A9199C"/>
    <w:rsid w:val="00A94B5C"/>
    <w:rsid w:val="00A954CB"/>
    <w:rsid w:val="00AA0646"/>
    <w:rsid w:val="00AA23E7"/>
    <w:rsid w:val="00AA2B91"/>
    <w:rsid w:val="00AA477B"/>
    <w:rsid w:val="00AA7105"/>
    <w:rsid w:val="00AB1F6F"/>
    <w:rsid w:val="00AB67E9"/>
    <w:rsid w:val="00AC1526"/>
    <w:rsid w:val="00AC5492"/>
    <w:rsid w:val="00AC62F9"/>
    <w:rsid w:val="00AC68A3"/>
    <w:rsid w:val="00AC7A59"/>
    <w:rsid w:val="00AD09EE"/>
    <w:rsid w:val="00AD18EE"/>
    <w:rsid w:val="00AD4229"/>
    <w:rsid w:val="00AD5983"/>
    <w:rsid w:val="00AD7774"/>
    <w:rsid w:val="00AD7E17"/>
    <w:rsid w:val="00AE3077"/>
    <w:rsid w:val="00AF3611"/>
    <w:rsid w:val="00AF59AE"/>
    <w:rsid w:val="00B0026F"/>
    <w:rsid w:val="00B01755"/>
    <w:rsid w:val="00B03E5C"/>
    <w:rsid w:val="00B06090"/>
    <w:rsid w:val="00B065FD"/>
    <w:rsid w:val="00B10FE2"/>
    <w:rsid w:val="00B126B8"/>
    <w:rsid w:val="00B13283"/>
    <w:rsid w:val="00B13F09"/>
    <w:rsid w:val="00B14941"/>
    <w:rsid w:val="00B152D1"/>
    <w:rsid w:val="00B2164C"/>
    <w:rsid w:val="00B237E7"/>
    <w:rsid w:val="00B27CCA"/>
    <w:rsid w:val="00B32E2F"/>
    <w:rsid w:val="00B342E0"/>
    <w:rsid w:val="00B34D3F"/>
    <w:rsid w:val="00B34EC0"/>
    <w:rsid w:val="00B400F7"/>
    <w:rsid w:val="00B556D9"/>
    <w:rsid w:val="00B621F7"/>
    <w:rsid w:val="00B628F1"/>
    <w:rsid w:val="00B63C8B"/>
    <w:rsid w:val="00B64FD5"/>
    <w:rsid w:val="00B7135B"/>
    <w:rsid w:val="00B71EB7"/>
    <w:rsid w:val="00B723BF"/>
    <w:rsid w:val="00B73A7F"/>
    <w:rsid w:val="00B74D6B"/>
    <w:rsid w:val="00B77D99"/>
    <w:rsid w:val="00B809DF"/>
    <w:rsid w:val="00B8168F"/>
    <w:rsid w:val="00B901D2"/>
    <w:rsid w:val="00B923A5"/>
    <w:rsid w:val="00B93D39"/>
    <w:rsid w:val="00B96D6B"/>
    <w:rsid w:val="00BA4F1B"/>
    <w:rsid w:val="00BA6F86"/>
    <w:rsid w:val="00BB55D1"/>
    <w:rsid w:val="00BC5E91"/>
    <w:rsid w:val="00BC6196"/>
    <w:rsid w:val="00BC6CA2"/>
    <w:rsid w:val="00BD0603"/>
    <w:rsid w:val="00BD456D"/>
    <w:rsid w:val="00BD4A8C"/>
    <w:rsid w:val="00BE221A"/>
    <w:rsid w:val="00BE338C"/>
    <w:rsid w:val="00BE5CA7"/>
    <w:rsid w:val="00BE6447"/>
    <w:rsid w:val="00BE72AC"/>
    <w:rsid w:val="00BE790A"/>
    <w:rsid w:val="00BF4D68"/>
    <w:rsid w:val="00BF7AE4"/>
    <w:rsid w:val="00C007BC"/>
    <w:rsid w:val="00C023C5"/>
    <w:rsid w:val="00C062F6"/>
    <w:rsid w:val="00C07163"/>
    <w:rsid w:val="00C1003A"/>
    <w:rsid w:val="00C12BE1"/>
    <w:rsid w:val="00C245F7"/>
    <w:rsid w:val="00C249B0"/>
    <w:rsid w:val="00C259E1"/>
    <w:rsid w:val="00C26BF0"/>
    <w:rsid w:val="00C36557"/>
    <w:rsid w:val="00C3687D"/>
    <w:rsid w:val="00C379B0"/>
    <w:rsid w:val="00C408B8"/>
    <w:rsid w:val="00C42671"/>
    <w:rsid w:val="00C45C5C"/>
    <w:rsid w:val="00C50D28"/>
    <w:rsid w:val="00C51155"/>
    <w:rsid w:val="00C53F22"/>
    <w:rsid w:val="00C6196C"/>
    <w:rsid w:val="00C66DF9"/>
    <w:rsid w:val="00C67AEB"/>
    <w:rsid w:val="00C70A64"/>
    <w:rsid w:val="00C73F3C"/>
    <w:rsid w:val="00C742DB"/>
    <w:rsid w:val="00C77FD8"/>
    <w:rsid w:val="00C805BF"/>
    <w:rsid w:val="00C80C47"/>
    <w:rsid w:val="00C815F0"/>
    <w:rsid w:val="00C84FE7"/>
    <w:rsid w:val="00C85C8E"/>
    <w:rsid w:val="00C946CF"/>
    <w:rsid w:val="00C97846"/>
    <w:rsid w:val="00C979CE"/>
    <w:rsid w:val="00CA02A5"/>
    <w:rsid w:val="00CA393B"/>
    <w:rsid w:val="00CA6642"/>
    <w:rsid w:val="00CA7DFF"/>
    <w:rsid w:val="00CB5B32"/>
    <w:rsid w:val="00CC2FC1"/>
    <w:rsid w:val="00CC584A"/>
    <w:rsid w:val="00CC73E6"/>
    <w:rsid w:val="00CD049B"/>
    <w:rsid w:val="00CD0823"/>
    <w:rsid w:val="00CD0984"/>
    <w:rsid w:val="00CD0B7E"/>
    <w:rsid w:val="00CD1238"/>
    <w:rsid w:val="00CD2BFE"/>
    <w:rsid w:val="00CD3B4E"/>
    <w:rsid w:val="00CD51C4"/>
    <w:rsid w:val="00CD730E"/>
    <w:rsid w:val="00CD7335"/>
    <w:rsid w:val="00CD74C4"/>
    <w:rsid w:val="00CF086A"/>
    <w:rsid w:val="00CF119A"/>
    <w:rsid w:val="00CF17A6"/>
    <w:rsid w:val="00CF374C"/>
    <w:rsid w:val="00CF544A"/>
    <w:rsid w:val="00CF5CD4"/>
    <w:rsid w:val="00D01AF7"/>
    <w:rsid w:val="00D057BE"/>
    <w:rsid w:val="00D13128"/>
    <w:rsid w:val="00D141EF"/>
    <w:rsid w:val="00D14683"/>
    <w:rsid w:val="00D15183"/>
    <w:rsid w:val="00D20E5D"/>
    <w:rsid w:val="00D255E4"/>
    <w:rsid w:val="00D33909"/>
    <w:rsid w:val="00D34E82"/>
    <w:rsid w:val="00D35DC3"/>
    <w:rsid w:val="00D45579"/>
    <w:rsid w:val="00D55770"/>
    <w:rsid w:val="00D57F4A"/>
    <w:rsid w:val="00D57F80"/>
    <w:rsid w:val="00D6401D"/>
    <w:rsid w:val="00D64675"/>
    <w:rsid w:val="00D73FD5"/>
    <w:rsid w:val="00D7462A"/>
    <w:rsid w:val="00D773B0"/>
    <w:rsid w:val="00D81DF3"/>
    <w:rsid w:val="00D8501F"/>
    <w:rsid w:val="00D85A21"/>
    <w:rsid w:val="00D90C3B"/>
    <w:rsid w:val="00D910B8"/>
    <w:rsid w:val="00D917A7"/>
    <w:rsid w:val="00D93276"/>
    <w:rsid w:val="00D9490C"/>
    <w:rsid w:val="00DA02D4"/>
    <w:rsid w:val="00DA19F6"/>
    <w:rsid w:val="00DA1C00"/>
    <w:rsid w:val="00DA415C"/>
    <w:rsid w:val="00DA62F6"/>
    <w:rsid w:val="00DB38AE"/>
    <w:rsid w:val="00DB39B2"/>
    <w:rsid w:val="00DB427D"/>
    <w:rsid w:val="00DC022F"/>
    <w:rsid w:val="00DC383B"/>
    <w:rsid w:val="00DC3AB8"/>
    <w:rsid w:val="00DC4C48"/>
    <w:rsid w:val="00DC5473"/>
    <w:rsid w:val="00DC711F"/>
    <w:rsid w:val="00DD37B0"/>
    <w:rsid w:val="00DD4305"/>
    <w:rsid w:val="00DD6DA8"/>
    <w:rsid w:val="00DD7825"/>
    <w:rsid w:val="00DE0222"/>
    <w:rsid w:val="00DE0599"/>
    <w:rsid w:val="00DE2826"/>
    <w:rsid w:val="00DE282F"/>
    <w:rsid w:val="00DF1F0F"/>
    <w:rsid w:val="00DF2137"/>
    <w:rsid w:val="00DF2748"/>
    <w:rsid w:val="00DF67D5"/>
    <w:rsid w:val="00E00A98"/>
    <w:rsid w:val="00E0190F"/>
    <w:rsid w:val="00E061D0"/>
    <w:rsid w:val="00E12609"/>
    <w:rsid w:val="00E12ABB"/>
    <w:rsid w:val="00E13F6C"/>
    <w:rsid w:val="00E14681"/>
    <w:rsid w:val="00E23A20"/>
    <w:rsid w:val="00E262C1"/>
    <w:rsid w:val="00E27228"/>
    <w:rsid w:val="00E276DA"/>
    <w:rsid w:val="00E309D2"/>
    <w:rsid w:val="00E320D0"/>
    <w:rsid w:val="00E35E56"/>
    <w:rsid w:val="00E36739"/>
    <w:rsid w:val="00E378C9"/>
    <w:rsid w:val="00E379D2"/>
    <w:rsid w:val="00E43F01"/>
    <w:rsid w:val="00E47067"/>
    <w:rsid w:val="00E52B32"/>
    <w:rsid w:val="00E55B83"/>
    <w:rsid w:val="00E561B7"/>
    <w:rsid w:val="00E6180C"/>
    <w:rsid w:val="00E6330F"/>
    <w:rsid w:val="00E654A9"/>
    <w:rsid w:val="00E70130"/>
    <w:rsid w:val="00E74767"/>
    <w:rsid w:val="00E74A6C"/>
    <w:rsid w:val="00E75F75"/>
    <w:rsid w:val="00E80CAE"/>
    <w:rsid w:val="00E825A2"/>
    <w:rsid w:val="00E83DCE"/>
    <w:rsid w:val="00E85D10"/>
    <w:rsid w:val="00E92D2D"/>
    <w:rsid w:val="00E94D01"/>
    <w:rsid w:val="00E95F77"/>
    <w:rsid w:val="00EA0184"/>
    <w:rsid w:val="00EA0E56"/>
    <w:rsid w:val="00EA525E"/>
    <w:rsid w:val="00EB2EBF"/>
    <w:rsid w:val="00EB52AA"/>
    <w:rsid w:val="00EB5B38"/>
    <w:rsid w:val="00EB6E5B"/>
    <w:rsid w:val="00EB7FF0"/>
    <w:rsid w:val="00EC4BA8"/>
    <w:rsid w:val="00EC5646"/>
    <w:rsid w:val="00EC576D"/>
    <w:rsid w:val="00EC70FD"/>
    <w:rsid w:val="00EC74D6"/>
    <w:rsid w:val="00ED4A09"/>
    <w:rsid w:val="00EE0A2D"/>
    <w:rsid w:val="00EE245B"/>
    <w:rsid w:val="00EE54F8"/>
    <w:rsid w:val="00EF30F0"/>
    <w:rsid w:val="00EF3F64"/>
    <w:rsid w:val="00EF7025"/>
    <w:rsid w:val="00F011C7"/>
    <w:rsid w:val="00F02F7D"/>
    <w:rsid w:val="00F04487"/>
    <w:rsid w:val="00F04A15"/>
    <w:rsid w:val="00F11A24"/>
    <w:rsid w:val="00F141CE"/>
    <w:rsid w:val="00F141EF"/>
    <w:rsid w:val="00F156A3"/>
    <w:rsid w:val="00F16833"/>
    <w:rsid w:val="00F1766B"/>
    <w:rsid w:val="00F26BEC"/>
    <w:rsid w:val="00F306D0"/>
    <w:rsid w:val="00F32C6A"/>
    <w:rsid w:val="00F35BA8"/>
    <w:rsid w:val="00F41616"/>
    <w:rsid w:val="00F41756"/>
    <w:rsid w:val="00F50879"/>
    <w:rsid w:val="00F54179"/>
    <w:rsid w:val="00F56350"/>
    <w:rsid w:val="00F5716D"/>
    <w:rsid w:val="00F65F89"/>
    <w:rsid w:val="00F713A0"/>
    <w:rsid w:val="00F71F93"/>
    <w:rsid w:val="00F72820"/>
    <w:rsid w:val="00F72F23"/>
    <w:rsid w:val="00F7569D"/>
    <w:rsid w:val="00F77F3A"/>
    <w:rsid w:val="00F82452"/>
    <w:rsid w:val="00F82DED"/>
    <w:rsid w:val="00F87A2E"/>
    <w:rsid w:val="00F9035D"/>
    <w:rsid w:val="00F92BA2"/>
    <w:rsid w:val="00F95A28"/>
    <w:rsid w:val="00F960E9"/>
    <w:rsid w:val="00F9695D"/>
    <w:rsid w:val="00FA2D30"/>
    <w:rsid w:val="00FA5B23"/>
    <w:rsid w:val="00FA6AE4"/>
    <w:rsid w:val="00FA76D9"/>
    <w:rsid w:val="00FB38F9"/>
    <w:rsid w:val="00FB7B11"/>
    <w:rsid w:val="00FC28F5"/>
    <w:rsid w:val="00FC57B5"/>
    <w:rsid w:val="00FC5A87"/>
    <w:rsid w:val="00FC7A40"/>
    <w:rsid w:val="00FD0987"/>
    <w:rsid w:val="00FD23FB"/>
    <w:rsid w:val="00FD25FF"/>
    <w:rsid w:val="00FD4EE7"/>
    <w:rsid w:val="00FE060E"/>
    <w:rsid w:val="00FE0EC6"/>
    <w:rsid w:val="00FE102E"/>
    <w:rsid w:val="00FE2E20"/>
    <w:rsid w:val="00FE5BFD"/>
    <w:rsid w:val="00FE5EE7"/>
    <w:rsid w:val="00FF3199"/>
    <w:rsid w:val="00FF44E3"/>
    <w:rsid w:val="00FF473F"/>
    <w:rsid w:val="00FF4D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16"/>
    <w:pPr>
      <w:autoSpaceDE w:val="0"/>
      <w:autoSpaceDN w:val="0"/>
    </w:pPr>
  </w:style>
  <w:style w:type="paragraph" w:styleId="Heading1">
    <w:name w:val="heading 1"/>
    <w:basedOn w:val="Normal"/>
    <w:next w:val="Normal"/>
    <w:link w:val="Heading1Char"/>
    <w:uiPriority w:val="9"/>
    <w:qFormat/>
    <w:rsid w:val="007A0016"/>
    <w:pPr>
      <w:keepNext/>
      <w:numPr>
        <w:numId w:val="1"/>
      </w:numPr>
      <w:spacing w:before="240" w:after="80"/>
      <w:jc w:val="center"/>
      <w:outlineLvl w:val="0"/>
    </w:pPr>
    <w:rPr>
      <w:smallCaps/>
      <w:kern w:val="28"/>
    </w:rPr>
  </w:style>
  <w:style w:type="paragraph" w:styleId="Heading2">
    <w:name w:val="heading 2"/>
    <w:basedOn w:val="Normal"/>
    <w:next w:val="Normal"/>
    <w:qFormat/>
    <w:rsid w:val="007A0016"/>
    <w:pPr>
      <w:keepNext/>
      <w:numPr>
        <w:ilvl w:val="1"/>
        <w:numId w:val="1"/>
      </w:numPr>
      <w:spacing w:before="120" w:after="60"/>
      <w:outlineLvl w:val="1"/>
    </w:pPr>
    <w:rPr>
      <w:i/>
      <w:iCs/>
    </w:rPr>
  </w:style>
  <w:style w:type="paragraph" w:styleId="Heading3">
    <w:name w:val="heading 3"/>
    <w:basedOn w:val="Normal"/>
    <w:next w:val="Normal"/>
    <w:qFormat/>
    <w:rsid w:val="007A0016"/>
    <w:pPr>
      <w:keepNext/>
      <w:numPr>
        <w:ilvl w:val="2"/>
        <w:numId w:val="1"/>
      </w:numPr>
      <w:outlineLvl w:val="2"/>
    </w:pPr>
    <w:rPr>
      <w:i/>
      <w:iCs/>
    </w:rPr>
  </w:style>
  <w:style w:type="paragraph" w:styleId="Heading4">
    <w:name w:val="heading 4"/>
    <w:basedOn w:val="Normal"/>
    <w:next w:val="Normal"/>
    <w:qFormat/>
    <w:rsid w:val="007A0016"/>
    <w:pPr>
      <w:keepNext/>
      <w:numPr>
        <w:ilvl w:val="3"/>
        <w:numId w:val="1"/>
      </w:numPr>
      <w:spacing w:before="240" w:after="60"/>
      <w:outlineLvl w:val="3"/>
    </w:pPr>
    <w:rPr>
      <w:i/>
      <w:iCs/>
      <w:sz w:val="18"/>
      <w:szCs w:val="18"/>
    </w:rPr>
  </w:style>
  <w:style w:type="paragraph" w:styleId="Heading5">
    <w:name w:val="heading 5"/>
    <w:basedOn w:val="Normal"/>
    <w:next w:val="Normal"/>
    <w:qFormat/>
    <w:rsid w:val="007A0016"/>
    <w:pPr>
      <w:numPr>
        <w:ilvl w:val="4"/>
        <w:numId w:val="1"/>
      </w:numPr>
      <w:spacing w:before="240" w:after="60"/>
      <w:outlineLvl w:val="4"/>
    </w:pPr>
    <w:rPr>
      <w:sz w:val="18"/>
      <w:szCs w:val="18"/>
    </w:rPr>
  </w:style>
  <w:style w:type="paragraph" w:styleId="Heading6">
    <w:name w:val="heading 6"/>
    <w:basedOn w:val="Normal"/>
    <w:next w:val="Normal"/>
    <w:qFormat/>
    <w:rsid w:val="007A0016"/>
    <w:pPr>
      <w:numPr>
        <w:ilvl w:val="5"/>
        <w:numId w:val="1"/>
      </w:numPr>
      <w:spacing w:before="240" w:after="60"/>
      <w:outlineLvl w:val="5"/>
    </w:pPr>
    <w:rPr>
      <w:i/>
      <w:iCs/>
      <w:sz w:val="16"/>
      <w:szCs w:val="16"/>
    </w:rPr>
  </w:style>
  <w:style w:type="paragraph" w:styleId="Heading7">
    <w:name w:val="heading 7"/>
    <w:basedOn w:val="Normal"/>
    <w:next w:val="Normal"/>
    <w:qFormat/>
    <w:rsid w:val="007A0016"/>
    <w:pPr>
      <w:numPr>
        <w:ilvl w:val="6"/>
        <w:numId w:val="1"/>
      </w:numPr>
      <w:spacing w:before="240" w:after="60"/>
      <w:outlineLvl w:val="6"/>
    </w:pPr>
    <w:rPr>
      <w:sz w:val="16"/>
      <w:szCs w:val="16"/>
    </w:rPr>
  </w:style>
  <w:style w:type="paragraph" w:styleId="Heading8">
    <w:name w:val="heading 8"/>
    <w:basedOn w:val="Normal"/>
    <w:next w:val="Normal"/>
    <w:qFormat/>
    <w:rsid w:val="007A0016"/>
    <w:pPr>
      <w:numPr>
        <w:ilvl w:val="7"/>
        <w:numId w:val="1"/>
      </w:numPr>
      <w:spacing w:before="240" w:after="60"/>
      <w:outlineLvl w:val="7"/>
    </w:pPr>
    <w:rPr>
      <w:i/>
      <w:iCs/>
      <w:sz w:val="16"/>
      <w:szCs w:val="16"/>
    </w:rPr>
  </w:style>
  <w:style w:type="paragraph" w:styleId="Heading9">
    <w:name w:val="heading 9"/>
    <w:basedOn w:val="Normal"/>
    <w:next w:val="Normal"/>
    <w:qFormat/>
    <w:rsid w:val="007A001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0016"/>
    <w:pPr>
      <w:spacing w:before="20"/>
      <w:ind w:firstLine="202"/>
      <w:jc w:val="both"/>
    </w:pPr>
    <w:rPr>
      <w:b/>
      <w:bCs/>
      <w:sz w:val="18"/>
      <w:szCs w:val="18"/>
    </w:rPr>
  </w:style>
  <w:style w:type="paragraph" w:customStyle="1" w:styleId="Authors">
    <w:name w:val="Authors"/>
    <w:basedOn w:val="Normal"/>
    <w:next w:val="Normal"/>
    <w:rsid w:val="007A001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7A0016"/>
    <w:rPr>
      <w:rFonts w:ascii="Times New Roman" w:hAnsi="Times New Roman" w:cs="Times New Roman"/>
      <w:i/>
      <w:iCs/>
      <w:sz w:val="22"/>
      <w:szCs w:val="22"/>
    </w:rPr>
  </w:style>
  <w:style w:type="paragraph" w:styleId="Title">
    <w:name w:val="Title"/>
    <w:basedOn w:val="Normal"/>
    <w:next w:val="Normal"/>
    <w:link w:val="TitleChar"/>
    <w:qFormat/>
    <w:rsid w:val="007A0016"/>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7A0016"/>
    <w:pPr>
      <w:ind w:firstLine="202"/>
      <w:jc w:val="both"/>
    </w:pPr>
    <w:rPr>
      <w:sz w:val="16"/>
      <w:szCs w:val="16"/>
    </w:rPr>
  </w:style>
  <w:style w:type="paragraph" w:customStyle="1" w:styleId="References">
    <w:name w:val="References"/>
    <w:basedOn w:val="Normal"/>
    <w:rsid w:val="007A0016"/>
    <w:pPr>
      <w:numPr>
        <w:numId w:val="12"/>
      </w:numPr>
      <w:jc w:val="both"/>
    </w:pPr>
    <w:rPr>
      <w:sz w:val="16"/>
      <w:szCs w:val="16"/>
    </w:rPr>
  </w:style>
  <w:style w:type="paragraph" w:customStyle="1" w:styleId="IndexTerms">
    <w:name w:val="IndexTerms"/>
    <w:basedOn w:val="Normal"/>
    <w:next w:val="Normal"/>
    <w:rsid w:val="007A0016"/>
    <w:pPr>
      <w:ind w:firstLine="202"/>
      <w:jc w:val="both"/>
    </w:pPr>
    <w:rPr>
      <w:b/>
      <w:bCs/>
      <w:sz w:val="18"/>
      <w:szCs w:val="18"/>
    </w:rPr>
  </w:style>
  <w:style w:type="character" w:styleId="FootnoteReference">
    <w:name w:val="footnote reference"/>
    <w:basedOn w:val="DefaultParagraphFont"/>
    <w:semiHidden/>
    <w:rsid w:val="007A0016"/>
    <w:rPr>
      <w:vertAlign w:val="superscript"/>
    </w:rPr>
  </w:style>
  <w:style w:type="paragraph" w:styleId="Footer">
    <w:name w:val="footer"/>
    <w:basedOn w:val="Normal"/>
    <w:rsid w:val="007A0016"/>
    <w:pPr>
      <w:tabs>
        <w:tab w:val="center" w:pos="4320"/>
        <w:tab w:val="right" w:pos="8640"/>
      </w:tabs>
    </w:pPr>
  </w:style>
  <w:style w:type="paragraph" w:customStyle="1" w:styleId="Text">
    <w:name w:val="Text"/>
    <w:basedOn w:val="Normal"/>
    <w:rsid w:val="007A0016"/>
    <w:pPr>
      <w:widowControl w:val="0"/>
      <w:spacing w:line="252" w:lineRule="auto"/>
      <w:ind w:firstLine="202"/>
      <w:jc w:val="both"/>
    </w:pPr>
  </w:style>
  <w:style w:type="paragraph" w:customStyle="1" w:styleId="FigureCaption">
    <w:name w:val="Figure Caption"/>
    <w:basedOn w:val="Normal"/>
    <w:rsid w:val="007A0016"/>
    <w:pPr>
      <w:jc w:val="both"/>
    </w:pPr>
    <w:rPr>
      <w:sz w:val="16"/>
      <w:szCs w:val="16"/>
    </w:rPr>
  </w:style>
  <w:style w:type="paragraph" w:customStyle="1" w:styleId="TableTitle">
    <w:name w:val="Table Title"/>
    <w:basedOn w:val="Normal"/>
    <w:rsid w:val="007A0016"/>
    <w:pPr>
      <w:jc w:val="center"/>
    </w:pPr>
    <w:rPr>
      <w:smallCaps/>
      <w:sz w:val="16"/>
      <w:szCs w:val="16"/>
    </w:rPr>
  </w:style>
  <w:style w:type="paragraph" w:customStyle="1" w:styleId="ReferenceHead">
    <w:name w:val="Reference Head"/>
    <w:basedOn w:val="Heading1"/>
    <w:rsid w:val="007A0016"/>
    <w:pPr>
      <w:numPr>
        <w:numId w:val="0"/>
      </w:numPr>
    </w:pPr>
  </w:style>
  <w:style w:type="paragraph" w:styleId="Header">
    <w:name w:val="header"/>
    <w:basedOn w:val="Normal"/>
    <w:rsid w:val="007A0016"/>
    <w:pPr>
      <w:tabs>
        <w:tab w:val="center" w:pos="4320"/>
        <w:tab w:val="right" w:pos="8640"/>
      </w:tabs>
    </w:pPr>
  </w:style>
  <w:style w:type="paragraph" w:customStyle="1" w:styleId="Equation">
    <w:name w:val="Equation"/>
    <w:basedOn w:val="Normal"/>
    <w:next w:val="Normal"/>
    <w:rsid w:val="007A0016"/>
    <w:pPr>
      <w:widowControl w:val="0"/>
      <w:tabs>
        <w:tab w:val="right" w:pos="4810"/>
      </w:tabs>
      <w:spacing w:line="252" w:lineRule="auto"/>
      <w:jc w:val="both"/>
    </w:pPr>
  </w:style>
  <w:style w:type="character" w:styleId="Hyperlink">
    <w:name w:val="Hyperlink"/>
    <w:basedOn w:val="DefaultParagraphFont"/>
    <w:rsid w:val="007A0016"/>
    <w:rPr>
      <w:color w:val="0000FF"/>
      <w:u w:val="single"/>
    </w:rPr>
  </w:style>
  <w:style w:type="character" w:styleId="FollowedHyperlink">
    <w:name w:val="FollowedHyperlink"/>
    <w:basedOn w:val="DefaultParagraphFont"/>
    <w:rsid w:val="007A0016"/>
    <w:rPr>
      <w:color w:val="800080"/>
      <w:u w:val="single"/>
    </w:rPr>
  </w:style>
  <w:style w:type="paragraph" w:styleId="BodyTextIndent">
    <w:name w:val="Body Text Indent"/>
    <w:basedOn w:val="Normal"/>
    <w:rsid w:val="007A0016"/>
    <w:pPr>
      <w:ind w:left="630" w:hanging="630"/>
    </w:pPr>
    <w:rPr>
      <w:szCs w:val="24"/>
    </w:rPr>
  </w:style>
  <w:style w:type="paragraph" w:customStyle="1" w:styleId="DefaultParagraphFont1">
    <w:name w:val="Default Paragraph Font1"/>
    <w:next w:val="Normal"/>
    <w:rsid w:val="007A0016"/>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rsid w:val="007A0016"/>
    <w:pPr>
      <w:ind w:firstLine="14"/>
      <w:jc w:val="both"/>
    </w:pPr>
    <w:rPr>
      <w:b/>
      <w:bCs/>
      <w:i/>
      <w:iCs/>
      <w:sz w:val="18"/>
    </w:rPr>
  </w:style>
  <w:style w:type="paragraph" w:customStyle="1" w:styleId="body-text">
    <w:name w:val="body-text"/>
    <w:rsid w:val="007A0016"/>
    <w:pPr>
      <w:ind w:firstLine="230"/>
      <w:jc w:val="both"/>
    </w:pPr>
    <w:rPr>
      <w:rFonts w:ascii="Times" w:hAnsi="Times"/>
      <w:color w:val="000000"/>
    </w:rPr>
  </w:style>
  <w:style w:type="paragraph" w:customStyle="1" w:styleId="table-figure-caption">
    <w:name w:val="table-figure-caption"/>
    <w:basedOn w:val="body-text"/>
    <w:rsid w:val="007A0016"/>
    <w:pPr>
      <w:spacing w:before="60" w:after="120"/>
      <w:ind w:firstLine="0"/>
      <w:jc w:val="center"/>
    </w:pPr>
    <w:rPr>
      <w:sz w:val="18"/>
    </w:rPr>
  </w:style>
  <w:style w:type="paragraph" w:customStyle="1" w:styleId="footnote">
    <w:name w:val="footnote"/>
    <w:basedOn w:val="FootnoteText"/>
    <w:rsid w:val="007A0016"/>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7A0016"/>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alloonText">
    <w:name w:val="Balloon Text"/>
    <w:basedOn w:val="Normal"/>
    <w:link w:val="BalloonTextChar"/>
    <w:rsid w:val="003429C4"/>
    <w:rPr>
      <w:rFonts w:ascii="Tahoma" w:hAnsi="Tahoma" w:cs="Tahoma"/>
      <w:sz w:val="16"/>
      <w:szCs w:val="16"/>
    </w:rPr>
  </w:style>
  <w:style w:type="character" w:customStyle="1" w:styleId="BalloonTextChar">
    <w:name w:val="Balloon Text Char"/>
    <w:basedOn w:val="DefaultParagraphFont"/>
    <w:link w:val="BalloonText"/>
    <w:rsid w:val="003429C4"/>
    <w:rPr>
      <w:rFonts w:ascii="Tahoma" w:hAnsi="Tahoma" w:cs="Tahoma"/>
      <w:sz w:val="16"/>
      <w:szCs w:val="16"/>
    </w:rPr>
  </w:style>
  <w:style w:type="paragraph" w:customStyle="1" w:styleId="Affiliation">
    <w:name w:val="Affiliation"/>
    <w:rsid w:val="00AA7105"/>
    <w:pPr>
      <w:jc w:val="center"/>
    </w:pPr>
    <w:rPr>
      <w:rFonts w:eastAsia="Batang"/>
    </w:rPr>
  </w:style>
  <w:style w:type="paragraph" w:customStyle="1" w:styleId="Keywords">
    <w:name w:val="Keywords"/>
    <w:basedOn w:val="Normal"/>
    <w:rsid w:val="00BC6196"/>
    <w:pPr>
      <w:autoSpaceDE/>
      <w:autoSpaceDN/>
      <w:spacing w:after="120"/>
      <w:ind w:left="288" w:right="288"/>
    </w:pPr>
    <w:rPr>
      <w:b/>
    </w:rPr>
  </w:style>
  <w:style w:type="table" w:styleId="TableGrid">
    <w:name w:val="Table Grid"/>
    <w:basedOn w:val="TableNormal"/>
    <w:rsid w:val="00BC61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Simple1">
    <w:name w:val="Table Simple 1"/>
    <w:basedOn w:val="TableNormal"/>
    <w:rsid w:val="00A07E0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Reference">
    <w:name w:val="Reference"/>
    <w:basedOn w:val="Normal"/>
    <w:rsid w:val="00A07E05"/>
    <w:pPr>
      <w:autoSpaceDE/>
      <w:autoSpaceDN/>
      <w:ind w:left="274" w:hanging="274"/>
      <w:jc w:val="both"/>
    </w:pPr>
    <w:rPr>
      <w:sz w:val="18"/>
    </w:rPr>
  </w:style>
  <w:style w:type="paragraph" w:styleId="ListParagraph">
    <w:name w:val="List Paragraph"/>
    <w:basedOn w:val="Normal"/>
    <w:uiPriority w:val="34"/>
    <w:qFormat/>
    <w:rsid w:val="003D4B85"/>
    <w:pPr>
      <w:ind w:left="720"/>
      <w:contextualSpacing/>
    </w:pPr>
  </w:style>
  <w:style w:type="paragraph" w:customStyle="1" w:styleId="NanotechMainText">
    <w:name w:val="Nanotech Main Text"/>
    <w:basedOn w:val="Normal"/>
    <w:rsid w:val="0062272D"/>
    <w:pPr>
      <w:autoSpaceDE/>
      <w:autoSpaceDN/>
      <w:ind w:firstLine="284"/>
      <w:jc w:val="both"/>
    </w:pPr>
  </w:style>
  <w:style w:type="character" w:styleId="PlaceholderText">
    <w:name w:val="Placeholder Text"/>
    <w:basedOn w:val="DefaultParagraphFont"/>
    <w:uiPriority w:val="99"/>
    <w:semiHidden/>
    <w:rsid w:val="00FF4D66"/>
    <w:rPr>
      <w:color w:val="808080"/>
    </w:rPr>
  </w:style>
  <w:style w:type="table" w:styleId="TableElegant">
    <w:name w:val="Table Elegant"/>
    <w:basedOn w:val="TableNormal"/>
    <w:rsid w:val="00DC383B"/>
    <w:pPr>
      <w:autoSpaceDE w:val="0"/>
      <w:autoSpaceDN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BodyText">
    <w:name w:val="Body Text"/>
    <w:basedOn w:val="Normal"/>
    <w:link w:val="BodyTextChar"/>
    <w:unhideWhenUsed/>
    <w:rsid w:val="004C096E"/>
    <w:pPr>
      <w:spacing w:after="120"/>
    </w:pPr>
  </w:style>
  <w:style w:type="character" w:customStyle="1" w:styleId="BodyTextChar">
    <w:name w:val="Body Text Char"/>
    <w:basedOn w:val="DefaultParagraphFont"/>
    <w:link w:val="BodyText"/>
    <w:rsid w:val="004C096E"/>
  </w:style>
  <w:style w:type="character" w:customStyle="1" w:styleId="Heading1Char">
    <w:name w:val="Heading 1 Char"/>
    <w:basedOn w:val="DefaultParagraphFont"/>
    <w:link w:val="Heading1"/>
    <w:uiPriority w:val="9"/>
    <w:rsid w:val="007753C6"/>
    <w:rPr>
      <w:smallCaps/>
      <w:kern w:val="28"/>
    </w:rPr>
  </w:style>
  <w:style w:type="paragraph" w:styleId="Bibliography">
    <w:name w:val="Bibliography"/>
    <w:basedOn w:val="Normal"/>
    <w:next w:val="Normal"/>
    <w:uiPriority w:val="37"/>
    <w:unhideWhenUsed/>
    <w:rsid w:val="007753C6"/>
  </w:style>
  <w:style w:type="character" w:customStyle="1" w:styleId="TitleChar">
    <w:name w:val="Title Char"/>
    <w:basedOn w:val="DefaultParagraphFont"/>
    <w:link w:val="Title"/>
    <w:rsid w:val="00233EAF"/>
    <w:rPr>
      <w:b/>
      <w:kern w:val="28"/>
      <w:sz w:val="32"/>
      <w:szCs w:val="48"/>
    </w:rPr>
  </w:style>
</w:styles>
</file>

<file path=word/webSettings.xml><?xml version="1.0" encoding="utf-8"?>
<w:webSettings xmlns:r="http://schemas.openxmlformats.org/officeDocument/2006/relationships" xmlns:w="http://schemas.openxmlformats.org/wordprocessingml/2006/main">
  <w:divs>
    <w:div w:id="53237880">
      <w:bodyDiv w:val="1"/>
      <w:marLeft w:val="0"/>
      <w:marRight w:val="0"/>
      <w:marTop w:val="0"/>
      <w:marBottom w:val="0"/>
      <w:divBdr>
        <w:top w:val="none" w:sz="0" w:space="0" w:color="auto"/>
        <w:left w:val="none" w:sz="0" w:space="0" w:color="auto"/>
        <w:bottom w:val="none" w:sz="0" w:space="0" w:color="auto"/>
        <w:right w:val="none" w:sz="0" w:space="0" w:color="auto"/>
      </w:divBdr>
    </w:div>
    <w:div w:id="57477328">
      <w:bodyDiv w:val="1"/>
      <w:marLeft w:val="0"/>
      <w:marRight w:val="0"/>
      <w:marTop w:val="0"/>
      <w:marBottom w:val="0"/>
      <w:divBdr>
        <w:top w:val="none" w:sz="0" w:space="0" w:color="auto"/>
        <w:left w:val="none" w:sz="0" w:space="0" w:color="auto"/>
        <w:bottom w:val="none" w:sz="0" w:space="0" w:color="auto"/>
        <w:right w:val="none" w:sz="0" w:space="0" w:color="auto"/>
      </w:divBdr>
    </w:div>
    <w:div w:id="62723206">
      <w:bodyDiv w:val="1"/>
      <w:marLeft w:val="0"/>
      <w:marRight w:val="0"/>
      <w:marTop w:val="0"/>
      <w:marBottom w:val="0"/>
      <w:divBdr>
        <w:top w:val="none" w:sz="0" w:space="0" w:color="auto"/>
        <w:left w:val="none" w:sz="0" w:space="0" w:color="auto"/>
        <w:bottom w:val="none" w:sz="0" w:space="0" w:color="auto"/>
        <w:right w:val="none" w:sz="0" w:space="0" w:color="auto"/>
      </w:divBdr>
    </w:div>
    <w:div w:id="62728726">
      <w:bodyDiv w:val="1"/>
      <w:marLeft w:val="0"/>
      <w:marRight w:val="0"/>
      <w:marTop w:val="0"/>
      <w:marBottom w:val="0"/>
      <w:divBdr>
        <w:top w:val="none" w:sz="0" w:space="0" w:color="auto"/>
        <w:left w:val="none" w:sz="0" w:space="0" w:color="auto"/>
        <w:bottom w:val="none" w:sz="0" w:space="0" w:color="auto"/>
        <w:right w:val="none" w:sz="0" w:space="0" w:color="auto"/>
      </w:divBdr>
    </w:div>
    <w:div w:id="76751504">
      <w:bodyDiv w:val="1"/>
      <w:marLeft w:val="0"/>
      <w:marRight w:val="0"/>
      <w:marTop w:val="0"/>
      <w:marBottom w:val="0"/>
      <w:divBdr>
        <w:top w:val="none" w:sz="0" w:space="0" w:color="auto"/>
        <w:left w:val="none" w:sz="0" w:space="0" w:color="auto"/>
        <w:bottom w:val="none" w:sz="0" w:space="0" w:color="auto"/>
        <w:right w:val="none" w:sz="0" w:space="0" w:color="auto"/>
      </w:divBdr>
    </w:div>
    <w:div w:id="101337827">
      <w:bodyDiv w:val="1"/>
      <w:marLeft w:val="0"/>
      <w:marRight w:val="0"/>
      <w:marTop w:val="0"/>
      <w:marBottom w:val="0"/>
      <w:divBdr>
        <w:top w:val="none" w:sz="0" w:space="0" w:color="auto"/>
        <w:left w:val="none" w:sz="0" w:space="0" w:color="auto"/>
        <w:bottom w:val="none" w:sz="0" w:space="0" w:color="auto"/>
        <w:right w:val="none" w:sz="0" w:space="0" w:color="auto"/>
      </w:divBdr>
    </w:div>
    <w:div w:id="113330981">
      <w:bodyDiv w:val="1"/>
      <w:marLeft w:val="0"/>
      <w:marRight w:val="0"/>
      <w:marTop w:val="0"/>
      <w:marBottom w:val="0"/>
      <w:divBdr>
        <w:top w:val="none" w:sz="0" w:space="0" w:color="auto"/>
        <w:left w:val="none" w:sz="0" w:space="0" w:color="auto"/>
        <w:bottom w:val="none" w:sz="0" w:space="0" w:color="auto"/>
        <w:right w:val="none" w:sz="0" w:space="0" w:color="auto"/>
      </w:divBdr>
    </w:div>
    <w:div w:id="174153109">
      <w:bodyDiv w:val="1"/>
      <w:marLeft w:val="0"/>
      <w:marRight w:val="0"/>
      <w:marTop w:val="0"/>
      <w:marBottom w:val="0"/>
      <w:divBdr>
        <w:top w:val="none" w:sz="0" w:space="0" w:color="auto"/>
        <w:left w:val="none" w:sz="0" w:space="0" w:color="auto"/>
        <w:bottom w:val="none" w:sz="0" w:space="0" w:color="auto"/>
        <w:right w:val="none" w:sz="0" w:space="0" w:color="auto"/>
      </w:divBdr>
    </w:div>
    <w:div w:id="185606153">
      <w:bodyDiv w:val="1"/>
      <w:marLeft w:val="0"/>
      <w:marRight w:val="0"/>
      <w:marTop w:val="0"/>
      <w:marBottom w:val="0"/>
      <w:divBdr>
        <w:top w:val="none" w:sz="0" w:space="0" w:color="auto"/>
        <w:left w:val="none" w:sz="0" w:space="0" w:color="auto"/>
        <w:bottom w:val="none" w:sz="0" w:space="0" w:color="auto"/>
        <w:right w:val="none" w:sz="0" w:space="0" w:color="auto"/>
      </w:divBdr>
    </w:div>
    <w:div w:id="188570619">
      <w:bodyDiv w:val="1"/>
      <w:marLeft w:val="0"/>
      <w:marRight w:val="0"/>
      <w:marTop w:val="0"/>
      <w:marBottom w:val="0"/>
      <w:divBdr>
        <w:top w:val="none" w:sz="0" w:space="0" w:color="auto"/>
        <w:left w:val="none" w:sz="0" w:space="0" w:color="auto"/>
        <w:bottom w:val="none" w:sz="0" w:space="0" w:color="auto"/>
        <w:right w:val="none" w:sz="0" w:space="0" w:color="auto"/>
      </w:divBdr>
    </w:div>
    <w:div w:id="261492434">
      <w:bodyDiv w:val="1"/>
      <w:marLeft w:val="0"/>
      <w:marRight w:val="0"/>
      <w:marTop w:val="0"/>
      <w:marBottom w:val="0"/>
      <w:divBdr>
        <w:top w:val="none" w:sz="0" w:space="0" w:color="auto"/>
        <w:left w:val="none" w:sz="0" w:space="0" w:color="auto"/>
        <w:bottom w:val="none" w:sz="0" w:space="0" w:color="auto"/>
        <w:right w:val="none" w:sz="0" w:space="0" w:color="auto"/>
      </w:divBdr>
    </w:div>
    <w:div w:id="292492272">
      <w:bodyDiv w:val="1"/>
      <w:marLeft w:val="0"/>
      <w:marRight w:val="0"/>
      <w:marTop w:val="0"/>
      <w:marBottom w:val="0"/>
      <w:divBdr>
        <w:top w:val="none" w:sz="0" w:space="0" w:color="auto"/>
        <w:left w:val="none" w:sz="0" w:space="0" w:color="auto"/>
        <w:bottom w:val="none" w:sz="0" w:space="0" w:color="auto"/>
        <w:right w:val="none" w:sz="0" w:space="0" w:color="auto"/>
      </w:divBdr>
    </w:div>
    <w:div w:id="294335830">
      <w:bodyDiv w:val="1"/>
      <w:marLeft w:val="0"/>
      <w:marRight w:val="0"/>
      <w:marTop w:val="0"/>
      <w:marBottom w:val="0"/>
      <w:divBdr>
        <w:top w:val="none" w:sz="0" w:space="0" w:color="auto"/>
        <w:left w:val="none" w:sz="0" w:space="0" w:color="auto"/>
        <w:bottom w:val="none" w:sz="0" w:space="0" w:color="auto"/>
        <w:right w:val="none" w:sz="0" w:space="0" w:color="auto"/>
      </w:divBdr>
    </w:div>
    <w:div w:id="303200975">
      <w:bodyDiv w:val="1"/>
      <w:marLeft w:val="0"/>
      <w:marRight w:val="0"/>
      <w:marTop w:val="0"/>
      <w:marBottom w:val="0"/>
      <w:divBdr>
        <w:top w:val="none" w:sz="0" w:space="0" w:color="auto"/>
        <w:left w:val="none" w:sz="0" w:space="0" w:color="auto"/>
        <w:bottom w:val="none" w:sz="0" w:space="0" w:color="auto"/>
        <w:right w:val="none" w:sz="0" w:space="0" w:color="auto"/>
      </w:divBdr>
    </w:div>
    <w:div w:id="346367926">
      <w:bodyDiv w:val="1"/>
      <w:marLeft w:val="0"/>
      <w:marRight w:val="0"/>
      <w:marTop w:val="0"/>
      <w:marBottom w:val="0"/>
      <w:divBdr>
        <w:top w:val="none" w:sz="0" w:space="0" w:color="auto"/>
        <w:left w:val="none" w:sz="0" w:space="0" w:color="auto"/>
        <w:bottom w:val="none" w:sz="0" w:space="0" w:color="auto"/>
        <w:right w:val="none" w:sz="0" w:space="0" w:color="auto"/>
      </w:divBdr>
    </w:div>
    <w:div w:id="365837086">
      <w:bodyDiv w:val="1"/>
      <w:marLeft w:val="0"/>
      <w:marRight w:val="0"/>
      <w:marTop w:val="0"/>
      <w:marBottom w:val="0"/>
      <w:divBdr>
        <w:top w:val="none" w:sz="0" w:space="0" w:color="auto"/>
        <w:left w:val="none" w:sz="0" w:space="0" w:color="auto"/>
        <w:bottom w:val="none" w:sz="0" w:space="0" w:color="auto"/>
        <w:right w:val="none" w:sz="0" w:space="0" w:color="auto"/>
      </w:divBdr>
    </w:div>
    <w:div w:id="373042492">
      <w:bodyDiv w:val="1"/>
      <w:marLeft w:val="0"/>
      <w:marRight w:val="0"/>
      <w:marTop w:val="0"/>
      <w:marBottom w:val="0"/>
      <w:divBdr>
        <w:top w:val="none" w:sz="0" w:space="0" w:color="auto"/>
        <w:left w:val="none" w:sz="0" w:space="0" w:color="auto"/>
        <w:bottom w:val="none" w:sz="0" w:space="0" w:color="auto"/>
        <w:right w:val="none" w:sz="0" w:space="0" w:color="auto"/>
      </w:divBdr>
    </w:div>
    <w:div w:id="404886880">
      <w:bodyDiv w:val="1"/>
      <w:marLeft w:val="0"/>
      <w:marRight w:val="0"/>
      <w:marTop w:val="0"/>
      <w:marBottom w:val="0"/>
      <w:divBdr>
        <w:top w:val="none" w:sz="0" w:space="0" w:color="auto"/>
        <w:left w:val="none" w:sz="0" w:space="0" w:color="auto"/>
        <w:bottom w:val="none" w:sz="0" w:space="0" w:color="auto"/>
        <w:right w:val="none" w:sz="0" w:space="0" w:color="auto"/>
      </w:divBdr>
    </w:div>
    <w:div w:id="425807949">
      <w:bodyDiv w:val="1"/>
      <w:marLeft w:val="0"/>
      <w:marRight w:val="0"/>
      <w:marTop w:val="0"/>
      <w:marBottom w:val="0"/>
      <w:divBdr>
        <w:top w:val="none" w:sz="0" w:space="0" w:color="auto"/>
        <w:left w:val="none" w:sz="0" w:space="0" w:color="auto"/>
        <w:bottom w:val="none" w:sz="0" w:space="0" w:color="auto"/>
        <w:right w:val="none" w:sz="0" w:space="0" w:color="auto"/>
      </w:divBdr>
    </w:div>
    <w:div w:id="460347213">
      <w:bodyDiv w:val="1"/>
      <w:marLeft w:val="0"/>
      <w:marRight w:val="0"/>
      <w:marTop w:val="0"/>
      <w:marBottom w:val="0"/>
      <w:divBdr>
        <w:top w:val="none" w:sz="0" w:space="0" w:color="auto"/>
        <w:left w:val="none" w:sz="0" w:space="0" w:color="auto"/>
        <w:bottom w:val="none" w:sz="0" w:space="0" w:color="auto"/>
        <w:right w:val="none" w:sz="0" w:space="0" w:color="auto"/>
      </w:divBdr>
    </w:div>
    <w:div w:id="467091622">
      <w:bodyDiv w:val="1"/>
      <w:marLeft w:val="0"/>
      <w:marRight w:val="0"/>
      <w:marTop w:val="0"/>
      <w:marBottom w:val="0"/>
      <w:divBdr>
        <w:top w:val="none" w:sz="0" w:space="0" w:color="auto"/>
        <w:left w:val="none" w:sz="0" w:space="0" w:color="auto"/>
        <w:bottom w:val="none" w:sz="0" w:space="0" w:color="auto"/>
        <w:right w:val="none" w:sz="0" w:space="0" w:color="auto"/>
      </w:divBdr>
    </w:div>
    <w:div w:id="470631049">
      <w:bodyDiv w:val="1"/>
      <w:marLeft w:val="0"/>
      <w:marRight w:val="0"/>
      <w:marTop w:val="0"/>
      <w:marBottom w:val="0"/>
      <w:divBdr>
        <w:top w:val="none" w:sz="0" w:space="0" w:color="auto"/>
        <w:left w:val="none" w:sz="0" w:space="0" w:color="auto"/>
        <w:bottom w:val="none" w:sz="0" w:space="0" w:color="auto"/>
        <w:right w:val="none" w:sz="0" w:space="0" w:color="auto"/>
      </w:divBdr>
    </w:div>
    <w:div w:id="481973382">
      <w:bodyDiv w:val="1"/>
      <w:marLeft w:val="0"/>
      <w:marRight w:val="0"/>
      <w:marTop w:val="0"/>
      <w:marBottom w:val="0"/>
      <w:divBdr>
        <w:top w:val="none" w:sz="0" w:space="0" w:color="auto"/>
        <w:left w:val="none" w:sz="0" w:space="0" w:color="auto"/>
        <w:bottom w:val="none" w:sz="0" w:space="0" w:color="auto"/>
        <w:right w:val="none" w:sz="0" w:space="0" w:color="auto"/>
      </w:divBdr>
    </w:div>
    <w:div w:id="516232800">
      <w:bodyDiv w:val="1"/>
      <w:marLeft w:val="0"/>
      <w:marRight w:val="0"/>
      <w:marTop w:val="0"/>
      <w:marBottom w:val="0"/>
      <w:divBdr>
        <w:top w:val="none" w:sz="0" w:space="0" w:color="auto"/>
        <w:left w:val="none" w:sz="0" w:space="0" w:color="auto"/>
        <w:bottom w:val="none" w:sz="0" w:space="0" w:color="auto"/>
        <w:right w:val="none" w:sz="0" w:space="0" w:color="auto"/>
      </w:divBdr>
    </w:div>
    <w:div w:id="528182181">
      <w:bodyDiv w:val="1"/>
      <w:marLeft w:val="0"/>
      <w:marRight w:val="0"/>
      <w:marTop w:val="0"/>
      <w:marBottom w:val="0"/>
      <w:divBdr>
        <w:top w:val="none" w:sz="0" w:space="0" w:color="auto"/>
        <w:left w:val="none" w:sz="0" w:space="0" w:color="auto"/>
        <w:bottom w:val="none" w:sz="0" w:space="0" w:color="auto"/>
        <w:right w:val="none" w:sz="0" w:space="0" w:color="auto"/>
      </w:divBdr>
    </w:div>
    <w:div w:id="646977276">
      <w:bodyDiv w:val="1"/>
      <w:marLeft w:val="0"/>
      <w:marRight w:val="0"/>
      <w:marTop w:val="0"/>
      <w:marBottom w:val="0"/>
      <w:divBdr>
        <w:top w:val="none" w:sz="0" w:space="0" w:color="auto"/>
        <w:left w:val="none" w:sz="0" w:space="0" w:color="auto"/>
        <w:bottom w:val="none" w:sz="0" w:space="0" w:color="auto"/>
        <w:right w:val="none" w:sz="0" w:space="0" w:color="auto"/>
      </w:divBdr>
    </w:div>
    <w:div w:id="647710216">
      <w:bodyDiv w:val="1"/>
      <w:marLeft w:val="0"/>
      <w:marRight w:val="0"/>
      <w:marTop w:val="0"/>
      <w:marBottom w:val="0"/>
      <w:divBdr>
        <w:top w:val="none" w:sz="0" w:space="0" w:color="auto"/>
        <w:left w:val="none" w:sz="0" w:space="0" w:color="auto"/>
        <w:bottom w:val="none" w:sz="0" w:space="0" w:color="auto"/>
        <w:right w:val="none" w:sz="0" w:space="0" w:color="auto"/>
      </w:divBdr>
    </w:div>
    <w:div w:id="664210393">
      <w:bodyDiv w:val="1"/>
      <w:marLeft w:val="0"/>
      <w:marRight w:val="0"/>
      <w:marTop w:val="0"/>
      <w:marBottom w:val="0"/>
      <w:divBdr>
        <w:top w:val="none" w:sz="0" w:space="0" w:color="auto"/>
        <w:left w:val="none" w:sz="0" w:space="0" w:color="auto"/>
        <w:bottom w:val="none" w:sz="0" w:space="0" w:color="auto"/>
        <w:right w:val="none" w:sz="0" w:space="0" w:color="auto"/>
      </w:divBdr>
    </w:div>
    <w:div w:id="673872584">
      <w:bodyDiv w:val="1"/>
      <w:marLeft w:val="0"/>
      <w:marRight w:val="0"/>
      <w:marTop w:val="0"/>
      <w:marBottom w:val="0"/>
      <w:divBdr>
        <w:top w:val="none" w:sz="0" w:space="0" w:color="auto"/>
        <w:left w:val="none" w:sz="0" w:space="0" w:color="auto"/>
        <w:bottom w:val="none" w:sz="0" w:space="0" w:color="auto"/>
        <w:right w:val="none" w:sz="0" w:space="0" w:color="auto"/>
      </w:divBdr>
    </w:div>
    <w:div w:id="677660710">
      <w:bodyDiv w:val="1"/>
      <w:marLeft w:val="0"/>
      <w:marRight w:val="0"/>
      <w:marTop w:val="0"/>
      <w:marBottom w:val="0"/>
      <w:divBdr>
        <w:top w:val="none" w:sz="0" w:space="0" w:color="auto"/>
        <w:left w:val="none" w:sz="0" w:space="0" w:color="auto"/>
        <w:bottom w:val="none" w:sz="0" w:space="0" w:color="auto"/>
        <w:right w:val="none" w:sz="0" w:space="0" w:color="auto"/>
      </w:divBdr>
    </w:div>
    <w:div w:id="707991215">
      <w:bodyDiv w:val="1"/>
      <w:marLeft w:val="0"/>
      <w:marRight w:val="0"/>
      <w:marTop w:val="0"/>
      <w:marBottom w:val="0"/>
      <w:divBdr>
        <w:top w:val="none" w:sz="0" w:space="0" w:color="auto"/>
        <w:left w:val="none" w:sz="0" w:space="0" w:color="auto"/>
        <w:bottom w:val="none" w:sz="0" w:space="0" w:color="auto"/>
        <w:right w:val="none" w:sz="0" w:space="0" w:color="auto"/>
      </w:divBdr>
    </w:div>
    <w:div w:id="734819700">
      <w:bodyDiv w:val="1"/>
      <w:marLeft w:val="0"/>
      <w:marRight w:val="0"/>
      <w:marTop w:val="0"/>
      <w:marBottom w:val="0"/>
      <w:divBdr>
        <w:top w:val="none" w:sz="0" w:space="0" w:color="auto"/>
        <w:left w:val="none" w:sz="0" w:space="0" w:color="auto"/>
        <w:bottom w:val="none" w:sz="0" w:space="0" w:color="auto"/>
        <w:right w:val="none" w:sz="0" w:space="0" w:color="auto"/>
      </w:divBdr>
    </w:div>
    <w:div w:id="735008922">
      <w:bodyDiv w:val="1"/>
      <w:marLeft w:val="0"/>
      <w:marRight w:val="0"/>
      <w:marTop w:val="0"/>
      <w:marBottom w:val="0"/>
      <w:divBdr>
        <w:top w:val="none" w:sz="0" w:space="0" w:color="auto"/>
        <w:left w:val="none" w:sz="0" w:space="0" w:color="auto"/>
        <w:bottom w:val="none" w:sz="0" w:space="0" w:color="auto"/>
        <w:right w:val="none" w:sz="0" w:space="0" w:color="auto"/>
      </w:divBdr>
    </w:div>
    <w:div w:id="815613156">
      <w:bodyDiv w:val="1"/>
      <w:marLeft w:val="0"/>
      <w:marRight w:val="0"/>
      <w:marTop w:val="0"/>
      <w:marBottom w:val="0"/>
      <w:divBdr>
        <w:top w:val="none" w:sz="0" w:space="0" w:color="auto"/>
        <w:left w:val="none" w:sz="0" w:space="0" w:color="auto"/>
        <w:bottom w:val="none" w:sz="0" w:space="0" w:color="auto"/>
        <w:right w:val="none" w:sz="0" w:space="0" w:color="auto"/>
      </w:divBdr>
    </w:div>
    <w:div w:id="854147714">
      <w:bodyDiv w:val="1"/>
      <w:marLeft w:val="0"/>
      <w:marRight w:val="0"/>
      <w:marTop w:val="0"/>
      <w:marBottom w:val="0"/>
      <w:divBdr>
        <w:top w:val="none" w:sz="0" w:space="0" w:color="auto"/>
        <w:left w:val="none" w:sz="0" w:space="0" w:color="auto"/>
        <w:bottom w:val="none" w:sz="0" w:space="0" w:color="auto"/>
        <w:right w:val="none" w:sz="0" w:space="0" w:color="auto"/>
      </w:divBdr>
    </w:div>
    <w:div w:id="892960312">
      <w:bodyDiv w:val="1"/>
      <w:marLeft w:val="0"/>
      <w:marRight w:val="0"/>
      <w:marTop w:val="0"/>
      <w:marBottom w:val="0"/>
      <w:divBdr>
        <w:top w:val="none" w:sz="0" w:space="0" w:color="auto"/>
        <w:left w:val="none" w:sz="0" w:space="0" w:color="auto"/>
        <w:bottom w:val="none" w:sz="0" w:space="0" w:color="auto"/>
        <w:right w:val="none" w:sz="0" w:space="0" w:color="auto"/>
      </w:divBdr>
    </w:div>
    <w:div w:id="921792229">
      <w:bodyDiv w:val="1"/>
      <w:marLeft w:val="0"/>
      <w:marRight w:val="0"/>
      <w:marTop w:val="0"/>
      <w:marBottom w:val="0"/>
      <w:divBdr>
        <w:top w:val="none" w:sz="0" w:space="0" w:color="auto"/>
        <w:left w:val="none" w:sz="0" w:space="0" w:color="auto"/>
        <w:bottom w:val="none" w:sz="0" w:space="0" w:color="auto"/>
        <w:right w:val="none" w:sz="0" w:space="0" w:color="auto"/>
      </w:divBdr>
    </w:div>
    <w:div w:id="945894239">
      <w:bodyDiv w:val="1"/>
      <w:marLeft w:val="0"/>
      <w:marRight w:val="0"/>
      <w:marTop w:val="0"/>
      <w:marBottom w:val="0"/>
      <w:divBdr>
        <w:top w:val="none" w:sz="0" w:space="0" w:color="auto"/>
        <w:left w:val="none" w:sz="0" w:space="0" w:color="auto"/>
        <w:bottom w:val="none" w:sz="0" w:space="0" w:color="auto"/>
        <w:right w:val="none" w:sz="0" w:space="0" w:color="auto"/>
      </w:divBdr>
    </w:div>
    <w:div w:id="988023922">
      <w:bodyDiv w:val="1"/>
      <w:marLeft w:val="0"/>
      <w:marRight w:val="0"/>
      <w:marTop w:val="0"/>
      <w:marBottom w:val="0"/>
      <w:divBdr>
        <w:top w:val="none" w:sz="0" w:space="0" w:color="auto"/>
        <w:left w:val="none" w:sz="0" w:space="0" w:color="auto"/>
        <w:bottom w:val="none" w:sz="0" w:space="0" w:color="auto"/>
        <w:right w:val="none" w:sz="0" w:space="0" w:color="auto"/>
      </w:divBdr>
    </w:div>
    <w:div w:id="1028028496">
      <w:bodyDiv w:val="1"/>
      <w:marLeft w:val="0"/>
      <w:marRight w:val="0"/>
      <w:marTop w:val="0"/>
      <w:marBottom w:val="0"/>
      <w:divBdr>
        <w:top w:val="none" w:sz="0" w:space="0" w:color="auto"/>
        <w:left w:val="none" w:sz="0" w:space="0" w:color="auto"/>
        <w:bottom w:val="none" w:sz="0" w:space="0" w:color="auto"/>
        <w:right w:val="none" w:sz="0" w:space="0" w:color="auto"/>
      </w:divBdr>
    </w:div>
    <w:div w:id="1067192144">
      <w:bodyDiv w:val="1"/>
      <w:marLeft w:val="0"/>
      <w:marRight w:val="0"/>
      <w:marTop w:val="0"/>
      <w:marBottom w:val="0"/>
      <w:divBdr>
        <w:top w:val="none" w:sz="0" w:space="0" w:color="auto"/>
        <w:left w:val="none" w:sz="0" w:space="0" w:color="auto"/>
        <w:bottom w:val="none" w:sz="0" w:space="0" w:color="auto"/>
        <w:right w:val="none" w:sz="0" w:space="0" w:color="auto"/>
      </w:divBdr>
    </w:div>
    <w:div w:id="1072853082">
      <w:bodyDiv w:val="1"/>
      <w:marLeft w:val="0"/>
      <w:marRight w:val="0"/>
      <w:marTop w:val="0"/>
      <w:marBottom w:val="0"/>
      <w:divBdr>
        <w:top w:val="none" w:sz="0" w:space="0" w:color="auto"/>
        <w:left w:val="none" w:sz="0" w:space="0" w:color="auto"/>
        <w:bottom w:val="none" w:sz="0" w:space="0" w:color="auto"/>
        <w:right w:val="none" w:sz="0" w:space="0" w:color="auto"/>
      </w:divBdr>
    </w:div>
    <w:div w:id="1110321040">
      <w:bodyDiv w:val="1"/>
      <w:marLeft w:val="0"/>
      <w:marRight w:val="0"/>
      <w:marTop w:val="0"/>
      <w:marBottom w:val="0"/>
      <w:divBdr>
        <w:top w:val="none" w:sz="0" w:space="0" w:color="auto"/>
        <w:left w:val="none" w:sz="0" w:space="0" w:color="auto"/>
        <w:bottom w:val="none" w:sz="0" w:space="0" w:color="auto"/>
        <w:right w:val="none" w:sz="0" w:space="0" w:color="auto"/>
      </w:divBdr>
    </w:div>
    <w:div w:id="1119298144">
      <w:bodyDiv w:val="1"/>
      <w:marLeft w:val="0"/>
      <w:marRight w:val="0"/>
      <w:marTop w:val="0"/>
      <w:marBottom w:val="0"/>
      <w:divBdr>
        <w:top w:val="none" w:sz="0" w:space="0" w:color="auto"/>
        <w:left w:val="none" w:sz="0" w:space="0" w:color="auto"/>
        <w:bottom w:val="none" w:sz="0" w:space="0" w:color="auto"/>
        <w:right w:val="none" w:sz="0" w:space="0" w:color="auto"/>
      </w:divBdr>
    </w:div>
    <w:div w:id="1139883982">
      <w:bodyDiv w:val="1"/>
      <w:marLeft w:val="0"/>
      <w:marRight w:val="0"/>
      <w:marTop w:val="0"/>
      <w:marBottom w:val="0"/>
      <w:divBdr>
        <w:top w:val="none" w:sz="0" w:space="0" w:color="auto"/>
        <w:left w:val="none" w:sz="0" w:space="0" w:color="auto"/>
        <w:bottom w:val="none" w:sz="0" w:space="0" w:color="auto"/>
        <w:right w:val="none" w:sz="0" w:space="0" w:color="auto"/>
      </w:divBdr>
    </w:div>
    <w:div w:id="1144852977">
      <w:bodyDiv w:val="1"/>
      <w:marLeft w:val="0"/>
      <w:marRight w:val="0"/>
      <w:marTop w:val="0"/>
      <w:marBottom w:val="0"/>
      <w:divBdr>
        <w:top w:val="none" w:sz="0" w:space="0" w:color="auto"/>
        <w:left w:val="none" w:sz="0" w:space="0" w:color="auto"/>
        <w:bottom w:val="none" w:sz="0" w:space="0" w:color="auto"/>
        <w:right w:val="none" w:sz="0" w:space="0" w:color="auto"/>
      </w:divBdr>
    </w:div>
    <w:div w:id="1233587582">
      <w:bodyDiv w:val="1"/>
      <w:marLeft w:val="0"/>
      <w:marRight w:val="0"/>
      <w:marTop w:val="0"/>
      <w:marBottom w:val="0"/>
      <w:divBdr>
        <w:top w:val="none" w:sz="0" w:space="0" w:color="auto"/>
        <w:left w:val="none" w:sz="0" w:space="0" w:color="auto"/>
        <w:bottom w:val="none" w:sz="0" w:space="0" w:color="auto"/>
        <w:right w:val="none" w:sz="0" w:space="0" w:color="auto"/>
      </w:divBdr>
    </w:div>
    <w:div w:id="1244532873">
      <w:bodyDiv w:val="1"/>
      <w:marLeft w:val="0"/>
      <w:marRight w:val="0"/>
      <w:marTop w:val="0"/>
      <w:marBottom w:val="0"/>
      <w:divBdr>
        <w:top w:val="none" w:sz="0" w:space="0" w:color="auto"/>
        <w:left w:val="none" w:sz="0" w:space="0" w:color="auto"/>
        <w:bottom w:val="none" w:sz="0" w:space="0" w:color="auto"/>
        <w:right w:val="none" w:sz="0" w:space="0" w:color="auto"/>
      </w:divBdr>
    </w:div>
    <w:div w:id="1271545890">
      <w:bodyDiv w:val="1"/>
      <w:marLeft w:val="0"/>
      <w:marRight w:val="0"/>
      <w:marTop w:val="0"/>
      <w:marBottom w:val="0"/>
      <w:divBdr>
        <w:top w:val="none" w:sz="0" w:space="0" w:color="auto"/>
        <w:left w:val="none" w:sz="0" w:space="0" w:color="auto"/>
        <w:bottom w:val="none" w:sz="0" w:space="0" w:color="auto"/>
        <w:right w:val="none" w:sz="0" w:space="0" w:color="auto"/>
      </w:divBdr>
    </w:div>
    <w:div w:id="1277523372">
      <w:bodyDiv w:val="1"/>
      <w:marLeft w:val="0"/>
      <w:marRight w:val="0"/>
      <w:marTop w:val="0"/>
      <w:marBottom w:val="0"/>
      <w:divBdr>
        <w:top w:val="none" w:sz="0" w:space="0" w:color="auto"/>
        <w:left w:val="none" w:sz="0" w:space="0" w:color="auto"/>
        <w:bottom w:val="none" w:sz="0" w:space="0" w:color="auto"/>
        <w:right w:val="none" w:sz="0" w:space="0" w:color="auto"/>
      </w:divBdr>
    </w:div>
    <w:div w:id="1287469829">
      <w:bodyDiv w:val="1"/>
      <w:marLeft w:val="0"/>
      <w:marRight w:val="0"/>
      <w:marTop w:val="0"/>
      <w:marBottom w:val="0"/>
      <w:divBdr>
        <w:top w:val="none" w:sz="0" w:space="0" w:color="auto"/>
        <w:left w:val="none" w:sz="0" w:space="0" w:color="auto"/>
        <w:bottom w:val="none" w:sz="0" w:space="0" w:color="auto"/>
        <w:right w:val="none" w:sz="0" w:space="0" w:color="auto"/>
      </w:divBdr>
    </w:div>
    <w:div w:id="1289360932">
      <w:bodyDiv w:val="1"/>
      <w:marLeft w:val="0"/>
      <w:marRight w:val="0"/>
      <w:marTop w:val="0"/>
      <w:marBottom w:val="0"/>
      <w:divBdr>
        <w:top w:val="none" w:sz="0" w:space="0" w:color="auto"/>
        <w:left w:val="none" w:sz="0" w:space="0" w:color="auto"/>
        <w:bottom w:val="none" w:sz="0" w:space="0" w:color="auto"/>
        <w:right w:val="none" w:sz="0" w:space="0" w:color="auto"/>
      </w:divBdr>
    </w:div>
    <w:div w:id="1332174634">
      <w:bodyDiv w:val="1"/>
      <w:marLeft w:val="0"/>
      <w:marRight w:val="0"/>
      <w:marTop w:val="0"/>
      <w:marBottom w:val="0"/>
      <w:divBdr>
        <w:top w:val="none" w:sz="0" w:space="0" w:color="auto"/>
        <w:left w:val="none" w:sz="0" w:space="0" w:color="auto"/>
        <w:bottom w:val="none" w:sz="0" w:space="0" w:color="auto"/>
        <w:right w:val="none" w:sz="0" w:space="0" w:color="auto"/>
      </w:divBdr>
    </w:div>
    <w:div w:id="1334600177">
      <w:bodyDiv w:val="1"/>
      <w:marLeft w:val="0"/>
      <w:marRight w:val="0"/>
      <w:marTop w:val="0"/>
      <w:marBottom w:val="0"/>
      <w:divBdr>
        <w:top w:val="none" w:sz="0" w:space="0" w:color="auto"/>
        <w:left w:val="none" w:sz="0" w:space="0" w:color="auto"/>
        <w:bottom w:val="none" w:sz="0" w:space="0" w:color="auto"/>
        <w:right w:val="none" w:sz="0" w:space="0" w:color="auto"/>
      </w:divBdr>
    </w:div>
    <w:div w:id="1349139040">
      <w:bodyDiv w:val="1"/>
      <w:marLeft w:val="0"/>
      <w:marRight w:val="0"/>
      <w:marTop w:val="0"/>
      <w:marBottom w:val="0"/>
      <w:divBdr>
        <w:top w:val="none" w:sz="0" w:space="0" w:color="auto"/>
        <w:left w:val="none" w:sz="0" w:space="0" w:color="auto"/>
        <w:bottom w:val="none" w:sz="0" w:space="0" w:color="auto"/>
        <w:right w:val="none" w:sz="0" w:space="0" w:color="auto"/>
      </w:divBdr>
    </w:div>
    <w:div w:id="1350136404">
      <w:bodyDiv w:val="1"/>
      <w:marLeft w:val="0"/>
      <w:marRight w:val="0"/>
      <w:marTop w:val="0"/>
      <w:marBottom w:val="0"/>
      <w:divBdr>
        <w:top w:val="none" w:sz="0" w:space="0" w:color="auto"/>
        <w:left w:val="none" w:sz="0" w:space="0" w:color="auto"/>
        <w:bottom w:val="none" w:sz="0" w:space="0" w:color="auto"/>
        <w:right w:val="none" w:sz="0" w:space="0" w:color="auto"/>
      </w:divBdr>
    </w:div>
    <w:div w:id="1373068430">
      <w:bodyDiv w:val="1"/>
      <w:marLeft w:val="0"/>
      <w:marRight w:val="0"/>
      <w:marTop w:val="0"/>
      <w:marBottom w:val="0"/>
      <w:divBdr>
        <w:top w:val="none" w:sz="0" w:space="0" w:color="auto"/>
        <w:left w:val="none" w:sz="0" w:space="0" w:color="auto"/>
        <w:bottom w:val="none" w:sz="0" w:space="0" w:color="auto"/>
        <w:right w:val="none" w:sz="0" w:space="0" w:color="auto"/>
      </w:divBdr>
    </w:div>
    <w:div w:id="1377124055">
      <w:bodyDiv w:val="1"/>
      <w:marLeft w:val="0"/>
      <w:marRight w:val="0"/>
      <w:marTop w:val="0"/>
      <w:marBottom w:val="0"/>
      <w:divBdr>
        <w:top w:val="none" w:sz="0" w:space="0" w:color="auto"/>
        <w:left w:val="none" w:sz="0" w:space="0" w:color="auto"/>
        <w:bottom w:val="none" w:sz="0" w:space="0" w:color="auto"/>
        <w:right w:val="none" w:sz="0" w:space="0" w:color="auto"/>
      </w:divBdr>
    </w:div>
    <w:div w:id="1378551355">
      <w:bodyDiv w:val="1"/>
      <w:marLeft w:val="0"/>
      <w:marRight w:val="0"/>
      <w:marTop w:val="0"/>
      <w:marBottom w:val="0"/>
      <w:divBdr>
        <w:top w:val="none" w:sz="0" w:space="0" w:color="auto"/>
        <w:left w:val="none" w:sz="0" w:space="0" w:color="auto"/>
        <w:bottom w:val="none" w:sz="0" w:space="0" w:color="auto"/>
        <w:right w:val="none" w:sz="0" w:space="0" w:color="auto"/>
      </w:divBdr>
    </w:div>
    <w:div w:id="1432554563">
      <w:bodyDiv w:val="1"/>
      <w:marLeft w:val="0"/>
      <w:marRight w:val="0"/>
      <w:marTop w:val="0"/>
      <w:marBottom w:val="0"/>
      <w:divBdr>
        <w:top w:val="none" w:sz="0" w:space="0" w:color="auto"/>
        <w:left w:val="none" w:sz="0" w:space="0" w:color="auto"/>
        <w:bottom w:val="none" w:sz="0" w:space="0" w:color="auto"/>
        <w:right w:val="none" w:sz="0" w:space="0" w:color="auto"/>
      </w:divBdr>
    </w:div>
    <w:div w:id="1444768078">
      <w:bodyDiv w:val="1"/>
      <w:marLeft w:val="0"/>
      <w:marRight w:val="0"/>
      <w:marTop w:val="0"/>
      <w:marBottom w:val="0"/>
      <w:divBdr>
        <w:top w:val="none" w:sz="0" w:space="0" w:color="auto"/>
        <w:left w:val="none" w:sz="0" w:space="0" w:color="auto"/>
        <w:bottom w:val="none" w:sz="0" w:space="0" w:color="auto"/>
        <w:right w:val="none" w:sz="0" w:space="0" w:color="auto"/>
      </w:divBdr>
    </w:div>
    <w:div w:id="1449396362">
      <w:bodyDiv w:val="1"/>
      <w:marLeft w:val="0"/>
      <w:marRight w:val="0"/>
      <w:marTop w:val="0"/>
      <w:marBottom w:val="0"/>
      <w:divBdr>
        <w:top w:val="none" w:sz="0" w:space="0" w:color="auto"/>
        <w:left w:val="none" w:sz="0" w:space="0" w:color="auto"/>
        <w:bottom w:val="none" w:sz="0" w:space="0" w:color="auto"/>
        <w:right w:val="none" w:sz="0" w:space="0" w:color="auto"/>
      </w:divBdr>
    </w:div>
    <w:div w:id="1492064190">
      <w:bodyDiv w:val="1"/>
      <w:marLeft w:val="0"/>
      <w:marRight w:val="0"/>
      <w:marTop w:val="0"/>
      <w:marBottom w:val="0"/>
      <w:divBdr>
        <w:top w:val="none" w:sz="0" w:space="0" w:color="auto"/>
        <w:left w:val="none" w:sz="0" w:space="0" w:color="auto"/>
        <w:bottom w:val="none" w:sz="0" w:space="0" w:color="auto"/>
        <w:right w:val="none" w:sz="0" w:space="0" w:color="auto"/>
      </w:divBdr>
    </w:div>
    <w:div w:id="1502046421">
      <w:bodyDiv w:val="1"/>
      <w:marLeft w:val="0"/>
      <w:marRight w:val="0"/>
      <w:marTop w:val="0"/>
      <w:marBottom w:val="0"/>
      <w:divBdr>
        <w:top w:val="none" w:sz="0" w:space="0" w:color="auto"/>
        <w:left w:val="none" w:sz="0" w:space="0" w:color="auto"/>
        <w:bottom w:val="none" w:sz="0" w:space="0" w:color="auto"/>
        <w:right w:val="none" w:sz="0" w:space="0" w:color="auto"/>
      </w:divBdr>
    </w:div>
    <w:div w:id="1505707850">
      <w:bodyDiv w:val="1"/>
      <w:marLeft w:val="0"/>
      <w:marRight w:val="0"/>
      <w:marTop w:val="0"/>
      <w:marBottom w:val="0"/>
      <w:divBdr>
        <w:top w:val="none" w:sz="0" w:space="0" w:color="auto"/>
        <w:left w:val="none" w:sz="0" w:space="0" w:color="auto"/>
        <w:bottom w:val="none" w:sz="0" w:space="0" w:color="auto"/>
        <w:right w:val="none" w:sz="0" w:space="0" w:color="auto"/>
      </w:divBdr>
    </w:div>
    <w:div w:id="1535268719">
      <w:bodyDiv w:val="1"/>
      <w:marLeft w:val="0"/>
      <w:marRight w:val="0"/>
      <w:marTop w:val="0"/>
      <w:marBottom w:val="0"/>
      <w:divBdr>
        <w:top w:val="none" w:sz="0" w:space="0" w:color="auto"/>
        <w:left w:val="none" w:sz="0" w:space="0" w:color="auto"/>
        <w:bottom w:val="none" w:sz="0" w:space="0" w:color="auto"/>
        <w:right w:val="none" w:sz="0" w:space="0" w:color="auto"/>
      </w:divBdr>
    </w:div>
    <w:div w:id="1548492606">
      <w:bodyDiv w:val="1"/>
      <w:marLeft w:val="0"/>
      <w:marRight w:val="0"/>
      <w:marTop w:val="0"/>
      <w:marBottom w:val="0"/>
      <w:divBdr>
        <w:top w:val="none" w:sz="0" w:space="0" w:color="auto"/>
        <w:left w:val="none" w:sz="0" w:space="0" w:color="auto"/>
        <w:bottom w:val="none" w:sz="0" w:space="0" w:color="auto"/>
        <w:right w:val="none" w:sz="0" w:space="0" w:color="auto"/>
      </w:divBdr>
    </w:div>
    <w:div w:id="1553536626">
      <w:bodyDiv w:val="1"/>
      <w:marLeft w:val="0"/>
      <w:marRight w:val="0"/>
      <w:marTop w:val="0"/>
      <w:marBottom w:val="0"/>
      <w:divBdr>
        <w:top w:val="none" w:sz="0" w:space="0" w:color="auto"/>
        <w:left w:val="none" w:sz="0" w:space="0" w:color="auto"/>
        <w:bottom w:val="none" w:sz="0" w:space="0" w:color="auto"/>
        <w:right w:val="none" w:sz="0" w:space="0" w:color="auto"/>
      </w:divBdr>
    </w:div>
    <w:div w:id="1554926064">
      <w:bodyDiv w:val="1"/>
      <w:marLeft w:val="0"/>
      <w:marRight w:val="0"/>
      <w:marTop w:val="0"/>
      <w:marBottom w:val="0"/>
      <w:divBdr>
        <w:top w:val="none" w:sz="0" w:space="0" w:color="auto"/>
        <w:left w:val="none" w:sz="0" w:space="0" w:color="auto"/>
        <w:bottom w:val="none" w:sz="0" w:space="0" w:color="auto"/>
        <w:right w:val="none" w:sz="0" w:space="0" w:color="auto"/>
      </w:divBdr>
    </w:div>
    <w:div w:id="1592617272">
      <w:bodyDiv w:val="1"/>
      <w:marLeft w:val="0"/>
      <w:marRight w:val="0"/>
      <w:marTop w:val="0"/>
      <w:marBottom w:val="0"/>
      <w:divBdr>
        <w:top w:val="none" w:sz="0" w:space="0" w:color="auto"/>
        <w:left w:val="none" w:sz="0" w:space="0" w:color="auto"/>
        <w:bottom w:val="none" w:sz="0" w:space="0" w:color="auto"/>
        <w:right w:val="none" w:sz="0" w:space="0" w:color="auto"/>
      </w:divBdr>
    </w:div>
    <w:div w:id="1602490378">
      <w:bodyDiv w:val="1"/>
      <w:marLeft w:val="0"/>
      <w:marRight w:val="0"/>
      <w:marTop w:val="0"/>
      <w:marBottom w:val="0"/>
      <w:divBdr>
        <w:top w:val="none" w:sz="0" w:space="0" w:color="auto"/>
        <w:left w:val="none" w:sz="0" w:space="0" w:color="auto"/>
        <w:bottom w:val="none" w:sz="0" w:space="0" w:color="auto"/>
        <w:right w:val="none" w:sz="0" w:space="0" w:color="auto"/>
      </w:divBdr>
    </w:div>
    <w:div w:id="1604458733">
      <w:bodyDiv w:val="1"/>
      <w:marLeft w:val="0"/>
      <w:marRight w:val="0"/>
      <w:marTop w:val="0"/>
      <w:marBottom w:val="0"/>
      <w:divBdr>
        <w:top w:val="none" w:sz="0" w:space="0" w:color="auto"/>
        <w:left w:val="none" w:sz="0" w:space="0" w:color="auto"/>
        <w:bottom w:val="none" w:sz="0" w:space="0" w:color="auto"/>
        <w:right w:val="none" w:sz="0" w:space="0" w:color="auto"/>
      </w:divBdr>
    </w:div>
    <w:div w:id="1628462615">
      <w:bodyDiv w:val="1"/>
      <w:marLeft w:val="0"/>
      <w:marRight w:val="0"/>
      <w:marTop w:val="0"/>
      <w:marBottom w:val="0"/>
      <w:divBdr>
        <w:top w:val="none" w:sz="0" w:space="0" w:color="auto"/>
        <w:left w:val="none" w:sz="0" w:space="0" w:color="auto"/>
        <w:bottom w:val="none" w:sz="0" w:space="0" w:color="auto"/>
        <w:right w:val="none" w:sz="0" w:space="0" w:color="auto"/>
      </w:divBdr>
    </w:div>
    <w:div w:id="1657958167">
      <w:bodyDiv w:val="1"/>
      <w:marLeft w:val="0"/>
      <w:marRight w:val="0"/>
      <w:marTop w:val="0"/>
      <w:marBottom w:val="0"/>
      <w:divBdr>
        <w:top w:val="none" w:sz="0" w:space="0" w:color="auto"/>
        <w:left w:val="none" w:sz="0" w:space="0" w:color="auto"/>
        <w:bottom w:val="none" w:sz="0" w:space="0" w:color="auto"/>
        <w:right w:val="none" w:sz="0" w:space="0" w:color="auto"/>
      </w:divBdr>
    </w:div>
    <w:div w:id="1720586603">
      <w:bodyDiv w:val="1"/>
      <w:marLeft w:val="0"/>
      <w:marRight w:val="0"/>
      <w:marTop w:val="0"/>
      <w:marBottom w:val="0"/>
      <w:divBdr>
        <w:top w:val="none" w:sz="0" w:space="0" w:color="auto"/>
        <w:left w:val="none" w:sz="0" w:space="0" w:color="auto"/>
        <w:bottom w:val="none" w:sz="0" w:space="0" w:color="auto"/>
        <w:right w:val="none" w:sz="0" w:space="0" w:color="auto"/>
      </w:divBdr>
    </w:div>
    <w:div w:id="1752655042">
      <w:bodyDiv w:val="1"/>
      <w:marLeft w:val="0"/>
      <w:marRight w:val="0"/>
      <w:marTop w:val="0"/>
      <w:marBottom w:val="0"/>
      <w:divBdr>
        <w:top w:val="none" w:sz="0" w:space="0" w:color="auto"/>
        <w:left w:val="none" w:sz="0" w:space="0" w:color="auto"/>
        <w:bottom w:val="none" w:sz="0" w:space="0" w:color="auto"/>
        <w:right w:val="none" w:sz="0" w:space="0" w:color="auto"/>
      </w:divBdr>
    </w:div>
    <w:div w:id="1765224955">
      <w:bodyDiv w:val="1"/>
      <w:marLeft w:val="0"/>
      <w:marRight w:val="0"/>
      <w:marTop w:val="0"/>
      <w:marBottom w:val="0"/>
      <w:divBdr>
        <w:top w:val="none" w:sz="0" w:space="0" w:color="auto"/>
        <w:left w:val="none" w:sz="0" w:space="0" w:color="auto"/>
        <w:bottom w:val="none" w:sz="0" w:space="0" w:color="auto"/>
        <w:right w:val="none" w:sz="0" w:space="0" w:color="auto"/>
      </w:divBdr>
    </w:div>
    <w:div w:id="1779376562">
      <w:bodyDiv w:val="1"/>
      <w:marLeft w:val="0"/>
      <w:marRight w:val="0"/>
      <w:marTop w:val="0"/>
      <w:marBottom w:val="0"/>
      <w:divBdr>
        <w:top w:val="none" w:sz="0" w:space="0" w:color="auto"/>
        <w:left w:val="none" w:sz="0" w:space="0" w:color="auto"/>
        <w:bottom w:val="none" w:sz="0" w:space="0" w:color="auto"/>
        <w:right w:val="none" w:sz="0" w:space="0" w:color="auto"/>
      </w:divBdr>
    </w:div>
    <w:div w:id="1798986458">
      <w:bodyDiv w:val="1"/>
      <w:marLeft w:val="0"/>
      <w:marRight w:val="0"/>
      <w:marTop w:val="0"/>
      <w:marBottom w:val="0"/>
      <w:divBdr>
        <w:top w:val="none" w:sz="0" w:space="0" w:color="auto"/>
        <w:left w:val="none" w:sz="0" w:space="0" w:color="auto"/>
        <w:bottom w:val="none" w:sz="0" w:space="0" w:color="auto"/>
        <w:right w:val="none" w:sz="0" w:space="0" w:color="auto"/>
      </w:divBdr>
    </w:div>
    <w:div w:id="1804736234">
      <w:bodyDiv w:val="1"/>
      <w:marLeft w:val="0"/>
      <w:marRight w:val="0"/>
      <w:marTop w:val="0"/>
      <w:marBottom w:val="0"/>
      <w:divBdr>
        <w:top w:val="none" w:sz="0" w:space="0" w:color="auto"/>
        <w:left w:val="none" w:sz="0" w:space="0" w:color="auto"/>
        <w:bottom w:val="none" w:sz="0" w:space="0" w:color="auto"/>
        <w:right w:val="none" w:sz="0" w:space="0" w:color="auto"/>
      </w:divBdr>
    </w:div>
    <w:div w:id="1855533017">
      <w:bodyDiv w:val="1"/>
      <w:marLeft w:val="0"/>
      <w:marRight w:val="0"/>
      <w:marTop w:val="0"/>
      <w:marBottom w:val="0"/>
      <w:divBdr>
        <w:top w:val="none" w:sz="0" w:space="0" w:color="auto"/>
        <w:left w:val="none" w:sz="0" w:space="0" w:color="auto"/>
        <w:bottom w:val="none" w:sz="0" w:space="0" w:color="auto"/>
        <w:right w:val="none" w:sz="0" w:space="0" w:color="auto"/>
      </w:divBdr>
    </w:div>
    <w:div w:id="1883440197">
      <w:bodyDiv w:val="1"/>
      <w:marLeft w:val="0"/>
      <w:marRight w:val="0"/>
      <w:marTop w:val="0"/>
      <w:marBottom w:val="0"/>
      <w:divBdr>
        <w:top w:val="none" w:sz="0" w:space="0" w:color="auto"/>
        <w:left w:val="none" w:sz="0" w:space="0" w:color="auto"/>
        <w:bottom w:val="none" w:sz="0" w:space="0" w:color="auto"/>
        <w:right w:val="none" w:sz="0" w:space="0" w:color="auto"/>
      </w:divBdr>
    </w:div>
    <w:div w:id="1895115346">
      <w:bodyDiv w:val="1"/>
      <w:marLeft w:val="0"/>
      <w:marRight w:val="0"/>
      <w:marTop w:val="0"/>
      <w:marBottom w:val="0"/>
      <w:divBdr>
        <w:top w:val="none" w:sz="0" w:space="0" w:color="auto"/>
        <w:left w:val="none" w:sz="0" w:space="0" w:color="auto"/>
        <w:bottom w:val="none" w:sz="0" w:space="0" w:color="auto"/>
        <w:right w:val="none" w:sz="0" w:space="0" w:color="auto"/>
      </w:divBdr>
    </w:div>
    <w:div w:id="1928802981">
      <w:bodyDiv w:val="1"/>
      <w:marLeft w:val="0"/>
      <w:marRight w:val="0"/>
      <w:marTop w:val="0"/>
      <w:marBottom w:val="0"/>
      <w:divBdr>
        <w:top w:val="none" w:sz="0" w:space="0" w:color="auto"/>
        <w:left w:val="none" w:sz="0" w:space="0" w:color="auto"/>
        <w:bottom w:val="none" w:sz="0" w:space="0" w:color="auto"/>
        <w:right w:val="none" w:sz="0" w:space="0" w:color="auto"/>
      </w:divBdr>
    </w:div>
    <w:div w:id="1950745764">
      <w:bodyDiv w:val="1"/>
      <w:marLeft w:val="0"/>
      <w:marRight w:val="0"/>
      <w:marTop w:val="0"/>
      <w:marBottom w:val="0"/>
      <w:divBdr>
        <w:top w:val="none" w:sz="0" w:space="0" w:color="auto"/>
        <w:left w:val="none" w:sz="0" w:space="0" w:color="auto"/>
        <w:bottom w:val="none" w:sz="0" w:space="0" w:color="auto"/>
        <w:right w:val="none" w:sz="0" w:space="0" w:color="auto"/>
      </w:divBdr>
    </w:div>
    <w:div w:id="1972902743">
      <w:bodyDiv w:val="1"/>
      <w:marLeft w:val="0"/>
      <w:marRight w:val="0"/>
      <w:marTop w:val="0"/>
      <w:marBottom w:val="0"/>
      <w:divBdr>
        <w:top w:val="none" w:sz="0" w:space="0" w:color="auto"/>
        <w:left w:val="none" w:sz="0" w:space="0" w:color="auto"/>
        <w:bottom w:val="none" w:sz="0" w:space="0" w:color="auto"/>
        <w:right w:val="none" w:sz="0" w:space="0" w:color="auto"/>
      </w:divBdr>
    </w:div>
    <w:div w:id="1989046464">
      <w:bodyDiv w:val="1"/>
      <w:marLeft w:val="0"/>
      <w:marRight w:val="0"/>
      <w:marTop w:val="0"/>
      <w:marBottom w:val="0"/>
      <w:divBdr>
        <w:top w:val="none" w:sz="0" w:space="0" w:color="auto"/>
        <w:left w:val="none" w:sz="0" w:space="0" w:color="auto"/>
        <w:bottom w:val="none" w:sz="0" w:space="0" w:color="auto"/>
        <w:right w:val="none" w:sz="0" w:space="0" w:color="auto"/>
      </w:divBdr>
    </w:div>
    <w:div w:id="1994795246">
      <w:bodyDiv w:val="1"/>
      <w:marLeft w:val="0"/>
      <w:marRight w:val="0"/>
      <w:marTop w:val="0"/>
      <w:marBottom w:val="0"/>
      <w:divBdr>
        <w:top w:val="none" w:sz="0" w:space="0" w:color="auto"/>
        <w:left w:val="none" w:sz="0" w:space="0" w:color="auto"/>
        <w:bottom w:val="none" w:sz="0" w:space="0" w:color="auto"/>
        <w:right w:val="none" w:sz="0" w:space="0" w:color="auto"/>
      </w:divBdr>
    </w:div>
    <w:div w:id="2021858478">
      <w:bodyDiv w:val="1"/>
      <w:marLeft w:val="0"/>
      <w:marRight w:val="0"/>
      <w:marTop w:val="0"/>
      <w:marBottom w:val="0"/>
      <w:divBdr>
        <w:top w:val="none" w:sz="0" w:space="0" w:color="auto"/>
        <w:left w:val="none" w:sz="0" w:space="0" w:color="auto"/>
        <w:bottom w:val="none" w:sz="0" w:space="0" w:color="auto"/>
        <w:right w:val="none" w:sz="0" w:space="0" w:color="auto"/>
      </w:divBdr>
    </w:div>
    <w:div w:id="2057772030">
      <w:bodyDiv w:val="1"/>
      <w:marLeft w:val="0"/>
      <w:marRight w:val="0"/>
      <w:marTop w:val="0"/>
      <w:marBottom w:val="0"/>
      <w:divBdr>
        <w:top w:val="none" w:sz="0" w:space="0" w:color="auto"/>
        <w:left w:val="none" w:sz="0" w:space="0" w:color="auto"/>
        <w:bottom w:val="none" w:sz="0" w:space="0" w:color="auto"/>
        <w:right w:val="none" w:sz="0" w:space="0" w:color="auto"/>
      </w:divBdr>
    </w:div>
    <w:div w:id="2097746947">
      <w:bodyDiv w:val="1"/>
      <w:marLeft w:val="0"/>
      <w:marRight w:val="0"/>
      <w:marTop w:val="0"/>
      <w:marBottom w:val="0"/>
      <w:divBdr>
        <w:top w:val="none" w:sz="0" w:space="0" w:color="auto"/>
        <w:left w:val="none" w:sz="0" w:space="0" w:color="auto"/>
        <w:bottom w:val="none" w:sz="0" w:space="0" w:color="auto"/>
        <w:right w:val="none" w:sz="0" w:space="0" w:color="auto"/>
      </w:divBdr>
    </w:div>
    <w:div w:id="2099329526">
      <w:bodyDiv w:val="1"/>
      <w:marLeft w:val="0"/>
      <w:marRight w:val="0"/>
      <w:marTop w:val="0"/>
      <w:marBottom w:val="0"/>
      <w:divBdr>
        <w:top w:val="none" w:sz="0" w:space="0" w:color="auto"/>
        <w:left w:val="none" w:sz="0" w:space="0" w:color="auto"/>
        <w:bottom w:val="none" w:sz="0" w:space="0" w:color="auto"/>
        <w:right w:val="none" w:sz="0" w:space="0" w:color="auto"/>
      </w:divBdr>
    </w:div>
    <w:div w:id="213471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aikh\My%20Documents\DATA\RESEARCH\MyPapers\2010_IEEE_NMDC\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Mak14</b:Tag>
    <b:SourceType>InternetSite</b:SourceType>
    <b:Guid>{B9DF423F-DDAE-4772-8EE9-71853DDBAE60}</b:Guid>
    <b:Author>
      <b:Author>
        <b:Corporate>MakerBot</b:Corporate>
      </b:Author>
    </b:Author>
    <b:Title>MakerBot Fifth Generation Replicator Series Desktop 3D Printers</b:Title>
    <b:ProductionCompany>MakerBot</b:ProductionCompany>
    <b:YearAccessed>2014</b:YearAccessed>
    <b:MonthAccessed>February</b:MonthAccessed>
    <b:DayAccessed>27</b:DayAccessed>
    <b:URL>http://store.makerbot.com/fifth-generation-replicators</b:URL>
    <b:RefOrder>1</b:RefOrder>
  </b:Source>
  <b:Source>
    <b:Tag>Fre13</b:Tag>
    <b:SourceType>InternetSite</b:SourceType>
    <b:Guid>{4587AA2C-74E8-4FFD-9409-71E8399E1C28}</b:Guid>
    <b:Title>Philosophy of the GNU project</b:Title>
    <b:Year>2013</b:Year>
    <b:Author>
      <b:Author>
        <b:Corporate>Free Sotfware Foundation</b:Corporate>
      </b:Author>
    </b:Author>
    <b:InternetSiteTitle>GNU Operating System</b:InternetSiteTitle>
    <b:Month>November</b:Month>
    <b:Day>26</b:Day>
    <b:URL>http://www.gnu.org/philosophy/philosophy.html</b:URL>
    <b:YearAccessed>2014</b:YearAccessed>
    <b:MonthAccessed>February</b:MonthAccessed>
    <b:DayAccessed>27</b:DayAccessed>
    <b:RefOrder>3</b:RefOrder>
  </b:Source>
  <b:Source>
    <b:Tag>For13</b:Tag>
    <b:SourceType>InternetSite</b:SourceType>
    <b:Guid>{EB1575F9-D24C-4904-87CD-FA468240136E}</b:Guid>
    <b:Author>
      <b:Author>
        <b:Corporate>Formlabs</b:Corporate>
      </b:Author>
    </b:Author>
    <b:Title>The Form 1 3D Printer</b:Title>
    <b:Year>2013</b:Year>
    <b:YearAccessed>2014</b:YearAccessed>
    <b:MonthAccessed>February</b:MonthAccessed>
    <b:DayAccessed>27</b:DayAccessed>
    <b:URL>http://formlabs.com/products/our-printer</b:URL>
    <b:RefOrder>2</b:RefOrder>
  </b:Source>
  <b:Source>
    <b:Tag>Ope14</b:Tag>
    <b:SourceType>InternetSite</b:SourceType>
    <b:Guid>{029F1544-EDD3-46C9-BB14-9F04D51AB4ED}</b:Guid>
    <b:Author>
      <b:Author>
        <b:Corporate>OpenBeam USA</b:Corporate>
      </b:Author>
    </b:Author>
    <b:Title>Blog</b:Title>
    <b:YearAccessed>2014</b:YearAccessed>
    <b:MonthAccessed>February</b:MonthAccessed>
    <b:DayAccessed>27</b:DayAccessed>
    <b:URL>http://www.openbeamusa.com/</b:URL>
    <b:RefOrder>4</b:RefOrder>
  </b:Source>
  <b:Source>
    <b:Tag>Mak141</b:Tag>
    <b:SourceType>InternetSite</b:SourceType>
    <b:Guid>{F175008D-F2B9-4431-8607-24080099FEBE}</b:Guid>
    <b:Author>
      <b:Author>
        <b:Corporate>MakerBeam.eu</b:Corporate>
      </b:Author>
    </b:Author>
    <b:YearAccessed>2014</b:YearAccessed>
    <b:MonthAccessed>February</b:MonthAccessed>
    <b:DayAccessed>27</b:DayAccessed>
    <b:URL>http://www.makerbeam.eu/</b:URL>
    <b:RefOrder>5</b:RefOrder>
  </b:Source>
  <b:Source>
    <b:Tag>Ope141</b:Tag>
    <b:SourceType>InternetSite</b:SourceType>
    <b:Guid>{F3DC3112-598F-4106-923F-A4D2459D88A4}</b:Guid>
    <b:Author>
      <b:Author>
        <b:Corporate>OpenBuilds</b:Corporate>
      </b:Author>
    </b:Author>
    <b:Title>OpenBuilds Parts Store V-Slot</b:Title>
    <b:Year>2014</b:Year>
    <b:YearAccessed>2014</b:YearAccessed>
    <b:MonthAccessed>February</b:MonthAccessed>
    <b:DayAccessed>27</b:DayAccessed>
    <b:URL>http://openbuildspartstore.com/v-slot/</b:URL>
    <b:RefOrder>6</b:RefOrder>
  </b:Source>
  <b:Source>
    <b:Tag>Ope142</b:Tag>
    <b:SourceType>InternetSite</b:SourceType>
    <b:Guid>{37BF8C4D-F200-4BCD-BEB6-CB2EFB7BD326}</b:Guid>
    <b:Author>
      <b:Author>
        <b:Corporate>OpenBuilds</b:Corporate>
      </b:Author>
    </b:Author>
    <b:Title>OpenBuilds Parts Store OpenRail</b:Title>
    <b:Year>2014</b:Year>
    <b:YearAccessed>2014</b:YearAccessed>
    <b:MonthAccessed>February</b:MonthAccessed>
    <b:DayAccessed>27</b:DayAccessed>
    <b:URL>http://openbuildspartstore.com/openrail/</b:URL>
    <b:RefOrder>7</b:RefOrder>
  </b:Source>
  <b:Source>
    <b:Tag>Lul14</b:Tag>
    <b:SourceType>InternetSite</b:SourceType>
    <b:Guid>{168AD44B-F5A1-4979-8281-B3A9E51F94EE}</b:Guid>
    <b:Author>
      <b:Author>
        <b:Corporate>LulzBot</b:Corporate>
      </b:Author>
    </b:Author>
    <b:Title>TAZ 3D Printer</b:Title>
    <b:YearAccessed>2014</b:YearAccessed>
    <b:MonthAccessed>February</b:MonthAccessed>
    <b:DayAccessed>27</b:DayAccessed>
    <b:URL>https://www.lulzbot.com/?q=products/taz-3d-printer</b:URL>
    <b:RefOrder>8</b:RefOrder>
  </b:Source>
  <b:Source>
    <b:Tag>Ult14</b:Tag>
    <b:SourceType>InternetSite</b:SourceType>
    <b:Guid>{30179773-0128-467B-AA7E-89765C75AA65}</b:Guid>
    <b:Author>
      <b:Author>
        <b:Corporate>Ultimaker BV</b:Corporate>
      </b:Author>
    </b:Author>
    <b:Title>Ultimaker 2</b:Title>
    <b:Year>2014</b:Year>
    <b:YearAccessed>2014</b:YearAccessed>
    <b:MonthAccessed>February</b:MonthAccessed>
    <b:DayAccessed>27</b:DayAccessed>
    <b:URL>https://www.ultimaker.com/pages/our-printers/ultimaker-2</b:URL>
    <b:RefOrder>9</b:RefOrder>
  </b:Source>
  <b:Source>
    <b:Tag>Pri14</b:Tag>
    <b:SourceType>InternetSite</b:SourceType>
    <b:Guid>{165BC94F-B208-44FD-8B73-3236172A6C62}</b:Guid>
    <b:Author>
      <b:Author>
        <b:Corporate>Printrbot</b:Corporate>
      </b:Author>
    </b:Author>
    <b:Title>Printrbot Kits</b:Title>
    <b:Year>2014</b:Year>
    <b:YearAccessed>2014</b:YearAccessed>
    <b:MonthAccessed>February</b:MonthAccessed>
    <b:DayAccessed>27</b:DayAccessed>
    <b:URL>http://printrbot.com/product-category/printrbot-kits/</b:URL>
    <b:RefOrder>10</b:RefOrder>
  </b:Source>
  <b:Source>
    <b:Tag>Dee14</b:Tag>
    <b:SourceType>InternetSite</b:SourceType>
    <b:Guid>{5D2D6758-7105-4BBF-B60A-3E7C0B0B027E}</b:Guid>
    <b:Author>
      <b:Author>
        <b:Corporate>Deezmaker</b:Corporate>
      </b:Author>
    </b:Author>
    <b:Title>Bukito Portable 3D Printer</b:Title>
    <b:Year>2014</b:Year>
    <b:YearAccessed>2014</b:YearAccessed>
    <b:MonthAccessed>February</b:MonthAccessed>
    <b:DayAccessed>27</b:DayAccessed>
    <b:URL>http://deezmaker.com/bukito-portable-3d-printer/</b:URL>
    <b:RefOrder>11</b:RefOrder>
  </b:Source>
</b:Sources>
</file>

<file path=customXml/itemProps1.xml><?xml version="1.0" encoding="utf-8"?>
<ds:datastoreItem xmlns:ds="http://schemas.openxmlformats.org/officeDocument/2006/customXml" ds:itemID="{849D0030-12BF-4B22-BC31-DF2D750D0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0</TotalTime>
  <Pages>2</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4704</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Shaikh Ahmed</dc:creator>
  <cp:lastModifiedBy>iamn1ck</cp:lastModifiedBy>
  <cp:revision>2</cp:revision>
  <cp:lastPrinted>2013-07-28T22:03:00Z</cp:lastPrinted>
  <dcterms:created xsi:type="dcterms:W3CDTF">2014-02-28T07:43:00Z</dcterms:created>
  <dcterms:modified xsi:type="dcterms:W3CDTF">2014-02-28T07:43:00Z</dcterms:modified>
</cp:coreProperties>
</file>